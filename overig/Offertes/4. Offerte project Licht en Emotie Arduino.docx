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AD6E6B" w:rsidP="00AD6E6B">
            <w:pPr>
              <w:pStyle w:val="Kop1"/>
              <w:rPr>
                <w:lang w:val="nl-NL"/>
              </w:rPr>
            </w:pPr>
          </w:p>
        </w:tc>
      </w:tr>
      <w:tr w:rsidR="00F56369" w:rsidRPr="00C7535A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246D34" w:rsidRDefault="009C1B45" w:rsidP="00304BC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>
                  <w:rPr>
                    <w:lang w:val="nl-NL"/>
                  </w:rPr>
                  <w:t>1-3-2018</w:t>
                </w:r>
              </w:sdtContent>
            </w:sdt>
          </w:p>
          <w:p w:rsidR="00663E19" w:rsidRPr="00246D34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246D34" w:rsidRDefault="009C1B45" w:rsidP="004F202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53"/>
        <w:gridCol w:w="1052"/>
        <w:gridCol w:w="267"/>
        <w:gridCol w:w="800"/>
        <w:gridCol w:w="1450"/>
        <w:gridCol w:w="1762"/>
        <w:gridCol w:w="286"/>
        <w:gridCol w:w="1076"/>
        <w:gridCol w:w="19"/>
        <w:gridCol w:w="1157"/>
        <w:gridCol w:w="641"/>
        <w:gridCol w:w="997"/>
      </w:tblGrid>
      <w:tr w:rsidR="00336B6F" w:rsidRPr="00246D34" w:rsidTr="00173BDE">
        <w:trPr>
          <w:cantSplit/>
          <w:trHeight w:val="109"/>
          <w:jc w:val="center"/>
        </w:trPr>
        <w:tc>
          <w:tcPr>
            <w:tcW w:w="1905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1067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07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99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173BDE">
        <w:trPr>
          <w:cantSplit/>
          <w:trHeight w:val="109"/>
          <w:jc w:val="center"/>
        </w:trPr>
        <w:tc>
          <w:tcPr>
            <w:tcW w:w="1905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415E5C" w:rsidP="002455B1">
            <w:hyperlink r:id="rId10" w:history="1">
              <w:r w:rsidR="00612E2A" w:rsidRPr="00612E2A">
                <w:rPr>
                  <w:rStyle w:val="Hyperlink"/>
                </w:rPr>
                <w:t>www.sossolutions.nl</w:t>
              </w:r>
            </w:hyperlink>
          </w:p>
          <w:p w:rsidR="00612E2A" w:rsidRDefault="00415E5C" w:rsidP="002455B1">
            <w:pPr>
              <w:rPr>
                <w:lang w:val="en-GB"/>
              </w:rPr>
            </w:pPr>
            <w:hyperlink r:id="rId11" w:history="1">
              <w:r w:rsidR="00612E2A" w:rsidRPr="00C37431">
                <w:rPr>
                  <w:rStyle w:val="Hyperlink"/>
                  <w:lang w:val="en-GB"/>
                </w:rPr>
                <w:t>www.benselectronics.nl</w:t>
              </w:r>
            </w:hyperlink>
          </w:p>
          <w:p w:rsidR="00612E2A" w:rsidRDefault="00415E5C" w:rsidP="002455B1">
            <w:pPr>
              <w:rPr>
                <w:rStyle w:val="Hyperlink"/>
              </w:rPr>
            </w:pPr>
            <w:hyperlink r:id="rId12" w:history="1">
              <w:r w:rsidR="00612E2A" w:rsidRPr="00C37431">
                <w:rPr>
                  <w:rStyle w:val="Hyperlink"/>
                </w:rPr>
                <w:t>www.conrad.nl</w:t>
              </w:r>
            </w:hyperlink>
          </w:p>
          <w:p w:rsidR="00612E2A" w:rsidRPr="00612E2A" w:rsidRDefault="002B62B0" w:rsidP="002B62B0">
            <w:r>
              <w:t>www.bol.com</w:t>
            </w:r>
          </w:p>
        </w:tc>
        <w:tc>
          <w:tcPr>
            <w:tcW w:w="1067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612E2A" w:rsidP="002455B1">
            <w: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612E2A">
              <w:rPr>
                <w:lang w:val="nl-NL"/>
              </w:rPr>
              <w:t>oeriersbedrijf</w:t>
            </w:r>
          </w:p>
          <w:p w:rsidR="00612E2A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(postNL)</w:t>
            </w:r>
          </w:p>
        </w:tc>
        <w:tc>
          <w:tcPr>
            <w:tcW w:w="204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07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17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A23E7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99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362763" w:rsidRPr="00246D34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19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9355BA">
            <w:pPr>
              <w:pStyle w:val="ColumnHeadings"/>
              <w:rPr>
                <w:lang w:val="nl-NL"/>
              </w:rPr>
            </w:pPr>
            <w:r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4012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A23E72">
            <w:pPr>
              <w:pStyle w:val="ColumnHeadings"/>
              <w:rPr>
                <w:szCs w:val="24"/>
                <w:lang w:val="nl-NL"/>
              </w:rPr>
            </w:pPr>
            <w:r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381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AE3238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B95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19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246D34" w:rsidRDefault="00880156" w:rsidP="00AA16FA">
            <w:pPr>
              <w:rPr>
                <w:lang w:val="nl-NL"/>
              </w:rPr>
            </w:pPr>
            <w:r>
              <w:rPr>
                <w:lang w:val="nl-NL"/>
              </w:rPr>
              <w:t>Arduino UNO</w:t>
            </w:r>
          </w:p>
        </w:tc>
        <w:tc>
          <w:tcPr>
            <w:tcW w:w="4012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80156" w:rsidP="00AA16FA">
            <w:pPr>
              <w:rPr>
                <w:lang w:val="nl-NL"/>
              </w:rPr>
            </w:pPr>
            <w:r w:rsidRPr="00880156">
              <w:rPr>
                <w:lang w:val="nl-NL"/>
              </w:rPr>
              <w:t>https://tinyurl.com/ya4d7dbt</w:t>
            </w:r>
          </w:p>
        </w:tc>
        <w:tc>
          <w:tcPr>
            <w:tcW w:w="1381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62763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price"/>
                <w:b/>
                <w:bCs/>
              </w:rPr>
              <w:t>€</w:t>
            </w:r>
            <w:r w:rsidR="00880156">
              <w:rPr>
                <w:rStyle w:val="price"/>
                <w:b/>
                <w:bCs/>
              </w:rPr>
              <w:t>34</w:t>
            </w:r>
            <w:r w:rsidR="008D4CFA">
              <w:rPr>
                <w:rStyle w:val="price"/>
                <w:b/>
                <w:bCs/>
              </w:rPr>
              <w:t>,</w:t>
            </w:r>
            <w:r w:rsidR="00880156">
              <w:rPr>
                <w:rStyle w:val="price"/>
                <w:b/>
                <w:bCs/>
              </w:rPr>
              <w:t>49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362763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</w:t>
            </w:r>
            <w:r w:rsidR="00880156" w:rsidRPr="00880156">
              <w:rPr>
                <w:rStyle w:val="price"/>
                <w:b/>
                <w:bCs/>
              </w:rPr>
              <w:t>689,8</w:t>
            </w:r>
            <w:r w:rsidR="00880156">
              <w:rPr>
                <w:rStyle w:val="price"/>
                <w:b/>
                <w:bCs/>
              </w:rPr>
              <w:t>0</w:t>
            </w:r>
          </w:p>
        </w:tc>
      </w:tr>
      <w:tr w:rsidR="00A41B5F" w:rsidRPr="00AE3238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Default="00A41B5F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Default="00A41B5F" w:rsidP="00AA16FA">
            <w:pPr>
              <w:rPr>
                <w:lang w:val="nl-NL"/>
              </w:rPr>
            </w:pPr>
            <w:r>
              <w:rPr>
                <w:lang w:val="nl-NL"/>
              </w:rPr>
              <w:t>Arduino ethernet shield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Pr="00880156" w:rsidRDefault="00A41B5F" w:rsidP="00AA16FA">
            <w:pPr>
              <w:rPr>
                <w:lang w:val="nl-NL"/>
              </w:rPr>
            </w:pPr>
            <w:r w:rsidRPr="00A41B5F">
              <w:rPr>
                <w:lang w:val="nl-NL"/>
              </w:rPr>
              <w:t>https://tinyurl.com/ybgpydba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Default="00A41B5F" w:rsidP="002B62B0">
            <w:pPr>
              <w:pStyle w:val="Amount"/>
              <w:jc w:val="center"/>
              <w:rPr>
                <w:rStyle w:val="price"/>
                <w:b/>
                <w:bCs/>
              </w:rPr>
            </w:pPr>
            <w:r>
              <w:rPr>
                <w:rStyle w:val="price"/>
                <w:b/>
                <w:bCs/>
              </w:rPr>
              <w:t>€12,00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Pr="00246D34" w:rsidRDefault="00A41B5F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Default="00A41B5F" w:rsidP="002B62B0">
            <w:pPr>
              <w:pStyle w:val="Amount"/>
              <w:jc w:val="center"/>
              <w:rPr>
                <w:rStyle w:val="price"/>
                <w:b/>
                <w:bCs/>
              </w:rPr>
            </w:pPr>
            <w:r>
              <w:rPr>
                <w:rStyle w:val="price"/>
                <w:b/>
                <w:bCs/>
              </w:rPr>
              <w:t>€240,00</w:t>
            </w:r>
          </w:p>
        </w:tc>
      </w:tr>
      <w:tr w:rsidR="00362763" w:rsidRPr="00D23BA1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25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Geluidssensor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https://benselectronics.nl/geluid-detectie-module-/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€2,50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F1654D" w:rsidP="002B62B0">
            <w:pPr>
              <w:pStyle w:val="Amount"/>
              <w:jc w:val="center"/>
              <w:rPr>
                <w:lang w:val="en-GB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€62,5</w:t>
            </w:r>
            <w:r w:rsidR="00D23BA1">
              <w:rPr>
                <w:rStyle w:val="price"/>
                <w:b/>
                <w:bCs/>
              </w:rPr>
              <w:t>0</w:t>
            </w: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8F2F16" w:rsidP="00AA16FA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Jumper Wires 10x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41B5F" w:rsidP="00AA16FA">
            <w:pPr>
              <w:rPr>
                <w:lang w:val="nl-NL"/>
              </w:rPr>
            </w:pPr>
            <w:r w:rsidRPr="00A41B5F">
              <w:rPr>
                <w:lang w:val="en-GB"/>
              </w:rPr>
              <w:t>https://benselectronics.nl/dupont-20cm-male-female/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D0AF1" w:rsidRDefault="00DD0AF1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€0.75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7E4827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8F2F16">
              <w:rPr>
                <w:b/>
                <w:lang w:val="nl-NL"/>
              </w:rPr>
              <w:t>22</w:t>
            </w:r>
            <w:r w:rsidR="007E4827">
              <w:rPr>
                <w:b/>
                <w:lang w:val="nl-NL"/>
              </w:rPr>
              <w:t>,50</w:t>
            </w: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7E4827" w:rsidRDefault="007E4827" w:rsidP="00AA16FA">
            <w:pPr>
              <w:rPr>
                <w:lang w:val="en-GB"/>
              </w:rPr>
            </w:pPr>
            <w:r w:rsidRPr="007E4827">
              <w:rPr>
                <w:lang w:val="en-GB"/>
              </w:rPr>
              <w:t>UTP kabel 100m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€29,49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€58.98</w:t>
            </w: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UTP kabel</w:t>
            </w: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100m shielded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7E4827" w:rsidP="00AA16FA">
            <w:pPr>
              <w:rPr>
                <w:lang w:val="nl-NL"/>
              </w:rPr>
            </w:pPr>
            <w:r>
              <w:rPr>
                <w:lang w:val="nl-NL"/>
              </w:rPr>
              <w:t>Behuizing sensor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 w:rsidRPr="00CF3546">
              <w:rPr>
                <w:lang w:val="nl-NL"/>
              </w:rPr>
              <w:t>https://www.conrad.nl/nl/netwerkkabel-digitus-professional-dk-1521-p-1-cat-5e-futp-4-x-2-x-013-mm-grijs-100-m-602484.html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9C1B45" w:rsidRDefault="009C1B45" w:rsidP="00AA16FA">
            <w:pPr>
              <w:rPr>
                <w:lang w:val="nl-NL"/>
              </w:rPr>
            </w:pPr>
          </w:p>
          <w:p w:rsidR="007E4827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https://www.conrad.nl/nl/tru-components-tc-mg-2-a-gr203-modulebehuizing-55-x-36-x-30-abs-grijs-1-stuks-1588503.html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€78,42</w:t>
            </w: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€1,06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€156,84</w:t>
            </w: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362763">
              <w:rPr>
                <w:b/>
                <w:lang w:val="nl-NL"/>
              </w:rPr>
              <w:t>26.50</w:t>
            </w: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437672" w:rsidP="00AA16FA">
            <w:pPr>
              <w:rPr>
                <w:lang w:val="nl-NL"/>
              </w:rPr>
            </w:pPr>
            <w:r>
              <w:rPr>
                <w:lang w:val="nl-NL"/>
              </w:rPr>
              <w:t>Krimpkous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212924" w:rsidP="00AA16FA">
            <w:pPr>
              <w:rPr>
                <w:lang w:val="nl-NL"/>
              </w:rPr>
            </w:pPr>
            <w:r w:rsidRPr="00212924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437672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€3,49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€17,45</w:t>
            </w: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8A7033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Philips 3 in 1 sensor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Default="008A7033" w:rsidP="00AA16FA">
            <w:pPr>
              <w:rPr>
                <w:lang w:val="nl-NL"/>
              </w:rPr>
            </w:pPr>
          </w:p>
          <w:p w:rsidR="008A7033" w:rsidRDefault="008A7033" w:rsidP="00AA16FA">
            <w:pPr>
              <w:rPr>
                <w:lang w:val="nl-NL"/>
              </w:rPr>
            </w:pPr>
          </w:p>
          <w:p w:rsidR="00F1654D" w:rsidRPr="00246D34" w:rsidRDefault="008A7033" w:rsidP="00AA16FA">
            <w:pPr>
              <w:rPr>
                <w:lang w:val="nl-NL"/>
              </w:rPr>
            </w:pPr>
            <w:r w:rsidRPr="008A7033">
              <w:rPr>
                <w:lang w:val="nl-NL"/>
              </w:rPr>
              <w:t>https://tinyurl.com/ya34xlwh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612E2A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F1654D" w:rsidRPr="00612E2A" w:rsidRDefault="00612E2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12E2A">
              <w:rPr>
                <w:b/>
                <w:lang w:val="nl-NL"/>
              </w:rPr>
              <w:t>€36,75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8A7033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F1654D" w:rsidRPr="008A7033" w:rsidRDefault="008D4CF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8A7033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551.25</w:t>
            </w: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Sensor kit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 w:rsidRPr="008D4CFA">
              <w:rPr>
                <w:lang w:val="nl-NL"/>
              </w:rPr>
              <w:t>https://tinyurl.com/sensor-kit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612E2A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49,95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8A7033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499,50</w:t>
            </w:r>
          </w:p>
        </w:tc>
      </w:tr>
      <w:tr w:rsidR="00362763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Stroomkabel 10m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 w:rsidRPr="006110EA">
              <w:rPr>
                <w:lang w:val="nl-NL"/>
              </w:rPr>
              <w:t>https://tinyurl.com/powerkabel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6110EA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€7.50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6110EA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€75.00</w:t>
            </w:r>
          </w:p>
        </w:tc>
      </w:tr>
      <w:tr w:rsidR="008F2F16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6110EA">
              <w:rPr>
                <w:lang w:val="nl-NL"/>
              </w:rPr>
              <w:t>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Stekkers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 w:rsidRPr="006110EA">
              <w:rPr>
                <w:lang w:val="nl-NL"/>
              </w:rPr>
              <w:t>https://tinyurl.com/ybbjca5j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€1.19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</w:t>
            </w:r>
            <w:r w:rsidR="002B62B0" w:rsidRPr="002B62B0">
              <w:rPr>
                <w:b/>
                <w:lang w:val="nl-NL"/>
              </w:rPr>
              <w:t>35.70</w:t>
            </w:r>
          </w:p>
        </w:tc>
      </w:tr>
      <w:tr w:rsidR="008F2F16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8F2F16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Lampen Kap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415E5C" w:rsidP="00AA16FA">
            <w:pPr>
              <w:rPr>
                <w:lang w:val="nl-NL"/>
              </w:rPr>
            </w:pPr>
            <w:hyperlink r:id="rId13" w:tgtFrame="_blank" w:history="1">
              <w:r w:rsidR="006110EA">
                <w:rPr>
                  <w:rStyle w:val="Hyperlink"/>
                  <w:rFonts w:ascii="Calibri" w:hAnsi="Calibri" w:cs="Calibri"/>
                </w:rPr>
                <w:t>https://www.ikea.com/nl/nl/catalog/products/60086388/</w:t>
              </w:r>
            </w:hyperlink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€199.50</w:t>
            </w:r>
          </w:p>
        </w:tc>
      </w:tr>
      <w:tr w:rsidR="008F2F16" w:rsidRPr="00C7535A" w:rsidTr="00173BDE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Stekker dozen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415E5C" w:rsidP="00AA16FA">
            <w:pPr>
              <w:rPr>
                <w:lang w:val="nl-NL"/>
              </w:rPr>
            </w:pPr>
            <w:hyperlink r:id="rId14" w:tgtFrame="_blank" w:history="1">
              <w:r w:rsidR="002B62B0">
                <w:rPr>
                  <w:rStyle w:val="Hyperlink"/>
                  <w:rFonts w:ascii="Calibri" w:hAnsi="Calibri" w:cs="Calibri"/>
                </w:rPr>
                <w:t>https://www.ikea.com/nl/nl/catalog/products/00037980/</w:t>
              </w:r>
            </w:hyperlink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B62B0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€79.8</w:t>
            </w:r>
            <w:r>
              <w:rPr>
                <w:b/>
                <w:lang w:val="nl-NL"/>
              </w:rPr>
              <w:t>0</w:t>
            </w:r>
          </w:p>
          <w:p w:rsidR="002B62B0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362763" w:rsidRPr="00246D34" w:rsidTr="00173BDE">
        <w:trPr>
          <w:cantSplit/>
          <w:trHeight w:val="103"/>
          <w:jc w:val="center"/>
        </w:trPr>
        <w:tc>
          <w:tcPr>
            <w:tcW w:w="7565" w:type="dxa"/>
            <w:gridSpan w:val="9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173BDE">
        <w:trPr>
          <w:cantSplit/>
          <w:trHeight w:val="103"/>
          <w:jc w:val="center"/>
        </w:trPr>
        <w:tc>
          <w:tcPr>
            <w:tcW w:w="8722" w:type="dxa"/>
            <w:gridSpan w:val="10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2B62B0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173BDE">
              <w:rPr>
                <w:lang w:val="nl-NL"/>
              </w:rPr>
              <w:t>2416.63</w:t>
            </w:r>
            <w:bookmarkStart w:id="0" w:name="_GoBack"/>
            <w:bookmarkEnd w:id="0"/>
          </w:p>
        </w:tc>
      </w:tr>
      <w:tr w:rsidR="00F1654D" w:rsidRPr="00246D34" w:rsidTr="00173BDE">
        <w:trPr>
          <w:cantSplit/>
          <w:trHeight w:val="103"/>
          <w:jc w:val="center"/>
        </w:trPr>
        <w:tc>
          <w:tcPr>
            <w:tcW w:w="8722" w:type="dxa"/>
            <w:gridSpan w:val="10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437672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21%</w:t>
            </w:r>
          </w:p>
        </w:tc>
      </w:tr>
      <w:tr w:rsidR="00F1654D" w:rsidRPr="00246D34" w:rsidTr="00173BDE">
        <w:trPr>
          <w:cantSplit/>
          <w:trHeight w:val="103"/>
          <w:jc w:val="center"/>
        </w:trPr>
        <w:tc>
          <w:tcPr>
            <w:tcW w:w="8722" w:type="dxa"/>
            <w:gridSpan w:val="10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37672" w:rsidRDefault="00437672" w:rsidP="009355BA">
            <w:pPr>
              <w:pStyle w:val="Amount"/>
              <w:rPr>
                <w:b/>
                <w:lang w:val="nl-NL"/>
              </w:rPr>
            </w:pPr>
            <w:r w:rsidRPr="00437672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 xml:space="preserve"> </w:t>
            </w:r>
            <w:r w:rsidR="00173BDE" w:rsidRPr="00173BDE">
              <w:rPr>
                <w:b/>
                <w:lang w:val="nl-NL"/>
              </w:rPr>
              <w:t>2715,32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C7535A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246D34" w:rsidRDefault="00F1113C" w:rsidP="009355BA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lastRenderedPageBreak/>
              <w:t xml:space="preserve">Quotation prepared by: </w:t>
            </w:r>
            <w:r w:rsidR="008F2F16">
              <w:rPr>
                <w:lang w:val="nl-NL"/>
              </w:rPr>
              <w:t>P. Pigmans</w:t>
            </w:r>
            <w:r w:rsidR="009C1B45">
              <w:rPr>
                <w:lang w:val="nl-NL"/>
              </w:rPr>
              <w:t xml:space="preserve"> (project lid Licht en emotie)</w:t>
            </w:r>
          </w:p>
          <w:p w:rsidR="00F1113C" w:rsidRDefault="001135D7" w:rsidP="009C1B45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</w:t>
            </w:r>
            <w:r w:rsidR="009C1B45">
              <w:rPr>
                <w:lang w:val="nl-NL"/>
              </w:rPr>
              <w:t xml:space="preserve"> de benoemde goederen</w:t>
            </w:r>
            <w:r w:rsidR="009C1B45" w:rsidRPr="00246D34">
              <w:rPr>
                <w:lang w:val="nl-NL"/>
              </w:rPr>
              <w:t xml:space="preserve"> </w:t>
            </w:r>
            <w:r w:rsidR="009C1B45">
              <w:rPr>
                <w:lang w:val="nl-NL"/>
              </w:rPr>
              <w:t>a</w:t>
            </w:r>
            <w:r w:rsidRPr="00246D34">
              <w:rPr>
                <w:lang w:val="nl-NL"/>
              </w:rPr>
              <w:t>ls u deze offerte wilt accepteren, zet uw</w:t>
            </w:r>
            <w:r w:rsidR="00612E2A">
              <w:rPr>
                <w:lang w:val="nl-NL"/>
              </w:rPr>
              <w:t xml:space="preserve"> hier uw handtekening en kunt u de offerte afgeven bij een van de project leden.</w:t>
            </w:r>
          </w:p>
          <w:p w:rsidR="009C1B45" w:rsidRDefault="009C1B45" w:rsidP="009C1B45">
            <w:pPr>
              <w:pStyle w:val="SmallType"/>
              <w:rPr>
                <w:lang w:val="nl-NL"/>
              </w:rPr>
            </w:pPr>
          </w:p>
          <w:p w:rsidR="009C1B45" w:rsidRPr="00246D34" w:rsidRDefault="009C1B45" w:rsidP="009C1B45">
            <w:pPr>
              <w:pStyle w:val="SmallType"/>
              <w:rPr>
                <w:lang w:val="nl-NL"/>
              </w:rPr>
            </w:pPr>
            <w:r>
              <w:rPr>
                <w:lang w:val="nl-NL"/>
              </w:rPr>
              <w:t xml:space="preserve">                                                                                         ________________________________</w:t>
            </w:r>
          </w:p>
        </w:tc>
      </w:tr>
    </w:tbl>
    <w:p w:rsidR="00CA1C8D" w:rsidRPr="00246D34" w:rsidRDefault="00CA1C8D" w:rsidP="00465AFF">
      <w:pPr>
        <w:pStyle w:val="lowercenteredtext"/>
        <w:jc w:val="left"/>
        <w:rPr>
          <w:lang w:val="nl-NL"/>
        </w:rPr>
      </w:pPr>
    </w:p>
    <w:sectPr w:rsidR="00CA1C8D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E5C" w:rsidRDefault="00415E5C" w:rsidP="004C4F6D">
      <w:r>
        <w:separator/>
      </w:r>
    </w:p>
  </w:endnote>
  <w:endnote w:type="continuationSeparator" w:id="0">
    <w:p w:rsidR="00415E5C" w:rsidRDefault="00415E5C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E5C" w:rsidRDefault="00415E5C" w:rsidP="004C4F6D">
      <w:r>
        <w:separator/>
      </w:r>
    </w:p>
  </w:footnote>
  <w:footnote w:type="continuationSeparator" w:id="0">
    <w:p w:rsidR="00415E5C" w:rsidRDefault="00415E5C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E042A"/>
    <w:rsid w:val="000F1048"/>
    <w:rsid w:val="000F6B47"/>
    <w:rsid w:val="000F7D4F"/>
    <w:rsid w:val="00100391"/>
    <w:rsid w:val="0010741B"/>
    <w:rsid w:val="001135D7"/>
    <w:rsid w:val="00140EA0"/>
    <w:rsid w:val="00173BDE"/>
    <w:rsid w:val="001E4A8B"/>
    <w:rsid w:val="001F0F9F"/>
    <w:rsid w:val="00202E66"/>
    <w:rsid w:val="00212924"/>
    <w:rsid w:val="002455B1"/>
    <w:rsid w:val="00246D34"/>
    <w:rsid w:val="002523E9"/>
    <w:rsid w:val="002614C7"/>
    <w:rsid w:val="002B62B0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62763"/>
    <w:rsid w:val="00387B44"/>
    <w:rsid w:val="003A3EAE"/>
    <w:rsid w:val="003B2A78"/>
    <w:rsid w:val="003E45AD"/>
    <w:rsid w:val="003E5FCD"/>
    <w:rsid w:val="00415E5C"/>
    <w:rsid w:val="00437672"/>
    <w:rsid w:val="00441785"/>
    <w:rsid w:val="00442CDA"/>
    <w:rsid w:val="0045588D"/>
    <w:rsid w:val="00465AFF"/>
    <w:rsid w:val="004A619A"/>
    <w:rsid w:val="004B28A3"/>
    <w:rsid w:val="004C4F6D"/>
    <w:rsid w:val="004D15D0"/>
    <w:rsid w:val="004F202D"/>
    <w:rsid w:val="00507512"/>
    <w:rsid w:val="005209B5"/>
    <w:rsid w:val="00521569"/>
    <w:rsid w:val="00585539"/>
    <w:rsid w:val="005865E7"/>
    <w:rsid w:val="006110EA"/>
    <w:rsid w:val="00612E2A"/>
    <w:rsid w:val="006147AE"/>
    <w:rsid w:val="006516AC"/>
    <w:rsid w:val="00663E19"/>
    <w:rsid w:val="00690C96"/>
    <w:rsid w:val="006D6088"/>
    <w:rsid w:val="006F140B"/>
    <w:rsid w:val="00701639"/>
    <w:rsid w:val="00704C33"/>
    <w:rsid w:val="00705699"/>
    <w:rsid w:val="00724E40"/>
    <w:rsid w:val="00755F57"/>
    <w:rsid w:val="007B38EB"/>
    <w:rsid w:val="007C370C"/>
    <w:rsid w:val="007D2588"/>
    <w:rsid w:val="007E4827"/>
    <w:rsid w:val="007F242B"/>
    <w:rsid w:val="008171B1"/>
    <w:rsid w:val="00820001"/>
    <w:rsid w:val="00820427"/>
    <w:rsid w:val="00880156"/>
    <w:rsid w:val="008A7033"/>
    <w:rsid w:val="008C5A0E"/>
    <w:rsid w:val="008D4CFA"/>
    <w:rsid w:val="008E45DF"/>
    <w:rsid w:val="008F2F16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1B5F"/>
    <w:rsid w:val="00A42A8C"/>
    <w:rsid w:val="00A472D4"/>
    <w:rsid w:val="00A54A6E"/>
    <w:rsid w:val="00A63377"/>
    <w:rsid w:val="00A87BAC"/>
    <w:rsid w:val="00A908B1"/>
    <w:rsid w:val="00AA16FA"/>
    <w:rsid w:val="00AA69D2"/>
    <w:rsid w:val="00AB3223"/>
    <w:rsid w:val="00AD1385"/>
    <w:rsid w:val="00AD6E6B"/>
    <w:rsid w:val="00AE3238"/>
    <w:rsid w:val="00B451AC"/>
    <w:rsid w:val="00B629A1"/>
    <w:rsid w:val="00B9178F"/>
    <w:rsid w:val="00C50F0E"/>
    <w:rsid w:val="00C650E6"/>
    <w:rsid w:val="00C7535A"/>
    <w:rsid w:val="00C810A3"/>
    <w:rsid w:val="00CA1C8D"/>
    <w:rsid w:val="00CA4BCD"/>
    <w:rsid w:val="00CE0E56"/>
    <w:rsid w:val="00CF3546"/>
    <w:rsid w:val="00D10BE7"/>
    <w:rsid w:val="00D23BA1"/>
    <w:rsid w:val="00D719AB"/>
    <w:rsid w:val="00D824D4"/>
    <w:rsid w:val="00D85B95"/>
    <w:rsid w:val="00DD0AF1"/>
    <w:rsid w:val="00DF08A7"/>
    <w:rsid w:val="00DF68AA"/>
    <w:rsid w:val="00E020A7"/>
    <w:rsid w:val="00E47F00"/>
    <w:rsid w:val="00E97E88"/>
    <w:rsid w:val="00EA0240"/>
    <w:rsid w:val="00EB4F05"/>
    <w:rsid w:val="00EB5044"/>
    <w:rsid w:val="00ED5BBA"/>
    <w:rsid w:val="00F0539E"/>
    <w:rsid w:val="00F1113C"/>
    <w:rsid w:val="00F1654D"/>
    <w:rsid w:val="00F45F0F"/>
    <w:rsid w:val="00F472DB"/>
    <w:rsid w:val="00F56369"/>
    <w:rsid w:val="00F77FBF"/>
    <w:rsid w:val="00FE069C"/>
    <w:rsid w:val="00FE3A61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60B3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kea.com/nl/nl/catalog/products/60086388/" TargetMode="Externa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onrad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nselectronics.n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ssolutions.nl" TargetMode="External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ikea.com/nl/nl/catalog/products/0003798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2D6F5A"/>
    <w:rsid w:val="002F62EC"/>
    <w:rsid w:val="008517D1"/>
    <w:rsid w:val="00B62FBE"/>
    <w:rsid w:val="00C3619A"/>
    <w:rsid w:val="00D5365D"/>
    <w:rsid w:val="00F6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72456D-D6E7-4DE2-AB19-3081A6DAECCD}"/>
</file>

<file path=customXml/itemProps2.xml><?xml version="1.0" encoding="utf-8"?>
<ds:datastoreItem xmlns:ds="http://schemas.openxmlformats.org/officeDocument/2006/customXml" ds:itemID="{9EA341BE-1ED5-4C38-82DC-0963035663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FE930A-0713-4371-AFFC-A23F712687B7}"/>
</file>

<file path=customXml/itemProps4.xml><?xml version="1.0" encoding="utf-8"?>
<ds:datastoreItem xmlns:ds="http://schemas.openxmlformats.org/officeDocument/2006/customXml" ds:itemID="{76CB1EEA-1B83-478A-BC8C-F4DC8C460C56}"/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2018-03-26T07:31:00Z</dcterms:created>
  <dcterms:modified xsi:type="dcterms:W3CDTF">2018-03-26T07:31:00Z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