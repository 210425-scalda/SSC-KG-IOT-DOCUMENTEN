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AD6E6B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851C61" w:rsidP="002455B1">
            <w:hyperlink r:id="rId9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851C61" w:rsidP="002455B1">
            <w:pPr>
              <w:rPr>
                <w:lang w:val="en-GB"/>
              </w:rPr>
            </w:pPr>
            <w:hyperlink r:id="rId10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851C61" w:rsidP="002455B1">
            <w:hyperlink r:id="rId11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612E2A" w:rsidP="002455B1"/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6"/>
        <w:gridCol w:w="1321"/>
        <w:gridCol w:w="4012"/>
        <w:gridCol w:w="1384"/>
        <w:gridCol w:w="1161"/>
        <w:gridCol w:w="1346"/>
      </w:tblGrid>
      <w:tr w:rsidR="00362763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E3238" w:rsidP="00AA16FA">
            <w:pPr>
              <w:rPr>
                <w:lang w:val="nl-NL"/>
              </w:rPr>
            </w:pPr>
            <w:r w:rsidRPr="00AE3238">
              <w:rPr>
                <w:lang w:val="nl-NL"/>
              </w:rPr>
              <w:t>https://www.sossolutions.nl/raspberry-pi-3b-starterkit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62763" w:rsidP="00612E2A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€70,98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€1419,60</w:t>
            </w:r>
          </w:p>
        </w:tc>
      </w:tr>
      <w:tr w:rsidR="00362763" w:rsidRPr="00D23BA1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9C1689">
            <w:pPr>
              <w:pStyle w:val="Amount"/>
              <w:rPr>
                <w:lang w:val="en-GB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10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D40975" w:rsidRDefault="00DF08A7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</w:t>
            </w:r>
            <w:r w:rsidRPr="00D40975">
              <w:rPr>
                <w:lang w:val="en-GB"/>
              </w:rPr>
              <w:t>cs.nl/dupont-20-cm-female-female/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D40975" w:rsidRDefault="007E4827" w:rsidP="00AA16FA">
            <w:pPr>
              <w:rPr>
                <w:lang w:val="en-GB"/>
              </w:rPr>
            </w:pPr>
            <w:r w:rsidRPr="00D40975">
              <w:rPr>
                <w:lang w:val="en-GB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CF3546">
            <w:pPr>
              <w:pStyle w:val="Amount"/>
              <w:jc w:val="left"/>
              <w:rPr>
                <w:b/>
                <w:lang w:val="nl-NL"/>
              </w:rPr>
            </w:pPr>
          </w:p>
          <w:p w:rsidR="00CF3546" w:rsidRDefault="00CF3546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0A21A6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="00612E2A">
              <w:rPr>
                <w:b/>
                <w:lang w:val="nl-NL"/>
              </w:rPr>
              <w:t xml:space="preserve"> </w:t>
            </w:r>
            <w:r w:rsidR="007E4827">
              <w:rPr>
                <w:b/>
                <w:lang w:val="nl-NL"/>
              </w:rPr>
              <w:t>€1,06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7E4827"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0A21A6" w:rsidP="00437672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437672">
              <w:rPr>
                <w:b/>
                <w:lang w:val="nl-NL"/>
              </w:rPr>
              <w:t>€3,49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362763">
              <w:rPr>
                <w:b/>
                <w:lang w:val="nl-NL"/>
              </w:rPr>
              <w:t>€17,45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        </w:t>
            </w:r>
          </w:p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</w:p>
          <w:p w:rsidR="00F1654D" w:rsidRPr="00612E2A" w:rsidRDefault="000A21A6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</w:t>
            </w:r>
            <w:r w:rsidR="00612E2A" w:rsidRPr="00612E2A">
              <w:rPr>
                <w:b/>
                <w:lang w:val="nl-NL"/>
              </w:rPr>
              <w:t>€36,75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F1654D" w:rsidRPr="008A7033" w:rsidRDefault="008A7033" w:rsidP="008A7033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Pr="008A7033">
              <w:rPr>
                <w:b/>
                <w:lang w:val="nl-NL"/>
              </w:rPr>
              <w:t>€330.75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40975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lampenkap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0A21A6" w:rsidP="00AA16FA">
            <w:pPr>
              <w:rPr>
                <w:lang w:val="nl-NL"/>
              </w:rPr>
            </w:pPr>
            <w:r>
              <w:rPr>
                <w:lang w:val="nl-NL"/>
              </w:rPr>
              <w:t>Nader te bepalen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40975" w:rsidRDefault="000A21A6" w:rsidP="00D40975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</w:t>
            </w:r>
            <w:r w:rsidR="00FF0186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16,00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40975" w:rsidRDefault="000A21A6" w:rsidP="00D4097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</w:t>
            </w:r>
            <w:r w:rsidR="00FF0186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480,00</w:t>
            </w: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AF03DE" w:rsidRPr="00246D34" w:rsidRDefault="00AF03DE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F03DE" w:rsidP="00AA16FA">
            <w:pPr>
              <w:rPr>
                <w:lang w:val="nl-NL"/>
              </w:rPr>
            </w:pPr>
            <w:r>
              <w:rPr>
                <w:lang w:val="nl-NL"/>
              </w:rPr>
              <w:t>Stekker dozen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F03DE" w:rsidP="00AA16FA">
            <w:pPr>
              <w:rPr>
                <w:lang w:val="nl-NL"/>
              </w:rPr>
            </w:pPr>
            <w:hyperlink r:id="rId12" w:tgtFrame="_blank" w:history="1">
              <w:r w:rsidRPr="00AF03DE">
                <w:rPr>
                  <w:rStyle w:val="Hyperlink"/>
                  <w:rFonts w:ascii="Calibri" w:hAnsi="Calibri" w:cs="Calibri"/>
                  <w:lang w:val="nl-NL"/>
                </w:rPr>
                <w:t>https://www.ikea.com/nl/nl/catalog/products/00037980/</w:t>
              </w:r>
            </w:hyperlink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0A21A6" w:rsidRDefault="000A21A6" w:rsidP="000A21A6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 </w:t>
            </w:r>
            <w:r>
              <w:rPr>
                <w:b/>
                <w:lang w:val="nl-NL"/>
              </w:rPr>
              <w:t>€3,99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0A21A6" w:rsidRDefault="000A21A6" w:rsidP="000A21A6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€39,99</w:t>
            </w:r>
          </w:p>
        </w:tc>
      </w:tr>
      <w:tr w:rsidR="00362763" w:rsidRPr="00D40975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C1B45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0A21A6">
              <w:rPr>
                <w:lang w:val="nl-NL"/>
              </w:rPr>
              <w:t xml:space="preserve"> 2400,45</w:t>
            </w:r>
            <w:bookmarkStart w:id="0" w:name="_GoBack"/>
            <w:bookmarkEnd w:id="0"/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43767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37672" w:rsidRDefault="00437672" w:rsidP="009355BA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 xml:space="preserve"> </w:t>
            </w:r>
            <w:r w:rsidR="000A21A6">
              <w:rPr>
                <w:b/>
                <w:lang w:val="nl-NL"/>
              </w:rPr>
              <w:t>2697,13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D40975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</w:p>
        </w:tc>
      </w:tr>
    </w:tbl>
    <w:p w:rsidR="00CA1C8D" w:rsidRPr="00246D34" w:rsidRDefault="00CA1C8D" w:rsidP="00465AFF">
      <w:pPr>
        <w:pStyle w:val="lowercenteredtext"/>
        <w:jc w:val="left"/>
        <w:rPr>
          <w:lang w:val="nl-NL"/>
        </w:rPr>
      </w:pPr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C61" w:rsidRDefault="00851C61" w:rsidP="004C4F6D">
      <w:r>
        <w:separator/>
      </w:r>
    </w:p>
  </w:endnote>
  <w:endnote w:type="continuationSeparator" w:id="0">
    <w:p w:rsidR="00851C61" w:rsidRDefault="00851C61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C61" w:rsidRDefault="00851C61" w:rsidP="004C4F6D">
      <w:r>
        <w:separator/>
      </w:r>
    </w:p>
  </w:footnote>
  <w:footnote w:type="continuationSeparator" w:id="0">
    <w:p w:rsidR="00851C61" w:rsidRDefault="00851C61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A21A6"/>
    <w:rsid w:val="000E042A"/>
    <w:rsid w:val="000F1048"/>
    <w:rsid w:val="000F6B47"/>
    <w:rsid w:val="000F7D4F"/>
    <w:rsid w:val="00100391"/>
    <w:rsid w:val="001135D7"/>
    <w:rsid w:val="00140EA0"/>
    <w:rsid w:val="001E4A8B"/>
    <w:rsid w:val="001F0F9F"/>
    <w:rsid w:val="00202E66"/>
    <w:rsid w:val="00212924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E45AD"/>
    <w:rsid w:val="003E5FCD"/>
    <w:rsid w:val="00437672"/>
    <w:rsid w:val="00441785"/>
    <w:rsid w:val="00442CDA"/>
    <w:rsid w:val="0045588D"/>
    <w:rsid w:val="00465AFF"/>
    <w:rsid w:val="004A619A"/>
    <w:rsid w:val="004B28A3"/>
    <w:rsid w:val="004C4F6D"/>
    <w:rsid w:val="004F202D"/>
    <w:rsid w:val="00507512"/>
    <w:rsid w:val="005209B5"/>
    <w:rsid w:val="00521569"/>
    <w:rsid w:val="005865E7"/>
    <w:rsid w:val="00612E2A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51C61"/>
    <w:rsid w:val="008A7033"/>
    <w:rsid w:val="008C5A0E"/>
    <w:rsid w:val="008E45DF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AF03DE"/>
    <w:rsid w:val="00B451AC"/>
    <w:rsid w:val="00B629A1"/>
    <w:rsid w:val="00B9178F"/>
    <w:rsid w:val="00C50F0E"/>
    <w:rsid w:val="00C650E6"/>
    <w:rsid w:val="00C7535A"/>
    <w:rsid w:val="00C810A3"/>
    <w:rsid w:val="00C836B4"/>
    <w:rsid w:val="00CA1C8D"/>
    <w:rsid w:val="00CA4BCD"/>
    <w:rsid w:val="00CE0E56"/>
    <w:rsid w:val="00CF3546"/>
    <w:rsid w:val="00D10BE7"/>
    <w:rsid w:val="00D23BA1"/>
    <w:rsid w:val="00D40975"/>
    <w:rsid w:val="00D719AB"/>
    <w:rsid w:val="00D824D4"/>
    <w:rsid w:val="00D85B95"/>
    <w:rsid w:val="00DD0AF1"/>
    <w:rsid w:val="00DF08A7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0186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4AB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kea.com/nl/nl/catalog/products/00037980/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rad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enselectronics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ssolutions.nl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A"/>
    <w:rsid w:val="002D6F5A"/>
    <w:rsid w:val="002F62EC"/>
    <w:rsid w:val="00916A02"/>
    <w:rsid w:val="00B62FBE"/>
    <w:rsid w:val="00C3619A"/>
    <w:rsid w:val="00D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BCE6A04-D0A5-4685-A8BF-A0D70D95923B}"/>
</file>

<file path=customXml/itemProps2.xml><?xml version="1.0" encoding="utf-8"?>
<ds:datastoreItem xmlns:ds="http://schemas.openxmlformats.org/officeDocument/2006/customXml" ds:itemID="{95F6D7DB-5C7A-4F29-9D12-9CB8D483B5E9}"/>
</file>

<file path=customXml/itemProps3.xml><?xml version="1.0" encoding="utf-8"?>
<ds:datastoreItem xmlns:ds="http://schemas.openxmlformats.org/officeDocument/2006/customXml" ds:itemID="{625E3F12-C635-4D7B-AA2A-D765ED145289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2018-03-23T14:00:00Z</dcterms:created>
  <dcterms:modified xsi:type="dcterms:W3CDTF">2018-03-23T14:00:00Z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