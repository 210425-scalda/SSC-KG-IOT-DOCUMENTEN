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246D34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246D34" w:rsidRDefault="00AD6E6B" w:rsidP="006D6088">
            <w:pPr>
              <w:rPr>
                <w:lang w:val="nl-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246D34" w:rsidRDefault="00AD6E6B" w:rsidP="00F318D2">
            <w:pPr>
              <w:pStyle w:val="Kop1"/>
              <w:rPr>
                <w:lang w:val="nl-NL"/>
              </w:rPr>
            </w:pPr>
          </w:p>
        </w:tc>
      </w:tr>
      <w:tr w:rsidR="00F56369" w:rsidRPr="00C7535A">
        <w:trPr>
          <w:trHeight w:val="288"/>
          <w:jc w:val="center"/>
        </w:trPr>
        <w:sdt>
          <w:sdtPr>
            <w:rPr>
              <w:lang w:val="nl-NL"/>
            </w:rPr>
            <w:id w:val="716560723"/>
            <w:placeholder>
              <w:docPart w:val="DDCB7738EF684D83846FC8F4F52BBF5B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246D34" w:rsidRDefault="009C1B45" w:rsidP="00304BC4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Project Licht en Emotie 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AAF81627494403CBB084434FA850D55"/>
                </w:placeholder>
                <w:date w:fullDate="2018-03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9C1B45">
                  <w:rPr>
                    <w:lang w:val="nl-NL"/>
                  </w:rPr>
                  <w:t>1-3-2018</w:t>
                </w:r>
              </w:sdtContent>
            </w:sdt>
          </w:p>
          <w:p w:rsidR="00663E19" w:rsidRPr="00246D34" w:rsidRDefault="00663E19" w:rsidP="00304BC4">
            <w:pPr>
              <w:pStyle w:val="DateandNumber"/>
              <w:rPr>
                <w:lang w:val="nl-NL"/>
              </w:rPr>
            </w:pPr>
          </w:p>
        </w:tc>
      </w:tr>
    </w:tbl>
    <w:p w:rsidR="00954EF9" w:rsidRPr="00246D34" w:rsidRDefault="009C1B45" w:rsidP="004F202D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-1423670</wp:posOffset>
            </wp:positionV>
            <wp:extent cx="1228725" cy="781685"/>
            <wp:effectExtent l="0" t="0" r="9525" b="0"/>
            <wp:wrapNone/>
            <wp:docPr id="2" name="Afbeelding 2" descr="C:\Users\Plakt\Documents\logo-ss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kt\Documents\logo-ssc_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905"/>
        <w:gridCol w:w="1067"/>
        <w:gridCol w:w="1450"/>
        <w:gridCol w:w="2048"/>
        <w:gridCol w:w="1076"/>
        <w:gridCol w:w="1817"/>
        <w:gridCol w:w="997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35541E" w:rsidP="002455B1">
            <w:hyperlink r:id="rId10" w:history="1">
              <w:r w:rsidR="00612E2A" w:rsidRPr="00612E2A">
                <w:rPr>
                  <w:rStyle w:val="Hyperlink"/>
                </w:rPr>
                <w:t>www.sossolutions.nl</w:t>
              </w:r>
            </w:hyperlink>
          </w:p>
          <w:p w:rsidR="00612E2A" w:rsidRDefault="0035541E" w:rsidP="002455B1">
            <w:pPr>
              <w:rPr>
                <w:lang w:val="en-GB"/>
              </w:rPr>
            </w:pPr>
            <w:hyperlink r:id="rId11" w:history="1">
              <w:r w:rsidR="00612E2A" w:rsidRPr="00C37431">
                <w:rPr>
                  <w:rStyle w:val="Hyperlink"/>
                  <w:lang w:val="en-GB"/>
                </w:rPr>
                <w:t>www.benselectronics.nl</w:t>
              </w:r>
            </w:hyperlink>
          </w:p>
          <w:p w:rsidR="00612E2A" w:rsidRDefault="0035541E" w:rsidP="002455B1">
            <w:pPr>
              <w:rPr>
                <w:rStyle w:val="Hyperlink"/>
              </w:rPr>
            </w:pPr>
            <w:hyperlink r:id="rId12" w:history="1">
              <w:r w:rsidR="00612E2A" w:rsidRPr="00C37431">
                <w:rPr>
                  <w:rStyle w:val="Hyperlink"/>
                </w:rPr>
                <w:t>www.conrad.nl</w:t>
              </w:r>
            </w:hyperlink>
          </w:p>
          <w:p w:rsidR="00612E2A" w:rsidRPr="00612E2A" w:rsidRDefault="002B62B0" w:rsidP="002B62B0">
            <w:r>
              <w:t>www.bol.com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12E2A" w:rsidRDefault="00612E2A" w:rsidP="002455B1">
            <w:r>
              <w:t>Leverancier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Pr="00612E2A">
              <w:rPr>
                <w:lang w:val="nl-NL"/>
              </w:rPr>
              <w:t>oeriersbedrijf</w:t>
            </w:r>
          </w:p>
          <w:p w:rsidR="00612E2A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(postNL)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A23E72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612E2A" w:rsidP="002455B1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</w:tbl>
    <w:p w:rsidR="009C1689" w:rsidRPr="00246D34" w:rsidRDefault="009C1689" w:rsidP="00F56369">
      <w:pPr>
        <w:rPr>
          <w:lang w:val="nl-NL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53"/>
        <w:gridCol w:w="1319"/>
        <w:gridCol w:w="4012"/>
        <w:gridCol w:w="1381"/>
        <w:gridCol w:w="1157"/>
        <w:gridCol w:w="1343"/>
      </w:tblGrid>
      <w:tr w:rsidR="00362763" w:rsidRPr="00246D34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1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9355BA">
            <w:pPr>
              <w:pStyle w:val="ColumnHeadings"/>
              <w:rPr>
                <w:lang w:val="nl-NL"/>
              </w:rPr>
            </w:pPr>
            <w:r>
              <w:rPr>
                <w:noProof/>
                <w:szCs w:val="24"/>
                <w:lang w:val="nl-NL"/>
              </w:rPr>
              <w:t>Artikel</w:t>
            </w:r>
          </w:p>
        </w:tc>
        <w:tc>
          <w:tcPr>
            <w:tcW w:w="401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7E4827" w:rsidP="00A23E72">
            <w:pPr>
              <w:pStyle w:val="ColumnHeadings"/>
              <w:rPr>
                <w:szCs w:val="24"/>
                <w:lang w:val="nl-NL"/>
              </w:rPr>
            </w:pPr>
            <w:r>
              <w:rPr>
                <w:noProof/>
                <w:szCs w:val="24"/>
                <w:lang w:val="nl-NL"/>
              </w:rPr>
              <w:t>Link naar product</w:t>
            </w:r>
          </w:p>
        </w:tc>
        <w:tc>
          <w:tcPr>
            <w:tcW w:w="138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15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3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362763" w:rsidRPr="00AE3238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85B95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19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3238" w:rsidRPr="00246D34" w:rsidRDefault="000708AB" w:rsidP="00AA16FA">
            <w:pPr>
              <w:rPr>
                <w:lang w:val="nl-NL"/>
              </w:rPr>
            </w:pPr>
            <w:r>
              <w:rPr>
                <w:lang w:val="nl-NL"/>
              </w:rPr>
              <w:t>Raspberry Pi</w:t>
            </w:r>
          </w:p>
        </w:tc>
        <w:tc>
          <w:tcPr>
            <w:tcW w:w="4012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 w:rsidRPr="008D4CFA">
              <w:rPr>
                <w:lang w:val="nl-NL"/>
              </w:rPr>
              <w:t>https://www.sossolutions.nl/raspberry-pi-3b-plus-starterkit</w:t>
            </w:r>
          </w:p>
        </w:tc>
        <w:tc>
          <w:tcPr>
            <w:tcW w:w="138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62763" w:rsidP="002B62B0">
            <w:pPr>
              <w:pStyle w:val="Amount"/>
              <w:jc w:val="center"/>
              <w:rPr>
                <w:lang w:val="nl-NL"/>
              </w:rPr>
            </w:pPr>
            <w:r>
              <w:rPr>
                <w:rStyle w:val="price"/>
                <w:b/>
                <w:bCs/>
              </w:rPr>
              <w:t>€</w:t>
            </w:r>
            <w:r w:rsidR="008D4CFA">
              <w:rPr>
                <w:rStyle w:val="price"/>
                <w:b/>
                <w:bCs/>
              </w:rPr>
              <w:t>72,98</w:t>
            </w:r>
          </w:p>
        </w:tc>
        <w:tc>
          <w:tcPr>
            <w:tcW w:w="115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362763" w:rsidP="002B62B0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€14</w:t>
            </w:r>
            <w:r w:rsidR="008D4CFA">
              <w:rPr>
                <w:rStyle w:val="price"/>
                <w:b/>
                <w:bCs/>
              </w:rPr>
              <w:t>5</w:t>
            </w:r>
            <w:r>
              <w:rPr>
                <w:rStyle w:val="price"/>
                <w:b/>
                <w:bCs/>
              </w:rPr>
              <w:t>9,60</w:t>
            </w:r>
          </w:p>
        </w:tc>
      </w:tr>
      <w:tr w:rsidR="00362763" w:rsidRPr="00D23BA1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25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Geluidssensor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F3546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https://benselectronics.nl/geluid-detectie-module-/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2B62B0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€2,50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F1654D" w:rsidP="002B62B0">
            <w:pPr>
              <w:pStyle w:val="Amount"/>
              <w:jc w:val="center"/>
              <w:rPr>
                <w:lang w:val="en-GB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362763" w:rsidRDefault="00CF3546" w:rsidP="002B62B0">
            <w:pPr>
              <w:pStyle w:val="Amount"/>
              <w:jc w:val="center"/>
              <w:rPr>
                <w:lang w:val="en-GB"/>
              </w:rPr>
            </w:pPr>
            <w:r>
              <w:rPr>
                <w:rStyle w:val="price"/>
                <w:b/>
                <w:bCs/>
              </w:rPr>
              <w:t>€62,5</w:t>
            </w:r>
            <w:r w:rsidR="00D23BA1">
              <w:rPr>
                <w:rStyle w:val="price"/>
                <w:b/>
                <w:bCs/>
              </w:rPr>
              <w:t>0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8F2F16" w:rsidP="00AA16FA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362763" w:rsidRDefault="00C7535A" w:rsidP="00AA16FA">
            <w:pPr>
              <w:rPr>
                <w:lang w:val="en-GB"/>
              </w:rPr>
            </w:pPr>
            <w:r w:rsidRPr="00362763">
              <w:rPr>
                <w:lang w:val="en-GB"/>
              </w:rPr>
              <w:t>Jumper Wires 10x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F08A7" w:rsidP="00AA16FA">
            <w:pPr>
              <w:rPr>
                <w:lang w:val="nl-NL"/>
              </w:rPr>
            </w:pPr>
            <w:r w:rsidRPr="00362763">
              <w:rPr>
                <w:lang w:val="en-GB"/>
              </w:rPr>
              <w:t>https://benselectroni</w:t>
            </w:r>
            <w:r w:rsidRPr="00DF08A7">
              <w:rPr>
                <w:lang w:val="nl-NL"/>
              </w:rPr>
              <w:t>cs.nl/dupont-20-cm-female-female/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DD0AF1" w:rsidRDefault="00DD0AF1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€0.75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7E4827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="008F2F16">
              <w:rPr>
                <w:b/>
                <w:lang w:val="nl-NL"/>
              </w:rPr>
              <w:t>22</w:t>
            </w:r>
            <w:r w:rsidR="007E4827">
              <w:rPr>
                <w:b/>
                <w:lang w:val="nl-NL"/>
              </w:rPr>
              <w:t>,50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7E4827" w:rsidRPr="007E4827" w:rsidRDefault="007E4827" w:rsidP="00AA16FA">
            <w:pPr>
              <w:rPr>
                <w:lang w:val="en-GB"/>
              </w:rPr>
            </w:pPr>
            <w:r w:rsidRPr="007E4827">
              <w:rPr>
                <w:lang w:val="en-GB"/>
              </w:rPr>
              <w:t>UTP kabel 100m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7E4827" w:rsidP="00AA16FA">
            <w:pPr>
              <w:rPr>
                <w:lang w:val="nl-NL"/>
              </w:rPr>
            </w:pPr>
            <w:r w:rsidRPr="007E4827">
              <w:rPr>
                <w:lang w:val="nl-NL"/>
              </w:rPr>
              <w:t>https://www.conrad.nl/nl/netwerkkabel-digitus-professional-dk-1511-v-1-1-cat-5e-uutp-4-x-2-x-020-mm-grijs-ral-7035-100-m-1548879.html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7E482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€29,49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B629A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7E4827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€58.98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25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UTP kabel</w:t>
            </w:r>
          </w:p>
          <w:p w:rsidR="00CF3546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100m shielded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</w:p>
          <w:p w:rsidR="002455B1" w:rsidRPr="00246D34" w:rsidRDefault="007E4827" w:rsidP="00AA16FA">
            <w:pPr>
              <w:rPr>
                <w:lang w:val="nl-NL"/>
              </w:rPr>
            </w:pPr>
            <w:r>
              <w:rPr>
                <w:lang w:val="nl-NL"/>
              </w:rPr>
              <w:t>Behuizing sensor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Default="00CF3546" w:rsidP="00AA16FA">
            <w:pPr>
              <w:rPr>
                <w:lang w:val="nl-NL"/>
              </w:rPr>
            </w:pPr>
          </w:p>
          <w:p w:rsidR="00CF3546" w:rsidRDefault="00CF3546" w:rsidP="00AA16FA">
            <w:pPr>
              <w:rPr>
                <w:lang w:val="nl-NL"/>
              </w:rPr>
            </w:pPr>
            <w:r w:rsidRPr="00CF3546">
              <w:rPr>
                <w:lang w:val="nl-NL"/>
              </w:rPr>
              <w:t>https://www.conrad.nl/nl/netwerkkabel-digitus-professional-dk-1521-p-1-cat-5e-futp-4-x-2-x-013-mm-grijs-100-m-602484.html</w:t>
            </w:r>
          </w:p>
          <w:p w:rsidR="00CF3546" w:rsidRDefault="00CF3546" w:rsidP="00AA16FA">
            <w:pPr>
              <w:rPr>
                <w:lang w:val="nl-NL"/>
              </w:rPr>
            </w:pPr>
          </w:p>
          <w:p w:rsidR="009C1B45" w:rsidRDefault="009C1B45" w:rsidP="00AA16FA">
            <w:pPr>
              <w:rPr>
                <w:lang w:val="nl-NL"/>
              </w:rPr>
            </w:pPr>
          </w:p>
          <w:p w:rsidR="007E4827" w:rsidRPr="00246D34" w:rsidRDefault="007E4827" w:rsidP="00AA16FA">
            <w:pPr>
              <w:rPr>
                <w:lang w:val="nl-NL"/>
              </w:rPr>
            </w:pPr>
            <w:r w:rsidRPr="007E4827">
              <w:rPr>
                <w:lang w:val="nl-NL"/>
              </w:rPr>
              <w:t>https://www.conrad.nl/nl/tru-components-tc-mg-2-a-gr203-modulebehuizing-55-x-36-x-30-abs-grijs-1-stuks-1588503.html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€78,42</w:t>
            </w: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2455B1" w:rsidRPr="007E4827" w:rsidRDefault="007E482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€1,06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€156,84</w:t>
            </w: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CF3546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2455B1" w:rsidRPr="007E4827" w:rsidRDefault="007E482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="00362763">
              <w:rPr>
                <w:b/>
                <w:lang w:val="nl-NL"/>
              </w:rPr>
              <w:t>26.50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CF3546" w:rsidP="00AA16FA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437672" w:rsidP="00AA16FA">
            <w:pPr>
              <w:rPr>
                <w:lang w:val="nl-NL"/>
              </w:rPr>
            </w:pPr>
            <w:r>
              <w:rPr>
                <w:lang w:val="nl-NL"/>
              </w:rPr>
              <w:t>Krimpkous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212924" w:rsidP="00AA16FA">
            <w:pPr>
              <w:rPr>
                <w:lang w:val="nl-NL"/>
              </w:rPr>
            </w:pPr>
            <w:r w:rsidRPr="00212924">
              <w:rPr>
                <w:lang w:val="nl-NL"/>
              </w:rPr>
              <w:t>https://www.conrad.nl/nl/krimpkous-zonder-lijm-zwart-150-mm-krimpverhouding-31-hellermanntyton-319-00150-tredux-1505-bk-1-m-545982.html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437672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€3,49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F1113C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437672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€17,45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F1654D" w:rsidP="00AA16FA">
            <w:pPr>
              <w:rPr>
                <w:lang w:val="nl-NL"/>
              </w:rPr>
            </w:pPr>
          </w:p>
          <w:p w:rsidR="008A7033" w:rsidRPr="00246D34" w:rsidRDefault="008A7033" w:rsidP="00AA16FA">
            <w:pPr>
              <w:rPr>
                <w:lang w:val="nl-NL"/>
              </w:rPr>
            </w:pPr>
            <w:r>
              <w:rPr>
                <w:lang w:val="nl-NL"/>
              </w:rPr>
              <w:t>Philips 3 in 1 sensor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A7033" w:rsidRDefault="008A7033" w:rsidP="00AA16FA">
            <w:pPr>
              <w:rPr>
                <w:lang w:val="nl-NL"/>
              </w:rPr>
            </w:pPr>
          </w:p>
          <w:p w:rsidR="008A7033" w:rsidRDefault="008A7033" w:rsidP="00AA16FA">
            <w:pPr>
              <w:rPr>
                <w:lang w:val="nl-NL"/>
              </w:rPr>
            </w:pPr>
          </w:p>
          <w:p w:rsidR="00F1654D" w:rsidRPr="00246D34" w:rsidRDefault="008A7033" w:rsidP="00AA16FA">
            <w:pPr>
              <w:rPr>
                <w:lang w:val="nl-NL"/>
              </w:rPr>
            </w:pPr>
            <w:r w:rsidRPr="008A7033">
              <w:rPr>
                <w:lang w:val="nl-NL"/>
              </w:rPr>
              <w:t>https://tinyurl.com/ya34xlwh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12E2A" w:rsidRDefault="00612E2A" w:rsidP="002B62B0">
            <w:pPr>
              <w:pStyle w:val="Amount"/>
              <w:jc w:val="center"/>
              <w:rPr>
                <w:lang w:val="nl-NL"/>
              </w:rPr>
            </w:pPr>
          </w:p>
          <w:p w:rsidR="00612E2A" w:rsidRDefault="00612E2A" w:rsidP="002B62B0">
            <w:pPr>
              <w:pStyle w:val="Amount"/>
              <w:jc w:val="center"/>
              <w:rPr>
                <w:lang w:val="nl-NL"/>
              </w:rPr>
            </w:pPr>
          </w:p>
          <w:p w:rsidR="00F1654D" w:rsidRPr="00612E2A" w:rsidRDefault="00612E2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12E2A">
              <w:rPr>
                <w:b/>
                <w:lang w:val="nl-NL"/>
              </w:rPr>
              <w:t>€36,75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7033" w:rsidRDefault="008A7033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8A7033" w:rsidRDefault="008A7033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F1654D" w:rsidRPr="008A7033" w:rsidRDefault="008D4CF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8A7033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551.25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>
              <w:rPr>
                <w:lang w:val="nl-NL"/>
              </w:rPr>
              <w:t>Sensor kit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8D4CFA" w:rsidP="00AA16FA">
            <w:pPr>
              <w:rPr>
                <w:lang w:val="nl-NL"/>
              </w:rPr>
            </w:pPr>
            <w:r w:rsidRPr="008D4CFA">
              <w:rPr>
                <w:lang w:val="nl-NL"/>
              </w:rPr>
              <w:t>https://tinyurl.com/sensor-kit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8D4CFA" w:rsidP="002B62B0">
            <w:pPr>
              <w:pStyle w:val="Amount"/>
              <w:jc w:val="center"/>
              <w:rPr>
                <w:lang w:val="nl-NL"/>
              </w:rPr>
            </w:pPr>
            <w:r w:rsidRPr="00612E2A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49,95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8D4CFA" w:rsidP="002B62B0">
            <w:pPr>
              <w:pStyle w:val="Amount"/>
              <w:jc w:val="center"/>
              <w:rPr>
                <w:lang w:val="nl-NL"/>
              </w:rPr>
            </w:pPr>
            <w:r w:rsidRPr="008A7033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>499,50</w:t>
            </w:r>
          </w:p>
        </w:tc>
      </w:tr>
      <w:tr w:rsidR="00362763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8F2F16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>
              <w:rPr>
                <w:lang w:val="nl-NL"/>
              </w:rPr>
              <w:t>Stroomkabel 10m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 w:rsidRPr="006110EA">
              <w:rPr>
                <w:lang w:val="nl-NL"/>
              </w:rPr>
              <w:t>https://tinyurl.com/powerkabel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6110EA" w:rsidP="002B62B0">
            <w:pPr>
              <w:pStyle w:val="Amount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€7.50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6110EA" w:rsidP="002B62B0">
            <w:pPr>
              <w:pStyle w:val="Amount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€75.00</w:t>
            </w:r>
          </w:p>
        </w:tc>
      </w:tr>
      <w:tr w:rsidR="008F2F16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46D34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8F2F16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  <w:r w:rsidR="006110EA">
              <w:rPr>
                <w:lang w:val="nl-NL"/>
              </w:rPr>
              <w:t>0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>
              <w:rPr>
                <w:lang w:val="nl-NL"/>
              </w:rPr>
              <w:t>Stekkers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6110EA" w:rsidP="00AA16FA">
            <w:pPr>
              <w:rPr>
                <w:lang w:val="nl-NL"/>
              </w:rPr>
            </w:pPr>
            <w:r w:rsidRPr="006110EA">
              <w:rPr>
                <w:lang w:val="nl-NL"/>
              </w:rPr>
              <w:t>https://tinyurl.com/ybbjca5j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6110E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€1.19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6110E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</w:t>
            </w:r>
            <w:r w:rsidR="002B62B0" w:rsidRPr="002B62B0">
              <w:rPr>
                <w:b/>
                <w:lang w:val="nl-NL"/>
              </w:rPr>
              <w:t>35.70</w:t>
            </w:r>
          </w:p>
        </w:tc>
      </w:tr>
      <w:tr w:rsidR="008F2F16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8F2F16" w:rsidP="00AA16FA">
            <w:pPr>
              <w:rPr>
                <w:lang w:val="nl-NL"/>
              </w:rPr>
            </w:pP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</w:tr>
      <w:tr w:rsidR="008F2F16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50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Lampen Kap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35541E" w:rsidP="00AA16FA">
            <w:pPr>
              <w:rPr>
                <w:lang w:val="nl-NL"/>
              </w:rPr>
            </w:pPr>
            <w:hyperlink r:id="rId13" w:tgtFrame="_blank" w:history="1">
              <w:r w:rsidR="006110EA">
                <w:rPr>
                  <w:rStyle w:val="Hyperlink"/>
                  <w:rFonts w:ascii="Calibri" w:hAnsi="Calibri" w:cs="Calibri"/>
                </w:rPr>
                <w:t>https://www.ikea.com/nl/nl/catalog/products/60086388/</w:t>
              </w:r>
            </w:hyperlink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€3.99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€199.50</w:t>
            </w:r>
          </w:p>
        </w:tc>
      </w:tr>
      <w:tr w:rsidR="008F2F16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2B62B0" w:rsidP="00AA16FA">
            <w:pPr>
              <w:rPr>
                <w:lang w:val="nl-NL"/>
              </w:rPr>
            </w:pPr>
            <w:r>
              <w:rPr>
                <w:lang w:val="nl-NL"/>
              </w:rPr>
              <w:t>Stekker dozen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246D34" w:rsidRDefault="0035541E" w:rsidP="00AA16FA">
            <w:pPr>
              <w:rPr>
                <w:lang w:val="nl-NL"/>
              </w:rPr>
            </w:pPr>
            <w:hyperlink r:id="rId14" w:tgtFrame="_blank" w:history="1">
              <w:r w:rsidR="002B62B0">
                <w:rPr>
                  <w:rStyle w:val="Hyperlink"/>
                  <w:rFonts w:ascii="Calibri" w:hAnsi="Calibri" w:cs="Calibri"/>
                </w:rPr>
                <w:t>https://www.ikea.com/nl/nl/catalog/products/00037980/</w:t>
              </w:r>
            </w:hyperlink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€3.99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2B62B0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2B62B0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2B62B0">
              <w:rPr>
                <w:b/>
                <w:lang w:val="nl-NL"/>
              </w:rPr>
              <w:t>€79.8</w:t>
            </w:r>
            <w:r>
              <w:rPr>
                <w:b/>
                <w:lang w:val="nl-NL"/>
              </w:rPr>
              <w:t>0</w:t>
            </w:r>
          </w:p>
          <w:p w:rsidR="002B62B0" w:rsidRPr="002B62B0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1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Ultimaker V3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https://www.coolblue.nl/product/745467/ultimaker-3-extended.html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lang w:val="nl-NL"/>
              </w:rPr>
            </w:pPr>
            <w:r w:rsidRPr="00042677">
              <w:rPr>
                <w:rStyle w:val="Zwaar"/>
                <w:lang w:val="nl-NL"/>
              </w:rPr>
              <w:t>€4469,00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lang w:val="nl-NL"/>
              </w:rPr>
            </w:pPr>
            <w:r>
              <w:rPr>
                <w:rStyle w:val="Zwaar"/>
                <w:lang w:val="nl-NL"/>
              </w:rPr>
              <w:t>€</w:t>
            </w:r>
            <w:r w:rsidRPr="00042677">
              <w:rPr>
                <w:rStyle w:val="Zwaar"/>
                <w:lang w:val="nl-NL"/>
              </w:rPr>
              <w:t>4469</w:t>
            </w:r>
            <w:r>
              <w:rPr>
                <w:rStyle w:val="Zwaar"/>
                <w:lang w:val="nl-NL"/>
              </w:rPr>
              <w:t>,00</w:t>
            </w: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2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PLA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https://tinyurl.com/y7l3d5eo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€43,49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Pr="00042677">
              <w:rPr>
                <w:b/>
                <w:lang w:val="nl-NL"/>
              </w:rPr>
              <w:t>86.98</w:t>
            </w: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2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PVA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https://tinyurl.com/pva-750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€105,00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Pr="00042677">
              <w:rPr>
                <w:b/>
                <w:lang w:val="nl-NL"/>
              </w:rPr>
              <w:t>210.00</w:t>
            </w: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5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Philips TAP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https://tinyurl.com/yceu6y4k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€50.99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Pr="00042677">
              <w:rPr>
                <w:b/>
                <w:lang w:val="nl-NL"/>
              </w:rPr>
              <w:t>254,95</w:t>
            </w: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5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Derde hand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https://tinyurl.com/yd4wfezn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€7.50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Pr="00042677">
              <w:rPr>
                <w:b/>
                <w:lang w:val="nl-NL"/>
              </w:rPr>
              <w:t>37.50</w:t>
            </w: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lastRenderedPageBreak/>
              <w:t>1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Digitaal Soldeerstation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https://tinyurl.com/soldeer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€91,49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Pr="00042677">
              <w:rPr>
                <w:b/>
                <w:lang w:val="nl-NL"/>
              </w:rPr>
              <w:t>91,49</w:t>
            </w:r>
          </w:p>
        </w:tc>
      </w:tr>
      <w:tr w:rsidR="00F318D2" w:rsidRPr="00C7535A" w:rsidTr="00F318D2">
        <w:trPr>
          <w:cantSplit/>
          <w:trHeight w:val="205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2</w:t>
            </w:r>
          </w:p>
        </w:tc>
        <w:tc>
          <w:tcPr>
            <w:tcW w:w="131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Soldeer tin 100g</w:t>
            </w:r>
          </w:p>
        </w:tc>
        <w:tc>
          <w:tcPr>
            <w:tcW w:w="401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652389" w:rsidRDefault="00F318D2" w:rsidP="00F318D2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https://tinyurl.com/ybkj8un8</w:t>
            </w:r>
          </w:p>
        </w:tc>
        <w:tc>
          <w:tcPr>
            <w:tcW w:w="138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€33.99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652389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3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042677" w:rsidRDefault="00F318D2" w:rsidP="00F318D2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Pr="00042677">
              <w:rPr>
                <w:b/>
                <w:lang w:val="nl-NL"/>
              </w:rPr>
              <w:t>67,98</w:t>
            </w:r>
          </w:p>
        </w:tc>
      </w:tr>
      <w:tr w:rsidR="00F318D2" w:rsidRPr="00246D34" w:rsidTr="00F318D2">
        <w:trPr>
          <w:cantSplit/>
          <w:trHeight w:val="205"/>
          <w:jc w:val="center"/>
        </w:trPr>
        <w:tc>
          <w:tcPr>
            <w:tcW w:w="7565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246D34" w:rsidRDefault="00F318D2" w:rsidP="00F318D2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15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246D34" w:rsidRDefault="00F318D2" w:rsidP="00F318D2">
            <w:pPr>
              <w:pStyle w:val="Amount"/>
              <w:rPr>
                <w:lang w:val="nl-NL"/>
              </w:rPr>
            </w:pPr>
          </w:p>
        </w:tc>
        <w:tc>
          <w:tcPr>
            <w:tcW w:w="13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246D34" w:rsidRDefault="00F318D2" w:rsidP="00F318D2">
            <w:pPr>
              <w:pStyle w:val="Amount"/>
              <w:rPr>
                <w:lang w:val="nl-NL"/>
              </w:rPr>
            </w:pPr>
          </w:p>
        </w:tc>
      </w:tr>
      <w:tr w:rsidR="00F318D2" w:rsidRPr="00246D34" w:rsidTr="00F318D2">
        <w:trPr>
          <w:cantSplit/>
          <w:trHeight w:val="205"/>
          <w:jc w:val="center"/>
        </w:trPr>
        <w:tc>
          <w:tcPr>
            <w:tcW w:w="8722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246D34" w:rsidRDefault="00F318D2" w:rsidP="00F318D2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3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246D34" w:rsidRDefault="00F318D2" w:rsidP="00F318D2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€7532.09</w:t>
            </w:r>
          </w:p>
        </w:tc>
      </w:tr>
      <w:tr w:rsidR="00F318D2" w:rsidRPr="00246D34" w:rsidTr="00F318D2">
        <w:trPr>
          <w:cantSplit/>
          <w:trHeight w:val="205"/>
          <w:jc w:val="center"/>
        </w:trPr>
        <w:tc>
          <w:tcPr>
            <w:tcW w:w="8722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246D34" w:rsidRDefault="00F318D2" w:rsidP="00F318D2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3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246D34" w:rsidRDefault="00F318D2" w:rsidP="00F318D2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21%</w:t>
            </w:r>
          </w:p>
        </w:tc>
      </w:tr>
      <w:tr w:rsidR="00F318D2" w:rsidRPr="00246D34" w:rsidTr="00F318D2">
        <w:trPr>
          <w:cantSplit/>
          <w:trHeight w:val="205"/>
          <w:jc w:val="center"/>
        </w:trPr>
        <w:tc>
          <w:tcPr>
            <w:tcW w:w="8722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318D2" w:rsidRPr="00246D34" w:rsidRDefault="00F318D2" w:rsidP="00F318D2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3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318D2" w:rsidRPr="00437672" w:rsidRDefault="00F318D2" w:rsidP="00F318D2">
            <w:pPr>
              <w:pStyle w:val="Amount"/>
              <w:rPr>
                <w:b/>
                <w:lang w:val="nl-NL"/>
              </w:rPr>
            </w:pPr>
            <w:r w:rsidRPr="00437672">
              <w:rPr>
                <w:b/>
                <w:lang w:val="nl-NL"/>
              </w:rPr>
              <w:t>€</w:t>
            </w:r>
            <w:r>
              <w:rPr>
                <w:b/>
                <w:lang w:val="nl-NL"/>
              </w:rPr>
              <w:t xml:space="preserve"> 8463.02</w:t>
            </w:r>
          </w:p>
        </w:tc>
      </w:tr>
    </w:tbl>
    <w:p w:rsidR="00F1113C" w:rsidRPr="00246D34" w:rsidRDefault="00F1113C" w:rsidP="00F1113C">
      <w:pPr>
        <w:rPr>
          <w:lang w:val="nl-NL"/>
        </w:rPr>
      </w:pPr>
    </w:p>
    <w:p w:rsidR="00F1113C" w:rsidRPr="00246D34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C7535A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246D34" w:rsidRDefault="00F1113C" w:rsidP="009355BA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 xml:space="preserve">Quotation prepared by: </w:t>
            </w:r>
            <w:r w:rsidR="008F2F16">
              <w:rPr>
                <w:lang w:val="nl-NL"/>
              </w:rPr>
              <w:t>P. Pigmans</w:t>
            </w:r>
            <w:r w:rsidR="009C1B45">
              <w:rPr>
                <w:lang w:val="nl-NL"/>
              </w:rPr>
              <w:t xml:space="preserve"> (project lid Licht en emotie)</w:t>
            </w:r>
          </w:p>
          <w:p w:rsidR="00F1113C" w:rsidRDefault="001135D7" w:rsidP="009C1B45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Dit is een offerte voor</w:t>
            </w:r>
            <w:r w:rsidR="009C1B45">
              <w:rPr>
                <w:lang w:val="nl-NL"/>
              </w:rPr>
              <w:t xml:space="preserve"> de benoemde goederen</w:t>
            </w:r>
            <w:r w:rsidR="009C1B45" w:rsidRPr="00246D34">
              <w:rPr>
                <w:lang w:val="nl-NL"/>
              </w:rPr>
              <w:t xml:space="preserve"> </w:t>
            </w:r>
            <w:r w:rsidR="009C1B45">
              <w:rPr>
                <w:lang w:val="nl-NL"/>
              </w:rPr>
              <w:t>a</w:t>
            </w:r>
            <w:r w:rsidRPr="00246D34">
              <w:rPr>
                <w:lang w:val="nl-NL"/>
              </w:rPr>
              <w:t>ls u deze offerte wilt accepteren, zet uw</w:t>
            </w:r>
            <w:r w:rsidR="00612E2A">
              <w:rPr>
                <w:lang w:val="nl-NL"/>
              </w:rPr>
              <w:t xml:space="preserve"> hier uw handtekening en kunt u de offerte afgeven bij een van de project leden.</w:t>
            </w:r>
          </w:p>
          <w:p w:rsidR="009C1B45" w:rsidRDefault="009C1B45" w:rsidP="009C1B45">
            <w:pPr>
              <w:pStyle w:val="SmallType"/>
              <w:rPr>
                <w:lang w:val="nl-NL"/>
              </w:rPr>
            </w:pPr>
          </w:p>
          <w:p w:rsidR="009C1B45" w:rsidRPr="00246D34" w:rsidRDefault="009C1B45" w:rsidP="009C1B45">
            <w:pPr>
              <w:pStyle w:val="SmallType"/>
              <w:rPr>
                <w:lang w:val="nl-NL"/>
              </w:rPr>
            </w:pPr>
            <w:r>
              <w:rPr>
                <w:lang w:val="nl-NL"/>
              </w:rPr>
              <w:t xml:space="preserve">                                                                                         ________________________________</w:t>
            </w:r>
          </w:p>
        </w:tc>
      </w:tr>
    </w:tbl>
    <w:p w:rsidR="00F318D2" w:rsidRDefault="00F318D2" w:rsidP="00465AFF">
      <w:pPr>
        <w:pStyle w:val="lowercenteredtext"/>
        <w:jc w:val="left"/>
        <w:rPr>
          <w:lang w:val="nl-NL"/>
        </w:rPr>
      </w:pPr>
    </w:p>
    <w:p w:rsidR="00F318D2" w:rsidRDefault="00F318D2">
      <w:pPr>
        <w:rPr>
          <w:color w:val="B0CCB0" w:themeColor="accent2"/>
          <w:szCs w:val="18"/>
          <w:lang w:val="nl-NL"/>
        </w:rPr>
      </w:pPr>
      <w:r>
        <w:rPr>
          <w:lang w:val="nl-NL"/>
        </w:rPr>
        <w:br w:type="page"/>
      </w:r>
    </w:p>
    <w:p w:rsidR="00F318D2" w:rsidRPr="00652389" w:rsidRDefault="00F318D2" w:rsidP="00F318D2">
      <w:pPr>
        <w:pStyle w:val="Kop1"/>
        <w:rPr>
          <w:lang w:val="nl-NL"/>
        </w:rPr>
      </w:pPr>
      <w:r w:rsidRPr="00652389">
        <w:rPr>
          <w:lang w:val="nl-NL"/>
        </w:rPr>
        <w:lastRenderedPageBreak/>
        <w:t>Uitleg</w:t>
      </w:r>
    </w:p>
    <w:p w:rsidR="00F318D2" w:rsidRPr="00652389" w:rsidRDefault="00F318D2" w:rsidP="00F318D2">
      <w:pPr>
        <w:rPr>
          <w:color w:val="B0CCB0" w:themeColor="accent2"/>
          <w:szCs w:val="18"/>
          <w:lang w:val="nl-NL"/>
        </w:rPr>
      </w:pPr>
    </w:p>
    <w:p w:rsidR="00F318D2" w:rsidRPr="00652389" w:rsidRDefault="00F318D2" w:rsidP="00F318D2">
      <w:pPr>
        <w:rPr>
          <w:sz w:val="20"/>
          <w:lang w:val="nl-NL"/>
        </w:rPr>
      </w:pPr>
      <w:r w:rsidRPr="00652389">
        <w:rPr>
          <w:sz w:val="20"/>
          <w:lang w:val="nl-NL"/>
        </w:rPr>
        <w:t xml:space="preserve">De reden waarom wij een 3D printer nodig hebben is zodat wij eigen behuizingen kunnen maken voor onze projecten, dit scheelt een hoop bij het aankopen van onderdelen </w:t>
      </w:r>
    </w:p>
    <w:p w:rsidR="00F318D2" w:rsidRDefault="00F318D2" w:rsidP="00F318D2">
      <w:pPr>
        <w:rPr>
          <w:sz w:val="20"/>
          <w:lang w:val="nl-NL"/>
        </w:rPr>
      </w:pPr>
      <w:r>
        <w:rPr>
          <w:sz w:val="20"/>
          <w:lang w:val="nl-NL"/>
        </w:rPr>
        <w:t>De 3D printer kan gebruik maken met PVA, een met water oplosbaar materiaal. PLA is het materiaal dat het eind product gebruikt.</w:t>
      </w:r>
    </w:p>
    <w:p w:rsidR="00F318D2" w:rsidRPr="00652389" w:rsidRDefault="00F318D2" w:rsidP="00F318D2">
      <w:pPr>
        <w:rPr>
          <w:sz w:val="20"/>
          <w:lang w:val="nl-NL"/>
        </w:rPr>
      </w:pPr>
    </w:p>
    <w:p w:rsidR="00F318D2" w:rsidRPr="00652389" w:rsidRDefault="00F318D2" w:rsidP="00F318D2">
      <w:pPr>
        <w:rPr>
          <w:sz w:val="20"/>
          <w:lang w:val="nl-NL"/>
        </w:rPr>
      </w:pPr>
      <w:r w:rsidRPr="00652389">
        <w:rPr>
          <w:sz w:val="20"/>
          <w:lang w:val="nl-NL"/>
        </w:rPr>
        <w:t>So</w:t>
      </w:r>
      <w:r>
        <w:rPr>
          <w:sz w:val="20"/>
          <w:lang w:val="nl-NL"/>
        </w:rPr>
        <w:t>m</w:t>
      </w:r>
      <w:r w:rsidRPr="00652389">
        <w:rPr>
          <w:sz w:val="20"/>
          <w:lang w:val="nl-NL"/>
        </w:rPr>
        <w:t>mige onderdelen zoals sensoren moeten gesoldeerd worden, hiervoor hebben</w:t>
      </w:r>
      <w:r>
        <w:rPr>
          <w:sz w:val="20"/>
          <w:lang w:val="nl-NL"/>
        </w:rPr>
        <w:t xml:space="preserve"> wij een soldeerstation, tin en een derde hand nodig.</w:t>
      </w:r>
    </w:p>
    <w:p w:rsidR="00F318D2" w:rsidRDefault="00F318D2" w:rsidP="00F318D2">
      <w:pPr>
        <w:rPr>
          <w:sz w:val="20"/>
          <w:lang w:val="nl-NL"/>
        </w:rPr>
      </w:pPr>
    </w:p>
    <w:p w:rsidR="00F318D2" w:rsidRPr="00652389" w:rsidRDefault="00F318D2" w:rsidP="00F318D2">
      <w:pPr>
        <w:rPr>
          <w:sz w:val="20"/>
          <w:lang w:val="nl-NL"/>
        </w:rPr>
      </w:pPr>
      <w:r>
        <w:rPr>
          <w:sz w:val="20"/>
          <w:lang w:val="nl-NL"/>
        </w:rPr>
        <w:t>Met gebruik van een Philips TAP kunnen we via een soort schakelaar scenes en andere commando’s versturen naar het Hue systeem.</w:t>
      </w:r>
    </w:p>
    <w:p w:rsidR="00F318D2" w:rsidRPr="00652389" w:rsidRDefault="00F318D2" w:rsidP="00F318D2">
      <w:pPr>
        <w:rPr>
          <w:sz w:val="20"/>
          <w:lang w:val="nl-NL"/>
        </w:rPr>
      </w:pPr>
    </w:p>
    <w:p w:rsidR="00CA1C8D" w:rsidRPr="00246D34" w:rsidRDefault="00CA1C8D" w:rsidP="00465AFF">
      <w:pPr>
        <w:pStyle w:val="lowercenteredtext"/>
        <w:jc w:val="left"/>
        <w:rPr>
          <w:lang w:val="nl-NL"/>
        </w:rPr>
      </w:pPr>
      <w:bookmarkStart w:id="0" w:name="_GoBack"/>
      <w:bookmarkEnd w:id="0"/>
    </w:p>
    <w:sectPr w:rsidR="00CA1C8D" w:rsidRPr="00246D34" w:rsidSect="00353763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41E" w:rsidRDefault="0035541E" w:rsidP="004C4F6D">
      <w:r>
        <w:separator/>
      </w:r>
    </w:p>
  </w:endnote>
  <w:endnote w:type="continuationSeparator" w:id="0">
    <w:p w:rsidR="0035541E" w:rsidRDefault="0035541E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41E" w:rsidRDefault="0035541E" w:rsidP="004C4F6D">
      <w:r>
        <w:separator/>
      </w:r>
    </w:p>
  </w:footnote>
  <w:footnote w:type="continuationSeparator" w:id="0">
    <w:p w:rsidR="0035541E" w:rsidRDefault="0035541E" w:rsidP="004C4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AE"/>
    <w:rsid w:val="00010191"/>
    <w:rsid w:val="0003009B"/>
    <w:rsid w:val="000653AC"/>
    <w:rsid w:val="000708AB"/>
    <w:rsid w:val="000725B8"/>
    <w:rsid w:val="000E042A"/>
    <w:rsid w:val="000F1048"/>
    <w:rsid w:val="000F6B47"/>
    <w:rsid w:val="000F7D4F"/>
    <w:rsid w:val="00100391"/>
    <w:rsid w:val="0010741B"/>
    <w:rsid w:val="001135D7"/>
    <w:rsid w:val="00140EA0"/>
    <w:rsid w:val="001E4A8B"/>
    <w:rsid w:val="001F0F9F"/>
    <w:rsid w:val="00202E66"/>
    <w:rsid w:val="00212924"/>
    <w:rsid w:val="002455B1"/>
    <w:rsid w:val="00246D34"/>
    <w:rsid w:val="002523E9"/>
    <w:rsid w:val="002614C7"/>
    <w:rsid w:val="002B62B0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5541E"/>
    <w:rsid w:val="00362763"/>
    <w:rsid w:val="00387B44"/>
    <w:rsid w:val="003A3EAE"/>
    <w:rsid w:val="003B2A78"/>
    <w:rsid w:val="003E45AD"/>
    <w:rsid w:val="003E5FCD"/>
    <w:rsid w:val="00437672"/>
    <w:rsid w:val="00441785"/>
    <w:rsid w:val="00442CDA"/>
    <w:rsid w:val="0045588D"/>
    <w:rsid w:val="00465AFF"/>
    <w:rsid w:val="004A619A"/>
    <w:rsid w:val="004B28A3"/>
    <w:rsid w:val="004C4F6D"/>
    <w:rsid w:val="004D15D0"/>
    <w:rsid w:val="004F202D"/>
    <w:rsid w:val="00507512"/>
    <w:rsid w:val="005209B5"/>
    <w:rsid w:val="00521569"/>
    <w:rsid w:val="005865E7"/>
    <w:rsid w:val="006110EA"/>
    <w:rsid w:val="00612E2A"/>
    <w:rsid w:val="00663E19"/>
    <w:rsid w:val="00690C96"/>
    <w:rsid w:val="006D6088"/>
    <w:rsid w:val="006F140B"/>
    <w:rsid w:val="00701639"/>
    <w:rsid w:val="00704C33"/>
    <w:rsid w:val="00705699"/>
    <w:rsid w:val="00724E40"/>
    <w:rsid w:val="00755F57"/>
    <w:rsid w:val="007B38EB"/>
    <w:rsid w:val="007C370C"/>
    <w:rsid w:val="007D2588"/>
    <w:rsid w:val="007E4827"/>
    <w:rsid w:val="007F242B"/>
    <w:rsid w:val="008171B1"/>
    <w:rsid w:val="00820001"/>
    <w:rsid w:val="00820427"/>
    <w:rsid w:val="008A7033"/>
    <w:rsid w:val="008C5A0E"/>
    <w:rsid w:val="008D4CFA"/>
    <w:rsid w:val="008E45DF"/>
    <w:rsid w:val="008F2F16"/>
    <w:rsid w:val="009355BA"/>
    <w:rsid w:val="0094037F"/>
    <w:rsid w:val="00953D43"/>
    <w:rsid w:val="00954EF9"/>
    <w:rsid w:val="00960F84"/>
    <w:rsid w:val="009A0A91"/>
    <w:rsid w:val="009C1689"/>
    <w:rsid w:val="009C1B45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AE3238"/>
    <w:rsid w:val="00B451AC"/>
    <w:rsid w:val="00B629A1"/>
    <w:rsid w:val="00B9178F"/>
    <w:rsid w:val="00C50F0E"/>
    <w:rsid w:val="00C650E6"/>
    <w:rsid w:val="00C7535A"/>
    <w:rsid w:val="00C810A3"/>
    <w:rsid w:val="00CA1C8D"/>
    <w:rsid w:val="00CA4BCD"/>
    <w:rsid w:val="00CE0E56"/>
    <w:rsid w:val="00CF3546"/>
    <w:rsid w:val="00D10BE7"/>
    <w:rsid w:val="00D23BA1"/>
    <w:rsid w:val="00D719AB"/>
    <w:rsid w:val="00D824D4"/>
    <w:rsid w:val="00D85B95"/>
    <w:rsid w:val="00DD0AF1"/>
    <w:rsid w:val="00DF08A7"/>
    <w:rsid w:val="00DF68AA"/>
    <w:rsid w:val="00E020A7"/>
    <w:rsid w:val="00E47F00"/>
    <w:rsid w:val="00E97E88"/>
    <w:rsid w:val="00EA0240"/>
    <w:rsid w:val="00EB4F05"/>
    <w:rsid w:val="00EB5044"/>
    <w:rsid w:val="00ED5BBA"/>
    <w:rsid w:val="00F0539E"/>
    <w:rsid w:val="00F1113C"/>
    <w:rsid w:val="00F1654D"/>
    <w:rsid w:val="00F318D2"/>
    <w:rsid w:val="00F45F0F"/>
    <w:rsid w:val="00F472DB"/>
    <w:rsid w:val="00F56369"/>
    <w:rsid w:val="00F77FBF"/>
    <w:rsid w:val="00FE069C"/>
    <w:rsid w:val="00FE3A61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010B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F318D2"/>
    <w:pPr>
      <w:keepNext/>
      <w:spacing w:line="800" w:lineRule="exac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ntekstChar"/>
    <w:rsid w:val="00820001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KoptekstChar"/>
    <w:rsid w:val="004C4F6D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VoettekstChar"/>
    <w:rsid w:val="004C4F6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  <w:style w:type="character" w:customStyle="1" w:styleId="price">
    <w:name w:val="price"/>
    <w:basedOn w:val="Standaardalinea-lettertype"/>
    <w:rsid w:val="00AE3238"/>
  </w:style>
  <w:style w:type="character" w:styleId="Hyperlink">
    <w:name w:val="Hyperlink"/>
    <w:basedOn w:val="Standaardalinea-lettertype"/>
    <w:uiPriority w:val="99"/>
    <w:unhideWhenUsed/>
    <w:rsid w:val="00C7535A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unhideWhenUsed/>
    <w:rsid w:val="00C7535A"/>
    <w:rPr>
      <w:color w:val="903638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2E2A"/>
    <w:rPr>
      <w:color w:val="808080"/>
      <w:shd w:val="clear" w:color="auto" w:fill="E6E6E6"/>
    </w:rPr>
  </w:style>
  <w:style w:type="character" w:styleId="Zwaar">
    <w:name w:val="Strong"/>
    <w:basedOn w:val="Standaardalinea-lettertype"/>
    <w:uiPriority w:val="22"/>
    <w:qFormat/>
    <w:rsid w:val="00F31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kea.com/nl/nl/catalog/products/60086388/" TargetMode="External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conrad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enselectronics.n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sossolutions.nl" TargetMode="External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s://www.ikea.com/nl/nl/catalog/products/0003798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CB7738EF684D83846FC8F4F52BBF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E32016-3038-4D09-B33A-3A479137F618}"/>
      </w:docPartPr>
      <w:docPartBody>
        <w:p w:rsidR="002F62EC" w:rsidRDefault="002D6F5A">
          <w:pPr>
            <w:pStyle w:val="DDCB7738EF684D83846FC8F4F52BBF5B"/>
          </w:pPr>
          <w:r w:rsidRPr="00246D34">
            <w:t>[Uw bedrijfsslogan]</w:t>
          </w:r>
        </w:p>
      </w:docPartBody>
    </w:docPart>
    <w:docPart>
      <w:docPartPr>
        <w:name w:val="FAAF81627494403CBB084434FA850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B5E002-734B-42E6-AA30-25CD403434CE}"/>
      </w:docPartPr>
      <w:docPartBody>
        <w:p w:rsidR="002F62EC" w:rsidRDefault="002D6F5A">
          <w:pPr>
            <w:pStyle w:val="FAAF81627494403CBB084434FA850D55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5A"/>
    <w:rsid w:val="002D6F5A"/>
    <w:rsid w:val="002F62EC"/>
    <w:rsid w:val="005976DB"/>
    <w:rsid w:val="00B62FBE"/>
    <w:rsid w:val="00C3619A"/>
    <w:rsid w:val="00D5365D"/>
    <w:rsid w:val="00F6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DCB7738EF684D83846FC8F4F52BBF5B">
    <w:name w:val="DDCB7738EF684D83846FC8F4F52BBF5B"/>
  </w:style>
  <w:style w:type="paragraph" w:customStyle="1" w:styleId="FAAF81627494403CBB084434FA850D55">
    <w:name w:val="FAAF81627494403CBB084434FA850D55"/>
  </w:style>
  <w:style w:type="paragraph" w:customStyle="1" w:styleId="521A7616FCEA43228FBEE0278C51C67B">
    <w:name w:val="521A7616FCEA43228FBEE0278C51C67B"/>
  </w:style>
  <w:style w:type="paragraph" w:customStyle="1" w:styleId="BBCF2718602940F6B005A69A2FE29669">
    <w:name w:val="BBCF2718602940F6B005A69A2FE2966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295DD33815E482C99A743378C3E58EB">
    <w:name w:val="6295DD33815E482C99A743378C3E58EB"/>
  </w:style>
  <w:style w:type="paragraph" w:customStyle="1" w:styleId="300CA3C1676A4D74B5638681FF7C3DDD">
    <w:name w:val="300CA3C1676A4D74B5638681FF7C3DDD"/>
  </w:style>
  <w:style w:type="paragraph" w:customStyle="1" w:styleId="9079C4321DE34033B5F65CBA14D13C92">
    <w:name w:val="9079C4321DE34033B5F65CBA14D13C92"/>
  </w:style>
  <w:style w:type="paragraph" w:customStyle="1" w:styleId="4867353D11E941B88FD7CBEED624BDDD">
    <w:name w:val="4867353D11E941B88FD7CBEED624BDDD"/>
  </w:style>
  <w:style w:type="paragraph" w:customStyle="1" w:styleId="0C04D45510B4451D95AC335BE2DD6829">
    <w:name w:val="0C04D45510B4451D95AC335BE2DD6829"/>
  </w:style>
  <w:style w:type="paragraph" w:customStyle="1" w:styleId="AEF59E0C1DF64B538F042BC0B44A953D">
    <w:name w:val="AEF59E0C1DF64B538F042BC0B44A953D"/>
  </w:style>
  <w:style w:type="paragraph" w:customStyle="1" w:styleId="7A91E36BC6824D75BD7E50AEDCEDAABE">
    <w:name w:val="7A91E36BC6824D75BD7E50AEDCEDAABE"/>
  </w:style>
  <w:style w:type="paragraph" w:customStyle="1" w:styleId="A248E0C4CEDC4AD8BFF8192C3E727D86">
    <w:name w:val="A248E0C4CEDC4AD8BFF8192C3E727D86"/>
  </w:style>
  <w:style w:type="paragraph" w:customStyle="1" w:styleId="B29DAB576DB14614BDA7750D06943030">
    <w:name w:val="B29DAB576DB14614BDA7750D06943030"/>
  </w:style>
  <w:style w:type="paragraph" w:customStyle="1" w:styleId="6D8F7E476A964C88AC4DE296CBC1D11A">
    <w:name w:val="6D8F7E476A964C88AC4DE296CBC1D11A"/>
  </w:style>
  <w:style w:type="paragraph" w:customStyle="1" w:styleId="20F4A1B85BA04C00AEBEE8F0E8E4B98A">
    <w:name w:val="20F4A1B85BA04C00AEBEE8F0E8E4B98A"/>
  </w:style>
  <w:style w:type="paragraph" w:customStyle="1" w:styleId="7A1B0D033CA342499C9A2A7AB4CC35F1">
    <w:name w:val="7A1B0D033CA342499C9A2A7AB4CC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4" ma:contentTypeDescription="Een nieuw document maken." ma:contentTypeScope="" ma:versionID="dc3c4278f224b9ad89d2917ad1c4e32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77f04f0e85a04b4e07e67d2185d6006a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CA01EC-F482-4B04-B006-2498342B1EE5}"/>
</file>

<file path=customXml/itemProps2.xml><?xml version="1.0" encoding="utf-8"?>
<ds:datastoreItem xmlns:ds="http://schemas.openxmlformats.org/officeDocument/2006/customXml" ds:itemID="{32812830-0A47-4C05-97CB-014842C3D6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E04363-7643-4B56-93E8-5893A0E26C36}"/>
</file>

<file path=customXml/itemProps4.xml><?xml version="1.0" encoding="utf-8"?>
<ds:datastoreItem xmlns:ds="http://schemas.openxmlformats.org/officeDocument/2006/customXml" ds:itemID="{0DE0BB67-4CD3-49F3-93D7-E615E0F4DEFF}"/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2018-03-23T13:05:00Z</dcterms:created>
  <dcterms:modified xsi:type="dcterms:W3CDTF">2018-03-26T12:06:00Z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  <property fmtid="{D5CDD505-2E9C-101B-9397-08002B2CF9AE}" pid="3" name="ContentTypeId">
    <vt:lpwstr>0x010100B6045094B2337B4E861EE53AF1B18597</vt:lpwstr>
  </property>
</Properties>
</file>