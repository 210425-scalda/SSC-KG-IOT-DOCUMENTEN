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9586D" w:rsidP="00721B8F" w:rsidRDefault="0049586D" w14:paraId="7DE9BECC" w14:textId="77777777">
      <w:pPr>
        <w:ind w:left="-284"/>
        <w:jc w:val="right"/>
        <w:rPr>
          <w:b/>
          <w:highlight w:val="yellow"/>
        </w:rPr>
      </w:pPr>
    </w:p>
    <w:p w:rsidR="0049586D" w:rsidP="00721B8F" w:rsidRDefault="0049586D" w14:paraId="0B4997F1" w14:textId="77777777">
      <w:pPr>
        <w:ind w:left="-284"/>
        <w:jc w:val="right"/>
        <w:rPr>
          <w:b/>
          <w:highlight w:val="yellow"/>
        </w:rPr>
      </w:pPr>
    </w:p>
    <w:p w:rsidR="0049586D" w:rsidP="00721B8F" w:rsidRDefault="0049586D" w14:paraId="2156A788" w14:textId="77777777">
      <w:pPr>
        <w:ind w:left="-284"/>
        <w:jc w:val="right"/>
        <w:rPr>
          <w:b/>
          <w:highlight w:val="yellow"/>
        </w:rPr>
      </w:pPr>
    </w:p>
    <w:p w:rsidR="00294139" w:rsidP="00294139" w:rsidRDefault="00AD4029" w14:paraId="242468DF" w14:textId="77777777">
      <w:pPr>
        <w:pStyle w:val="Titel"/>
      </w:pPr>
      <w:fldSimple w:instr=" DOCPROPERTY &quot;Titel&quot;  \* MERGEFORMAT ">
        <w:r w:rsidR="00294139">
          <w:t>Functioneel Ontwerp</w:t>
        </w:r>
      </w:fldSimple>
    </w:p>
    <w:p w:rsidRPr="004761F2" w:rsidR="00294139" w:rsidP="00294139" w:rsidRDefault="000904AA" w14:paraId="23D7F8EC" w14:textId="4441CB22">
      <w:pPr>
        <w:pStyle w:val="Ondertitel"/>
      </w:pPr>
      <w:r w:rsidRPr="004761F2">
        <w:t>Smart Plant Pot</w:t>
      </w:r>
    </w:p>
    <w:p w:rsidRPr="00B86F46" w:rsidR="00294139" w:rsidP="00294139" w:rsidRDefault="000904AA" w14:paraId="2F753B45" w14:textId="28B09EBD">
      <w:pPr>
        <w:pStyle w:val="Ondertitel"/>
      </w:pPr>
      <w:r w:rsidRPr="00B86F46">
        <w:t>SSC</w:t>
      </w:r>
      <w:r w:rsidRPr="00B86F46" w:rsidR="00294139">
        <w:br/>
      </w:r>
      <w:r w:rsidRPr="00B86F46" w:rsidR="00B86F46">
        <w:t>Vlissingen</w:t>
      </w:r>
      <w:r w:rsidRPr="00B86F46" w:rsidR="00294139">
        <w:br/>
      </w:r>
    </w:p>
    <w:p w:rsidRPr="00B86F46" w:rsidR="00294139" w:rsidP="00294139" w:rsidRDefault="00294139" w14:paraId="3F6F8F1F" w14:textId="77777777">
      <w:pPr>
        <w:jc w:val="center"/>
      </w:pPr>
    </w:p>
    <w:p w:rsidR="00294139" w:rsidP="00294139" w:rsidRDefault="00294139" w14:paraId="35D275EC" w14:textId="001DA7A0">
      <w:pPr>
        <w:pStyle w:val="Titelbloktekst"/>
        <w:framePr w:wrap="notBeside"/>
      </w:pPr>
      <w:r w:rsidRPr="00B86F46">
        <w:tab/>
      </w:r>
      <w:r>
        <w:t>Projectleider</w:t>
      </w:r>
      <w:r>
        <w:tab/>
      </w:r>
      <w:r>
        <w:t>:</w:t>
      </w:r>
      <w:r>
        <w:tab/>
      </w:r>
      <w:r w:rsidR="00B86F46">
        <w:t>Rutger Haaze</w:t>
      </w:r>
    </w:p>
    <w:p w:rsidR="00294139" w:rsidP="00294139" w:rsidRDefault="00294139" w14:paraId="6602BA85" w14:textId="77777777">
      <w:pPr>
        <w:pStyle w:val="Titelbloktekst"/>
        <w:framePr w:wrap="notBeside"/>
      </w:pPr>
      <w:r>
        <w:tab/>
      </w:r>
      <w:r>
        <w:t>Projectnummer</w:t>
      </w:r>
      <w:r>
        <w:tab/>
      </w:r>
      <w:r>
        <w:t>:</w:t>
      </w:r>
      <w:r>
        <w:tab/>
      </w:r>
      <w:r>
        <w:t>1</w:t>
      </w:r>
    </w:p>
    <w:p w:rsidR="00294139" w:rsidP="00294139" w:rsidRDefault="00294139" w14:paraId="11BA6DB7" w14:textId="76C4A53C">
      <w:pPr>
        <w:pStyle w:val="Titelbloktekst"/>
        <w:framePr w:wrap="notBeside"/>
      </w:pPr>
      <w:r>
        <w:tab/>
      </w:r>
      <w:r>
        <w:t>Datum</w:t>
      </w:r>
      <w:r>
        <w:tab/>
      </w:r>
      <w:r>
        <w:t>:</w:t>
      </w:r>
      <w:r>
        <w:tab/>
      </w:r>
      <w:r w:rsidR="00B86F46">
        <w:t>23/</w:t>
      </w:r>
      <w:r w:rsidR="00145DF9">
        <w:t>08/2019</w:t>
      </w:r>
    </w:p>
    <w:p w:rsidR="00294139" w:rsidP="00294139" w:rsidRDefault="00294139" w14:paraId="380FC073" w14:textId="4AFA5D20">
      <w:pPr>
        <w:pStyle w:val="Titelbloktekst"/>
        <w:framePr w:wrap="notBeside"/>
      </w:pPr>
      <w:r>
        <w:tab/>
      </w:r>
      <w:r>
        <w:t>Versie</w:t>
      </w:r>
      <w:r>
        <w:tab/>
      </w:r>
      <w:r>
        <w:t>:</w:t>
      </w:r>
      <w:r>
        <w:tab/>
      </w:r>
      <w:r w:rsidR="00AD03D9">
        <w:t>1</w:t>
      </w:r>
      <w:r w:rsidR="00C47312">
        <w:t>.1</w:t>
      </w:r>
    </w:p>
    <w:p w:rsidR="00294139" w:rsidP="00294139" w:rsidRDefault="00294139" w14:paraId="4F56D3BE" w14:textId="77777777"/>
    <w:p w:rsidR="00294139" w:rsidP="00294139" w:rsidRDefault="00294139" w14:paraId="5106034D" w14:textId="77777777">
      <w:pPr>
        <w:pStyle w:val="Bijschrift"/>
        <w:rPr>
          <w:b/>
          <w:sz w:val="28"/>
        </w:rPr>
      </w:pPr>
      <w:bookmarkStart w:name="_GoBack" w:id="0"/>
      <w:bookmarkEnd w:id="0"/>
      <w:r>
        <w:br w:type="page"/>
      </w:r>
      <w:bookmarkStart w:name="_Toc292910506" w:id="1"/>
      <w:bookmarkStart w:name="_Toc292911004" w:id="2"/>
      <w:r>
        <w:lastRenderedPageBreak/>
        <w:br/>
      </w:r>
      <w:r w:rsidRPr="00C921E2">
        <w:rPr>
          <w:b/>
          <w:sz w:val="28"/>
        </w:rPr>
        <w:t>Inhoud</w:t>
      </w:r>
      <w:bookmarkEnd w:id="1"/>
      <w:bookmarkEnd w:id="2"/>
    </w:p>
    <w:p w:rsidRPr="00706351" w:rsidR="00294139" w:rsidP="00294139" w:rsidRDefault="00294139" w14:paraId="6EB994A9" w14:textId="77777777">
      <w:pPr>
        <w:pStyle w:val="Bijschrift"/>
        <w:rPr>
          <w:b/>
        </w:rPr>
      </w:pPr>
    </w:p>
    <w:p w:rsidR="00294139" w:rsidP="00294139" w:rsidRDefault="00294139" w14:paraId="6089029E" w14:textId="77777777">
      <w:pPr>
        <w:pStyle w:val="Inhopg1"/>
        <w:tabs>
          <w:tab w:val="right" w:leader="dot" w:pos="9062"/>
        </w:tabs>
        <w:rPr>
          <w:rStyle w:val="Hyperlink"/>
          <w:noProof/>
        </w:rPr>
      </w:pPr>
      <w:r>
        <w:fldChar w:fldCharType="begin"/>
      </w:r>
      <w:r>
        <w:instrText xml:space="preserve"> TOC \o "1-3" \h \z \u </w:instrText>
      </w:r>
      <w:r>
        <w:fldChar w:fldCharType="separate"/>
      </w:r>
      <w:hyperlink w:history="1" w:anchor="_Toc515878024">
        <w:r w:rsidRPr="003D61BB">
          <w:rPr>
            <w:rStyle w:val="Hyperlink"/>
            <w:noProof/>
          </w:rPr>
          <w:t>1. Inleiding</w:t>
        </w:r>
        <w:r>
          <w:rPr>
            <w:noProof/>
            <w:webHidden/>
          </w:rPr>
          <w:tab/>
        </w:r>
        <w:r>
          <w:rPr>
            <w:noProof/>
            <w:webHidden/>
          </w:rPr>
          <w:fldChar w:fldCharType="begin"/>
        </w:r>
        <w:r>
          <w:rPr>
            <w:noProof/>
            <w:webHidden/>
          </w:rPr>
          <w:instrText xml:space="preserve"> PAGEREF _Toc515878024 \h </w:instrText>
        </w:r>
        <w:r>
          <w:rPr>
            <w:noProof/>
            <w:webHidden/>
          </w:rPr>
        </w:r>
        <w:r>
          <w:rPr>
            <w:noProof/>
            <w:webHidden/>
          </w:rPr>
          <w:fldChar w:fldCharType="separate"/>
        </w:r>
        <w:r>
          <w:rPr>
            <w:noProof/>
            <w:webHidden/>
          </w:rPr>
          <w:t>3</w:t>
        </w:r>
        <w:r>
          <w:rPr>
            <w:noProof/>
            <w:webHidden/>
          </w:rPr>
          <w:fldChar w:fldCharType="end"/>
        </w:r>
      </w:hyperlink>
    </w:p>
    <w:p w:rsidR="00294139" w:rsidP="00294139" w:rsidRDefault="00294139" w14:paraId="03363E8B" w14:textId="77777777">
      <w:pPr>
        <w:pStyle w:val="Inhopg1"/>
        <w:tabs>
          <w:tab w:val="right" w:leader="dot" w:pos="9062"/>
        </w:tabs>
        <w:rPr>
          <w:rFonts w:eastAsiaTheme="minorEastAsia"/>
        </w:rPr>
      </w:pPr>
    </w:p>
    <w:p w:rsidR="00294139" w:rsidP="00294139" w:rsidRDefault="00AD4029" w14:paraId="530A177D"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5">
        <w:r w:rsidRPr="003D61BB" w:rsidR="00294139">
          <w:rPr>
            <w:rStyle w:val="Hyperlink"/>
            <w:noProof/>
          </w:rPr>
          <w:t>2. Beschrijving van de mogelijke functionaliteiten nieuwe systeem</w:t>
        </w:r>
        <w:r w:rsidR="00294139">
          <w:rPr>
            <w:noProof/>
            <w:webHidden/>
          </w:rPr>
          <w:tab/>
        </w:r>
        <w:r w:rsidR="00294139">
          <w:rPr>
            <w:noProof/>
            <w:webHidden/>
          </w:rPr>
          <w:fldChar w:fldCharType="begin"/>
        </w:r>
        <w:r w:rsidR="00294139">
          <w:rPr>
            <w:noProof/>
            <w:webHidden/>
          </w:rPr>
          <w:instrText xml:space="preserve"> PAGEREF _Toc515878025 \h </w:instrText>
        </w:r>
        <w:r w:rsidR="00294139">
          <w:rPr>
            <w:noProof/>
            <w:webHidden/>
          </w:rPr>
        </w:r>
        <w:r w:rsidR="00294139">
          <w:rPr>
            <w:noProof/>
            <w:webHidden/>
          </w:rPr>
          <w:fldChar w:fldCharType="separate"/>
        </w:r>
        <w:r w:rsidR="00294139">
          <w:rPr>
            <w:noProof/>
            <w:webHidden/>
          </w:rPr>
          <w:t>4</w:t>
        </w:r>
        <w:r w:rsidR="00294139">
          <w:rPr>
            <w:noProof/>
            <w:webHidden/>
          </w:rPr>
          <w:fldChar w:fldCharType="end"/>
        </w:r>
      </w:hyperlink>
    </w:p>
    <w:p w:rsidR="00294139" w:rsidP="00294139" w:rsidRDefault="00294139" w14:paraId="4533EAB5" w14:textId="77777777">
      <w:pPr>
        <w:pStyle w:val="Inhopg1"/>
        <w:tabs>
          <w:tab w:val="right" w:leader="dot" w:pos="9062"/>
        </w:tabs>
        <w:rPr>
          <w:rStyle w:val="Hyperlink"/>
          <w:noProof/>
        </w:rPr>
      </w:pPr>
    </w:p>
    <w:p w:rsidR="00294139" w:rsidP="00294139" w:rsidRDefault="00AD4029" w14:paraId="73BFF97E"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6">
        <w:r w:rsidRPr="003D61BB" w:rsidR="00294139">
          <w:rPr>
            <w:rStyle w:val="Hyperlink"/>
            <w:noProof/>
          </w:rPr>
          <w:t>3. MoSCoW-analyse</w:t>
        </w:r>
        <w:r w:rsidR="00294139">
          <w:rPr>
            <w:noProof/>
            <w:webHidden/>
          </w:rPr>
          <w:tab/>
        </w:r>
        <w:r w:rsidR="00294139">
          <w:rPr>
            <w:noProof/>
            <w:webHidden/>
          </w:rPr>
          <w:fldChar w:fldCharType="begin"/>
        </w:r>
        <w:r w:rsidR="00294139">
          <w:rPr>
            <w:noProof/>
            <w:webHidden/>
          </w:rPr>
          <w:instrText xml:space="preserve"> PAGEREF _Toc515878026 \h </w:instrText>
        </w:r>
        <w:r w:rsidR="00294139">
          <w:rPr>
            <w:noProof/>
            <w:webHidden/>
          </w:rPr>
        </w:r>
        <w:r w:rsidR="00294139">
          <w:rPr>
            <w:noProof/>
            <w:webHidden/>
          </w:rPr>
          <w:fldChar w:fldCharType="separate"/>
        </w:r>
        <w:r w:rsidR="00294139">
          <w:rPr>
            <w:noProof/>
            <w:webHidden/>
          </w:rPr>
          <w:t>5</w:t>
        </w:r>
        <w:r w:rsidR="00294139">
          <w:rPr>
            <w:noProof/>
            <w:webHidden/>
          </w:rPr>
          <w:fldChar w:fldCharType="end"/>
        </w:r>
      </w:hyperlink>
    </w:p>
    <w:p w:rsidR="00294139" w:rsidP="00294139" w:rsidRDefault="00294139" w14:paraId="26D34B83" w14:textId="77777777">
      <w:pPr>
        <w:pStyle w:val="Inhopg1"/>
        <w:tabs>
          <w:tab w:val="right" w:leader="dot" w:pos="9062"/>
        </w:tabs>
        <w:rPr>
          <w:rStyle w:val="Hyperlink"/>
          <w:noProof/>
        </w:rPr>
      </w:pPr>
    </w:p>
    <w:p w:rsidR="00294139" w:rsidP="00294139" w:rsidRDefault="00AD4029" w14:paraId="1304BA6F"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7">
        <w:r w:rsidRPr="003D61BB" w:rsidR="00294139">
          <w:rPr>
            <w:rStyle w:val="Hyperlink"/>
            <w:noProof/>
          </w:rPr>
          <w:t>4. Beschrijving van de gekozen oplossing</w:t>
        </w:r>
        <w:r w:rsidR="00294139">
          <w:rPr>
            <w:noProof/>
            <w:webHidden/>
          </w:rPr>
          <w:tab/>
        </w:r>
        <w:r w:rsidR="00294139">
          <w:rPr>
            <w:noProof/>
            <w:webHidden/>
          </w:rPr>
          <w:fldChar w:fldCharType="begin"/>
        </w:r>
        <w:r w:rsidR="00294139">
          <w:rPr>
            <w:noProof/>
            <w:webHidden/>
          </w:rPr>
          <w:instrText xml:space="preserve"> PAGEREF _Toc515878027 \h </w:instrText>
        </w:r>
        <w:r w:rsidR="00294139">
          <w:rPr>
            <w:noProof/>
            <w:webHidden/>
          </w:rPr>
        </w:r>
        <w:r w:rsidR="00294139">
          <w:rPr>
            <w:noProof/>
            <w:webHidden/>
          </w:rPr>
          <w:fldChar w:fldCharType="separate"/>
        </w:r>
        <w:r w:rsidR="00294139">
          <w:rPr>
            <w:noProof/>
            <w:webHidden/>
          </w:rPr>
          <w:t>6</w:t>
        </w:r>
        <w:r w:rsidR="00294139">
          <w:rPr>
            <w:noProof/>
            <w:webHidden/>
          </w:rPr>
          <w:fldChar w:fldCharType="end"/>
        </w:r>
      </w:hyperlink>
    </w:p>
    <w:p w:rsidR="00294139" w:rsidP="00294139" w:rsidRDefault="00294139" w14:paraId="3770DFA2" w14:textId="77777777">
      <w:pPr>
        <w:pStyle w:val="Inhopg1"/>
        <w:tabs>
          <w:tab w:val="right" w:leader="dot" w:pos="9062"/>
        </w:tabs>
        <w:rPr>
          <w:rStyle w:val="Hyperlink"/>
          <w:noProof/>
        </w:rPr>
      </w:pPr>
    </w:p>
    <w:p w:rsidR="00294139" w:rsidP="00294139" w:rsidRDefault="00AD4029" w14:paraId="0040233F"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8">
        <w:r w:rsidRPr="003D61BB" w:rsidR="00294139">
          <w:rPr>
            <w:rStyle w:val="Hyperlink"/>
            <w:noProof/>
          </w:rPr>
          <w:t>5. Ontwerp nieuwe omgeving</w:t>
        </w:r>
        <w:r w:rsidR="00294139">
          <w:rPr>
            <w:noProof/>
            <w:webHidden/>
          </w:rPr>
          <w:tab/>
        </w:r>
        <w:r w:rsidR="00294139">
          <w:rPr>
            <w:noProof/>
            <w:webHidden/>
          </w:rPr>
          <w:fldChar w:fldCharType="begin"/>
        </w:r>
        <w:r w:rsidR="00294139">
          <w:rPr>
            <w:noProof/>
            <w:webHidden/>
          </w:rPr>
          <w:instrText xml:space="preserve"> PAGEREF _Toc515878028 \h </w:instrText>
        </w:r>
        <w:r w:rsidR="00294139">
          <w:rPr>
            <w:noProof/>
            <w:webHidden/>
          </w:rPr>
        </w:r>
        <w:r w:rsidR="00294139">
          <w:rPr>
            <w:noProof/>
            <w:webHidden/>
          </w:rPr>
          <w:fldChar w:fldCharType="separate"/>
        </w:r>
        <w:r w:rsidR="00294139">
          <w:rPr>
            <w:noProof/>
            <w:webHidden/>
          </w:rPr>
          <w:t>7</w:t>
        </w:r>
        <w:r w:rsidR="00294139">
          <w:rPr>
            <w:noProof/>
            <w:webHidden/>
          </w:rPr>
          <w:fldChar w:fldCharType="end"/>
        </w:r>
      </w:hyperlink>
    </w:p>
    <w:p w:rsidR="00294139" w:rsidP="00294139" w:rsidRDefault="00294139" w14:paraId="3794CFC0" w14:textId="77777777">
      <w:pPr>
        <w:pStyle w:val="Inhopg1"/>
        <w:tabs>
          <w:tab w:val="right" w:leader="dot" w:pos="9062"/>
        </w:tabs>
        <w:rPr>
          <w:rStyle w:val="Hyperlink"/>
          <w:noProof/>
        </w:rPr>
      </w:pPr>
    </w:p>
    <w:p w:rsidR="00294139" w:rsidP="00294139" w:rsidRDefault="00AD4029" w14:paraId="62F2C481"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9">
        <w:r w:rsidRPr="003D61BB" w:rsidR="00294139">
          <w:rPr>
            <w:rStyle w:val="Hyperlink"/>
            <w:noProof/>
          </w:rPr>
          <w:t>6. Beschrijving kosten implementatie totaal omgeving</w:t>
        </w:r>
        <w:r w:rsidR="00294139">
          <w:rPr>
            <w:noProof/>
            <w:webHidden/>
          </w:rPr>
          <w:tab/>
        </w:r>
        <w:r w:rsidR="00294139">
          <w:rPr>
            <w:noProof/>
            <w:webHidden/>
          </w:rPr>
          <w:fldChar w:fldCharType="begin"/>
        </w:r>
        <w:r w:rsidR="00294139">
          <w:rPr>
            <w:noProof/>
            <w:webHidden/>
          </w:rPr>
          <w:instrText xml:space="preserve"> PAGEREF _Toc515878029 \h </w:instrText>
        </w:r>
        <w:r w:rsidR="00294139">
          <w:rPr>
            <w:noProof/>
            <w:webHidden/>
          </w:rPr>
        </w:r>
        <w:r w:rsidR="00294139">
          <w:rPr>
            <w:noProof/>
            <w:webHidden/>
          </w:rPr>
          <w:fldChar w:fldCharType="separate"/>
        </w:r>
        <w:r w:rsidR="00294139">
          <w:rPr>
            <w:noProof/>
            <w:webHidden/>
          </w:rPr>
          <w:t>7</w:t>
        </w:r>
        <w:r w:rsidR="00294139">
          <w:rPr>
            <w:noProof/>
            <w:webHidden/>
          </w:rPr>
          <w:fldChar w:fldCharType="end"/>
        </w:r>
      </w:hyperlink>
    </w:p>
    <w:p w:rsidR="00294139" w:rsidP="00294139" w:rsidRDefault="00294139" w14:paraId="1669633B" w14:textId="77777777">
      <w:pPr>
        <w:pStyle w:val="Inhopg1"/>
        <w:tabs>
          <w:tab w:val="right" w:leader="dot" w:pos="9062"/>
        </w:tabs>
        <w:rPr>
          <w:rStyle w:val="Hyperlink"/>
          <w:noProof/>
        </w:rPr>
      </w:pPr>
    </w:p>
    <w:p w:rsidR="00294139" w:rsidP="00294139" w:rsidRDefault="00AD4029" w14:paraId="64108428"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30">
        <w:r w:rsidRPr="003D61BB" w:rsidR="00294139">
          <w:rPr>
            <w:rStyle w:val="Hyperlink"/>
            <w:noProof/>
          </w:rPr>
          <w:t>7. Organisatorische consequenties</w:t>
        </w:r>
        <w:r w:rsidR="00294139">
          <w:rPr>
            <w:noProof/>
            <w:webHidden/>
          </w:rPr>
          <w:tab/>
        </w:r>
        <w:r w:rsidR="00294139">
          <w:rPr>
            <w:noProof/>
            <w:webHidden/>
          </w:rPr>
          <w:fldChar w:fldCharType="begin"/>
        </w:r>
        <w:r w:rsidR="00294139">
          <w:rPr>
            <w:noProof/>
            <w:webHidden/>
          </w:rPr>
          <w:instrText xml:space="preserve"> PAGEREF _Toc515878030 \h </w:instrText>
        </w:r>
        <w:r w:rsidR="00294139">
          <w:rPr>
            <w:noProof/>
            <w:webHidden/>
          </w:rPr>
        </w:r>
        <w:r w:rsidR="00294139">
          <w:rPr>
            <w:noProof/>
            <w:webHidden/>
          </w:rPr>
          <w:fldChar w:fldCharType="separate"/>
        </w:r>
        <w:r w:rsidR="00294139">
          <w:rPr>
            <w:noProof/>
            <w:webHidden/>
          </w:rPr>
          <w:t>9</w:t>
        </w:r>
        <w:r w:rsidR="00294139">
          <w:rPr>
            <w:noProof/>
            <w:webHidden/>
          </w:rPr>
          <w:fldChar w:fldCharType="end"/>
        </w:r>
      </w:hyperlink>
    </w:p>
    <w:p w:rsidR="00294139" w:rsidP="00294139" w:rsidRDefault="00294139" w14:paraId="68AAD56F" w14:textId="77777777">
      <w:r>
        <w:fldChar w:fldCharType="end"/>
      </w:r>
    </w:p>
    <w:p w:rsidR="00294139" w:rsidP="00294139" w:rsidRDefault="00294139" w14:paraId="7CCAFA88" w14:textId="77777777">
      <w:pPr>
        <w:suppressAutoHyphens w:val="0"/>
        <w:autoSpaceDE/>
        <w:spacing w:after="160" w:line="259" w:lineRule="auto"/>
      </w:pPr>
      <w:r>
        <w:br w:type="page"/>
      </w:r>
    </w:p>
    <w:p w:rsidR="00294139" w:rsidP="00294139" w:rsidRDefault="00294139" w14:paraId="11FA333D" w14:textId="77777777"/>
    <w:p w:rsidR="00294139" w:rsidP="3E6EFEDD" w:rsidRDefault="00294139" w14:paraId="468C5A24" w14:textId="77777777">
      <w:pPr>
        <w:pStyle w:val="Kop1"/>
        <w:numPr>
          <w:ilvl w:val="0"/>
          <w:numId w:val="25"/>
        </w:numPr>
        <w:spacing w:before="240"/>
      </w:pPr>
      <w:r>
        <w:t xml:space="preserve"> </w:t>
      </w:r>
      <w:r w:rsidRPr="39C984A1">
        <w:rPr>
          <w:b/>
        </w:rPr>
        <w:t>Inleiding</w:t>
      </w:r>
    </w:p>
    <w:p w:rsidR="00255C52" w:rsidP="193B6313" w:rsidRDefault="193B6313" w14:paraId="519E953C" w14:textId="5E20DAEF">
      <w:pPr>
        <w:pStyle w:val="Bijschrift"/>
        <w:suppressAutoHyphens w:val="0"/>
        <w:autoSpaceDE/>
        <w:spacing w:before="240" w:after="160" w:line="259" w:lineRule="auto"/>
        <w:jc w:val="both"/>
      </w:pPr>
      <w:r>
        <w:t>In dit functioneel ontwerp zal duidelijk gemaakt worden wat de vraag van de Klant is.</w:t>
      </w:r>
      <w:r w:rsidR="00294139">
        <w:br/>
      </w:r>
      <w:r>
        <w:t>Veder zal er toegelicht worden wie er allemaal betrokken zijn in dit project, welke materialen nodig zijn en wat nodig is om de wens van de klant te realiseren.</w:t>
      </w:r>
    </w:p>
    <w:p w:rsidR="00294139" w:rsidP="0EDC7174" w:rsidRDefault="193B6313" w14:paraId="159FF181" w14:textId="05EACA60">
      <w:pPr>
        <w:pStyle w:val="Bijschrift"/>
        <w:suppressAutoHyphens w:val="0"/>
        <w:autoSpaceDE/>
        <w:spacing w:before="240" w:after="160" w:line="259" w:lineRule="auto"/>
        <w:jc w:val="both"/>
        <w:rPr>
          <w:rFonts w:eastAsia="Trebuchet MS" w:cs="Trebuchet MS"/>
          <w:bCs w:val="0"/>
          <w:color w:val="000000" w:themeColor="text1"/>
        </w:rPr>
      </w:pPr>
      <w:r>
        <w:br/>
      </w:r>
      <w:r w:rsidR="0EDC7174">
        <w:t xml:space="preserve">De Klant wil tomaten kweken die hij in Italië heeft gezien hij zou graag willen dat het licht </w:t>
      </w:r>
      <w:r w:rsidRPr="0EDC7174" w:rsidR="0EDC7174">
        <w:rPr>
          <w:rFonts w:eastAsia="Trebuchet MS" w:cs="Trebuchet MS"/>
          <w:bCs w:val="0"/>
          <w:color w:val="000000" w:themeColor="text1"/>
        </w:rPr>
        <w:t xml:space="preserve">functionaliteiten bezit dat het </w:t>
      </w:r>
      <w:r w:rsidRPr="10356D1C" w:rsidR="10356D1C">
        <w:rPr>
          <w:rFonts w:eastAsia="Trebuchet MS" w:cs="Trebuchet MS"/>
          <w:bCs w:val="0"/>
          <w:color w:val="000000" w:themeColor="text1"/>
        </w:rPr>
        <w:t>aan</w:t>
      </w:r>
      <w:r w:rsidRPr="0EDC7174" w:rsidR="0EDC7174">
        <w:rPr>
          <w:rFonts w:eastAsia="Trebuchet MS" w:cs="Trebuchet MS"/>
          <w:bCs w:val="0"/>
          <w:color w:val="000000" w:themeColor="text1"/>
        </w:rPr>
        <w:t xml:space="preserve"> kan aangeven wat de optimale zonlicht is.</w:t>
      </w:r>
      <w:r>
        <w:br/>
      </w:r>
      <w:r w:rsidRPr="0EDC7174" w:rsidR="0EDC7174">
        <w:rPr>
          <w:rFonts w:eastAsia="Trebuchet MS" w:cs="Trebuchet MS"/>
          <w:bCs w:val="0"/>
          <w:color w:val="000000" w:themeColor="text1"/>
        </w:rPr>
        <w:t>De klant zou graag willen dat uiteindelijke product dus niet het prototype een duurzame voeding heeft.</w:t>
      </w:r>
    </w:p>
    <w:p w:rsidR="00294139" w:rsidP="193B6313" w:rsidRDefault="0EDC7174" w14:paraId="0ED5C331" w14:textId="1C88EED8">
      <w:pPr>
        <w:pStyle w:val="Bijschrift"/>
        <w:suppressAutoHyphens w:val="0"/>
        <w:autoSpaceDE/>
        <w:spacing w:before="240" w:after="160" w:line="259" w:lineRule="auto"/>
        <w:jc w:val="both"/>
      </w:pPr>
      <w:r>
        <w:t>Vervolgens zou ervoor gezorgd worden dat de planten automatisch van voldoende water worden voorzien als bijvoorbeeld er een lange tijdsduur ontstaat van afwezigheid van water productie.</w:t>
      </w:r>
    </w:p>
    <w:p w:rsidR="00294139" w:rsidP="193B6313" w:rsidRDefault="696D174B" w14:paraId="50EFBD21" w14:textId="251A013C">
      <w:pPr>
        <w:pStyle w:val="Bijschrift"/>
        <w:suppressAutoHyphens w:val="0"/>
        <w:autoSpaceDE/>
        <w:spacing w:before="240" w:after="160" w:line="259" w:lineRule="auto"/>
        <w:jc w:val="both"/>
      </w:pPr>
      <w:r>
        <w:t xml:space="preserve">Met behulp van een </w:t>
      </w:r>
      <w:proofErr w:type="spellStart"/>
      <w:r>
        <w:t>MoSCoW</w:t>
      </w:r>
      <w:proofErr w:type="spellEnd"/>
      <w:r>
        <w:t xml:space="preserve">-analyse schema wat later nog behandeld </w:t>
      </w:r>
      <w:r w:rsidR="0EDC7174">
        <w:t xml:space="preserve">wordt zal er </w:t>
      </w:r>
      <w:r>
        <w:t xml:space="preserve">duidelijk gemaakt </w:t>
      </w:r>
      <w:r w:rsidR="0EDC7174">
        <w:t xml:space="preserve">worden </w:t>
      </w:r>
      <w:r>
        <w:t xml:space="preserve">wat er allemaal mogelijk is en wat vereist is en wat niet te </w:t>
      </w:r>
      <w:r w:rsidR="0EDC7174">
        <w:t>realistisch</w:t>
      </w:r>
      <w:r>
        <w:t xml:space="preserve"> is.</w:t>
      </w:r>
    </w:p>
    <w:p w:rsidR="00294139" w:rsidP="193B6313" w:rsidRDefault="00294139" w14:paraId="4AACB0D8" w14:textId="489766DE">
      <w:pPr>
        <w:suppressAutoHyphens w:val="0"/>
        <w:autoSpaceDE/>
        <w:spacing w:after="160" w:line="259" w:lineRule="auto"/>
      </w:pPr>
    </w:p>
    <w:p w:rsidR="00294139" w:rsidP="193B6313" w:rsidRDefault="00294139" w14:paraId="568B24E4" w14:textId="543DCA00">
      <w:pPr>
        <w:suppressAutoHyphens w:val="0"/>
        <w:autoSpaceDE/>
        <w:spacing w:after="160" w:line="259" w:lineRule="auto"/>
      </w:pPr>
    </w:p>
    <w:p w:rsidR="00294139" w:rsidP="00294139" w:rsidRDefault="00294139" w14:paraId="132EACA3" w14:textId="42DD913C">
      <w:pPr>
        <w:suppressAutoHyphens w:val="0"/>
        <w:autoSpaceDE/>
        <w:spacing w:after="160" w:line="259" w:lineRule="auto"/>
        <w:rPr>
          <w:rFonts w:ascii="Trebuchet MS" w:hAnsi="Trebuchet MS"/>
          <w:sz w:val="28"/>
          <w:szCs w:val="28"/>
        </w:rPr>
      </w:pPr>
      <w:r>
        <w:br w:type="page"/>
      </w:r>
    </w:p>
    <w:p w:rsidR="1C035A97" w:rsidP="5C084ADC" w:rsidRDefault="5C084ADC" w14:paraId="0D57A7B0" w14:textId="36BD8CC4">
      <w:r w:rsidRPr="4B1128E5">
        <w:rPr>
          <w:b/>
          <w:sz w:val="28"/>
          <w:szCs w:val="28"/>
        </w:rPr>
        <w:lastRenderedPageBreak/>
        <w:t>⦁ 2. Beschrijving van de mogelijke functionaliteiten nieuwe systeem</w:t>
      </w:r>
    </w:p>
    <w:p w:rsidR="1C035A97" w:rsidP="5C084ADC" w:rsidRDefault="1C035A97" w14:paraId="0B9CED29" w14:textId="7938FC84">
      <w:pPr>
        <w:rPr>
          <w:rFonts w:ascii="Trebuchet MS" w:hAnsi="Trebuchet MS" w:eastAsia="Trebuchet MS" w:cs="Trebuchet MS"/>
        </w:rPr>
      </w:pPr>
      <w:r>
        <w:br/>
      </w:r>
      <w:r w:rsidRPr="2242D607" w:rsidR="2242D607">
        <w:rPr>
          <w:rFonts w:ascii="Trebuchet MS" w:hAnsi="Trebuchet MS" w:eastAsia="Trebuchet MS" w:cs="Trebuchet MS"/>
        </w:rPr>
        <w:t>De opdracht gever Danny Esseling wilt dat er een systeem komt voor het automatisch toedienen van water aan een plant wanneer het nodig is.</w:t>
      </w:r>
    </w:p>
    <w:p w:rsidR="3579AD51" w:rsidP="61E2765A" w:rsidRDefault="3579AD51" w14:paraId="0F14878D" w14:textId="5A574ABD">
      <w:pPr>
        <w:rPr>
          <w:rFonts w:ascii="Trebuchet MS" w:hAnsi="Trebuchet MS" w:eastAsia="Trebuchet MS" w:cs="Trebuchet MS"/>
        </w:rPr>
      </w:pPr>
    </w:p>
    <w:p w:rsidR="1C035A97" w:rsidP="16309E71" w:rsidRDefault="1C035A97" w14:paraId="3C2F73F3" w14:textId="37F03995">
      <w:pPr>
        <w:rPr>
          <w:rFonts w:ascii="Trebuchet MS" w:hAnsi="Trebuchet MS" w:eastAsia="Trebuchet MS" w:cs="Trebuchet MS"/>
          <w:b/>
        </w:rPr>
      </w:pPr>
      <w:r w:rsidRPr="641E4ACB">
        <w:rPr>
          <w:rFonts w:ascii="Trebuchet MS" w:hAnsi="Trebuchet MS" w:eastAsia="Trebuchet MS" w:cs="Trebuchet MS"/>
        </w:rPr>
        <w:t xml:space="preserve"> </w:t>
      </w:r>
      <w:r w:rsidRPr="765B201A">
        <w:rPr>
          <w:rFonts w:ascii="Trebuchet MS" w:hAnsi="Trebuchet MS" w:eastAsia="Trebuchet MS" w:cs="Trebuchet MS"/>
          <w:b/>
        </w:rPr>
        <w:t xml:space="preserve">   </w:t>
      </w:r>
    </w:p>
    <w:p w:rsidR="00B36016" w:rsidP="00B36016" w:rsidRDefault="1C035A97" w14:paraId="543C6421" w14:textId="78A6702A">
      <w:pPr>
        <w:rPr>
          <w:rFonts w:ascii="Trebuchet MS" w:hAnsi="Trebuchet MS" w:eastAsia="Trebuchet MS" w:cs="Trebuchet MS"/>
          <w:b/>
        </w:rPr>
      </w:pPr>
      <w:r w:rsidRPr="765B201A">
        <w:rPr>
          <w:rFonts w:ascii="Trebuchet MS" w:hAnsi="Trebuchet MS" w:eastAsia="Trebuchet MS" w:cs="Trebuchet MS"/>
          <w:b/>
        </w:rPr>
        <w:t>Project ‘t Smart Plant pot</w:t>
      </w:r>
    </w:p>
    <w:p w:rsidR="765B201A" w:rsidP="765B201A" w:rsidRDefault="765B201A" w14:paraId="742FD841" w14:textId="40A3B89C">
      <w:pPr>
        <w:rPr>
          <w:rFonts w:ascii="Trebuchet MS" w:hAnsi="Trebuchet MS" w:eastAsia="Trebuchet MS" w:cs="Trebuchet MS"/>
          <w:b/>
        </w:rPr>
      </w:pPr>
    </w:p>
    <w:p w:rsidRPr="000A2D5E" w:rsidR="527EF338" w:rsidP="00752B97" w:rsidRDefault="4AD5B313" w14:paraId="65BB7EF6" w14:textId="7BB9EB1F">
      <w:pPr>
        <w:pStyle w:val="Lijstalinea"/>
        <w:numPr>
          <w:ilvl w:val="0"/>
          <w:numId w:val="31"/>
        </w:numPr>
        <w:rPr>
          <w:rFonts w:ascii="Trebuchet MS" w:hAnsi="Trebuchet MS" w:eastAsia="Trebuchet MS" w:cs="Trebuchet MS"/>
        </w:rPr>
      </w:pPr>
      <w:r w:rsidRPr="000A2D5E">
        <w:rPr>
          <w:rFonts w:ascii="Trebuchet MS" w:hAnsi="Trebuchet MS" w:eastAsia="Trebuchet MS" w:cs="Trebuchet MS"/>
          <w:b/>
        </w:rPr>
        <w:t>Gebruiksvriendelijk beheer</w:t>
      </w:r>
      <w:r w:rsidR="5C084ADC">
        <w:br/>
      </w:r>
      <w:r w:rsidR="000A2D5E">
        <w:rPr>
          <w:rFonts w:ascii="Trebuchet MS" w:hAnsi="Trebuchet MS" w:eastAsia="Trebuchet MS" w:cs="Trebuchet MS"/>
        </w:rPr>
        <w:t xml:space="preserve">Zodra alles </w:t>
      </w:r>
      <w:r w:rsidR="001B366B">
        <w:rPr>
          <w:rFonts w:ascii="Trebuchet MS" w:hAnsi="Trebuchet MS" w:eastAsia="Trebuchet MS" w:cs="Trebuchet MS"/>
        </w:rPr>
        <w:t xml:space="preserve">klaar is </w:t>
      </w:r>
      <w:r w:rsidR="001546A3">
        <w:rPr>
          <w:rFonts w:ascii="Trebuchet MS" w:hAnsi="Trebuchet MS" w:eastAsia="Trebuchet MS" w:cs="Trebuchet MS"/>
        </w:rPr>
        <w:t xml:space="preserve">zal er vrijwel geen onderhoud nodig zijn </w:t>
      </w:r>
      <w:r w:rsidR="003A5BAC">
        <w:rPr>
          <w:rFonts w:ascii="Trebuchet MS" w:hAnsi="Trebuchet MS" w:eastAsia="Trebuchet MS" w:cs="Trebuchet MS"/>
        </w:rPr>
        <w:t>aan het product op het bijvullen van het reservoir na.</w:t>
      </w:r>
    </w:p>
    <w:p w:rsidR="1C035A97" w:rsidP="5C084ADC" w:rsidRDefault="1C035A97" w14:paraId="562CFADD" w14:textId="42939743">
      <w:pPr>
        <w:rPr>
          <w:rFonts w:ascii="Trebuchet MS" w:hAnsi="Trebuchet MS" w:eastAsia="Trebuchet MS" w:cs="Trebuchet MS"/>
          <w:b/>
        </w:rPr>
      </w:pPr>
      <w:r w:rsidRPr="527EF338">
        <w:rPr>
          <w:rFonts w:ascii="Trebuchet MS" w:hAnsi="Trebuchet MS" w:eastAsia="Trebuchet MS" w:cs="Trebuchet MS"/>
          <w:b/>
        </w:rPr>
        <w:t>De volgende functionele eisen worden verwacht</w:t>
      </w:r>
    </w:p>
    <w:p w:rsidRPr="00200226" w:rsidR="00200226" w:rsidP="285196CD" w:rsidRDefault="5C084ADC" w14:paraId="35945819" w14:textId="77777777">
      <w:pPr>
        <w:pStyle w:val="Lijstalinea"/>
        <w:numPr>
          <w:ilvl w:val="0"/>
          <w:numId w:val="30"/>
        </w:numPr>
        <w:rPr>
          <w:rFonts w:eastAsia="Trebuchet MS"/>
        </w:rPr>
      </w:pPr>
      <w:r w:rsidRPr="641E4ACB">
        <w:rPr>
          <w:rFonts w:ascii="Trebuchet MS" w:hAnsi="Trebuchet MS" w:eastAsia="Trebuchet MS" w:cs="Trebuchet MS"/>
        </w:rPr>
        <w:t>De smart plant pot is een prototype</w:t>
      </w:r>
      <w:r w:rsidR="004761F2">
        <w:rPr>
          <w:rFonts w:ascii="Trebuchet MS" w:hAnsi="Trebuchet MS" w:eastAsia="Trebuchet MS" w:cs="Trebuchet MS"/>
        </w:rPr>
        <w:t xml:space="preserve"> </w:t>
      </w:r>
      <w:r w:rsidRPr="641E4ACB">
        <w:rPr>
          <w:rFonts w:ascii="Trebuchet MS" w:hAnsi="Trebuchet MS" w:eastAsia="Trebuchet MS" w:cs="Trebuchet MS"/>
        </w:rPr>
        <w:t xml:space="preserve">en </w:t>
      </w:r>
      <w:r w:rsidR="00752C2F">
        <w:rPr>
          <w:rFonts w:ascii="Trebuchet MS" w:hAnsi="Trebuchet MS" w:eastAsia="Trebuchet MS" w:cs="Trebuchet MS"/>
        </w:rPr>
        <w:t xml:space="preserve">kan </w:t>
      </w:r>
      <w:r w:rsidRPr="641E4ACB">
        <w:rPr>
          <w:rFonts w:ascii="Trebuchet MS" w:hAnsi="Trebuchet MS" w:eastAsia="Trebuchet MS" w:cs="Trebuchet MS"/>
        </w:rPr>
        <w:t xml:space="preserve">later </w:t>
      </w:r>
      <w:r w:rsidR="00752C2F">
        <w:rPr>
          <w:rFonts w:ascii="Trebuchet MS" w:hAnsi="Trebuchet MS" w:eastAsia="Trebuchet MS" w:cs="Trebuchet MS"/>
        </w:rPr>
        <w:t>ook uitgebreid worden.</w:t>
      </w:r>
      <w:r w:rsidRPr="641E4ACB">
        <w:rPr>
          <w:rFonts w:ascii="Trebuchet MS" w:hAnsi="Trebuchet MS" w:eastAsia="Trebuchet MS" w:cs="Trebuchet MS"/>
        </w:rPr>
        <w:t xml:space="preserve"> </w:t>
      </w:r>
      <w:r w:rsidR="1C035A97">
        <w:br/>
      </w:r>
    </w:p>
    <w:p w:rsidR="1C035A97" w:rsidP="285196CD" w:rsidRDefault="5C084ADC" w14:paraId="7B35F571" w14:textId="1751BB8A">
      <w:pPr>
        <w:pStyle w:val="Lijstalinea"/>
        <w:numPr>
          <w:ilvl w:val="0"/>
          <w:numId w:val="30"/>
        </w:numPr>
        <w:rPr>
          <w:rFonts w:eastAsia="Trebuchet MS"/>
        </w:rPr>
      </w:pPr>
      <w:r w:rsidRPr="641E4ACB">
        <w:rPr>
          <w:rFonts w:ascii="Trebuchet MS" w:hAnsi="Trebuchet MS" w:eastAsia="Trebuchet MS" w:cs="Trebuchet MS"/>
        </w:rPr>
        <w:t>Hardware zou goed beschermd moeten worden de Arduino chip mag niet in aanraking komen met water.</w:t>
      </w:r>
      <w:r w:rsidR="1C035A97">
        <w:br/>
      </w:r>
    </w:p>
    <w:p w:rsidR="61E2765A" w:rsidP="61E2765A" w:rsidRDefault="61E2765A" w14:paraId="6785B666" w14:textId="6B11A54D">
      <w:pPr>
        <w:pStyle w:val="Lijstalinea"/>
        <w:numPr>
          <w:ilvl w:val="0"/>
          <w:numId w:val="30"/>
        </w:numPr>
        <w:rPr>
          <w:rFonts w:eastAsia="Trebuchet MS"/>
        </w:rPr>
      </w:pPr>
      <w:r w:rsidRPr="61E2765A">
        <w:rPr>
          <w:rFonts w:ascii="Trebuchet MS" w:hAnsi="Trebuchet MS" w:eastAsia="Trebuchet MS" w:cs="Trebuchet MS"/>
        </w:rPr>
        <w:t>Er moet een duidelijk signaal zijn doormiddel van een led lampje dat aangeeft dat de plant water nodig heeft maar niet meer kan krijgen door gebrek van water in het reservoir.</w:t>
      </w:r>
      <w:r>
        <w:br/>
      </w:r>
    </w:p>
    <w:p w:rsidR="61E2765A" w:rsidP="61E2765A" w:rsidRDefault="61E2765A" w14:paraId="065E4608" w14:textId="6F38EF6F">
      <w:pPr>
        <w:ind w:left="360"/>
        <w:rPr>
          <w:rFonts w:ascii="Trebuchet MS" w:hAnsi="Trebuchet MS" w:eastAsia="Trebuchet MS" w:cs="Trebuchet MS"/>
        </w:rPr>
      </w:pPr>
    </w:p>
    <w:p w:rsidRPr="006423B7" w:rsidR="006423B7" w:rsidP="006423B7" w:rsidRDefault="1C035A97" w14:paraId="649DA4FA" w14:textId="13EB75AB">
      <w:pPr>
        <w:rPr>
          <w:rFonts w:ascii="Trebuchet MS" w:hAnsi="Trebuchet MS" w:eastAsia="Trebuchet MS" w:cs="Trebuchet MS"/>
          <w:b/>
        </w:rPr>
      </w:pPr>
      <w:r>
        <w:br/>
      </w:r>
      <w:r w:rsidRPr="39427F25" w:rsidR="5C084ADC">
        <w:rPr>
          <w:rFonts w:ascii="Trebuchet MS" w:hAnsi="Trebuchet MS" w:eastAsia="Trebuchet MS" w:cs="Trebuchet MS"/>
          <w:b/>
        </w:rPr>
        <w:t>Project koppeling informatie stromen en systemen</w:t>
      </w:r>
    </w:p>
    <w:p w:rsidR="24622676" w:rsidP="24622676" w:rsidRDefault="24622676" w14:paraId="24EAD9AD" w14:textId="13EB75AB">
      <w:pPr>
        <w:rPr>
          <w:rFonts w:ascii="Trebuchet MS" w:hAnsi="Trebuchet MS" w:eastAsia="Trebuchet MS" w:cs="Trebuchet MS"/>
          <w:b/>
        </w:rPr>
      </w:pPr>
    </w:p>
    <w:p w:rsidRPr="006423B7" w:rsidR="006423B7" w:rsidP="006423B7" w:rsidRDefault="5C084ADC" w14:paraId="38DD31E2" w14:textId="1600C261">
      <w:pPr>
        <w:pStyle w:val="Lijstalinea"/>
        <w:numPr>
          <w:ilvl w:val="0"/>
          <w:numId w:val="32"/>
        </w:numPr>
        <w:rPr>
          <w:rFonts w:ascii="Trebuchet MS" w:hAnsi="Trebuchet MS" w:eastAsia="Trebuchet MS" w:cs="Trebuchet MS"/>
        </w:rPr>
      </w:pPr>
      <w:r w:rsidRPr="641E4ACB">
        <w:rPr>
          <w:rFonts w:ascii="Trebuchet MS" w:hAnsi="Trebuchet MS" w:eastAsia="Trebuchet MS" w:cs="Trebuchet MS"/>
        </w:rPr>
        <w:t>Procedures</w:t>
      </w:r>
      <w:r w:rsidR="1C035A97">
        <w:br/>
      </w:r>
      <w:r w:rsidRPr="641E4ACB">
        <w:rPr>
          <w:rFonts w:ascii="Trebuchet MS" w:hAnsi="Trebuchet MS" w:eastAsia="Trebuchet MS" w:cs="Trebuchet MS"/>
        </w:rPr>
        <w:t>Arduino chip onderzoeken,</w:t>
      </w:r>
      <w:r w:rsidR="1C035A97">
        <w:br/>
      </w:r>
      <w:r w:rsidRPr="641E4ACB">
        <w:rPr>
          <w:rFonts w:ascii="Trebuchet MS" w:hAnsi="Trebuchet MS" w:eastAsia="Trebuchet MS" w:cs="Trebuchet MS"/>
        </w:rPr>
        <w:t>Software onderzoeken, mogelijk bestellen.</w:t>
      </w:r>
    </w:p>
    <w:p w:rsidR="24622676" w:rsidP="24622676" w:rsidRDefault="24622676" w14:paraId="1446BFB1" w14:textId="31D20F0F">
      <w:pPr>
        <w:ind w:left="360"/>
        <w:rPr>
          <w:rFonts w:ascii="Trebuchet MS" w:hAnsi="Trebuchet MS" w:eastAsia="Trebuchet MS" w:cs="Trebuchet MS"/>
        </w:rPr>
      </w:pPr>
    </w:p>
    <w:p w:rsidR="1C035A97" w:rsidP="24622676" w:rsidRDefault="5C084ADC" w14:paraId="60A115EC" w14:textId="5A6B064D">
      <w:pPr>
        <w:pStyle w:val="Lijstalinea"/>
        <w:numPr>
          <w:ilvl w:val="0"/>
          <w:numId w:val="32"/>
        </w:numPr>
        <w:rPr>
          <w:rFonts w:eastAsia="Trebuchet MS"/>
        </w:rPr>
      </w:pPr>
      <w:r w:rsidRPr="641E4ACB">
        <w:rPr>
          <w:rFonts w:ascii="Trebuchet MS" w:hAnsi="Trebuchet MS" w:eastAsia="Trebuchet MS" w:cs="Trebuchet MS"/>
        </w:rPr>
        <w:t>Gebruikersinstructies en handleidingen</w:t>
      </w:r>
      <w:r w:rsidR="1C035A97">
        <w:br/>
      </w:r>
      <w:r w:rsidRPr="641E4ACB">
        <w:rPr>
          <w:rFonts w:ascii="Trebuchet MS" w:hAnsi="Trebuchet MS" w:eastAsia="Trebuchet MS" w:cs="Trebuchet MS"/>
        </w:rPr>
        <w:t>Instructie gebruik van Smart Plant Pot.</w:t>
      </w:r>
      <w:r w:rsidR="1C035A97">
        <w:br/>
      </w:r>
    </w:p>
    <w:p w:rsidR="1C035A97" w:rsidP="5C084ADC" w:rsidRDefault="5C084ADC" w14:paraId="34C5E6B5" w14:textId="466CBE19">
      <w:pPr>
        <w:pStyle w:val="Kop1"/>
        <w:numPr>
          <w:ilvl w:val="0"/>
          <w:numId w:val="0"/>
        </w:numPr>
        <w:ind w:left="360"/>
      </w:pPr>
      <w:r>
        <w:t xml:space="preserve"> </w:t>
      </w:r>
    </w:p>
    <w:p w:rsidR="00294139" w:rsidP="00294139" w:rsidRDefault="00294139" w14:paraId="51EBD021" w14:textId="77777777">
      <w:pPr>
        <w:suppressAutoHyphens w:val="0"/>
        <w:autoSpaceDE/>
        <w:spacing w:after="160" w:line="259" w:lineRule="auto"/>
        <w:rPr>
          <w:rFonts w:ascii="Trebuchet MS" w:hAnsi="Trebuchet MS"/>
        </w:rPr>
      </w:pPr>
      <w:r>
        <w:br w:type="page"/>
      </w:r>
    </w:p>
    <w:p w:rsidR="00294139" w:rsidP="00294139" w:rsidRDefault="00294139" w14:paraId="5E9C5FB9" w14:textId="77777777">
      <w:pPr>
        <w:pStyle w:val="Bijschrift"/>
        <w:ind w:left="360"/>
      </w:pPr>
    </w:p>
    <w:p w:rsidR="00294139" w:rsidP="00294139" w:rsidRDefault="00294139" w14:paraId="30111EF7" w14:textId="77777777">
      <w:pPr>
        <w:pStyle w:val="Kop1"/>
        <w:numPr>
          <w:ilvl w:val="0"/>
          <w:numId w:val="26"/>
        </w:numPr>
      </w:pPr>
      <w:bookmarkStart w:name="_Toc515878026" w:id="3"/>
      <w:proofErr w:type="spellStart"/>
      <w:r>
        <w:t>MoSCoW</w:t>
      </w:r>
      <w:proofErr w:type="spellEnd"/>
      <w:r>
        <w:t>-analyse</w:t>
      </w:r>
      <w:bookmarkEnd w:id="3"/>
    </w:p>
    <w:tbl>
      <w:tblPr>
        <w:tblpPr w:leftFromText="181" w:rightFromText="181" w:bottomFromText="160" w:vertAnchor="text" w:horzAnchor="margin" w:tblpXSpec="center" w:tblpY="1"/>
        <w:tblOverlap w:val="never"/>
        <w:tblW w:w="9300" w:type="dxa"/>
        <w:tblLayout w:type="fixed"/>
        <w:tblCellMar>
          <w:left w:w="30" w:type="dxa"/>
          <w:right w:w="30" w:type="dxa"/>
        </w:tblCellMar>
        <w:tblLook w:val="04A0" w:firstRow="1" w:lastRow="0" w:firstColumn="1" w:lastColumn="0" w:noHBand="0" w:noVBand="1"/>
      </w:tblPr>
      <w:tblGrid>
        <w:gridCol w:w="2441"/>
        <w:gridCol w:w="3121"/>
        <w:gridCol w:w="3738"/>
      </w:tblGrid>
      <w:tr w:rsidR="00294139" w:rsidTr="00861C5A" w14:paraId="3A6A3F68" w14:textId="77777777">
        <w:trPr>
          <w:trHeight w:val="247"/>
        </w:trPr>
        <w:tc>
          <w:tcPr>
            <w:tcW w:w="2440"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294139" w:rsidP="00861C5A" w:rsidRDefault="00294139" w14:paraId="1BDDACA5" w14:textId="77777777">
            <w:pPr>
              <w:pStyle w:val="Bijschrift"/>
              <w:spacing w:line="256" w:lineRule="auto"/>
              <w:rPr>
                <w:b/>
              </w:rPr>
            </w:pPr>
            <w:r>
              <w:rPr>
                <w:b/>
              </w:rPr>
              <w:t>Onderdeel</w:t>
            </w:r>
          </w:p>
        </w:tc>
        <w:tc>
          <w:tcPr>
            <w:tcW w:w="3119"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294139" w:rsidP="00861C5A" w:rsidRDefault="00294139" w14:paraId="2234F149" w14:textId="77777777">
            <w:pPr>
              <w:pStyle w:val="Bijschrift"/>
              <w:spacing w:line="256" w:lineRule="auto"/>
              <w:rPr>
                <w:b/>
              </w:rPr>
            </w:pPr>
            <w:r>
              <w:rPr>
                <w:b/>
              </w:rPr>
              <w:t>Subonderdeel</w:t>
            </w:r>
          </w:p>
        </w:tc>
        <w:tc>
          <w:tcPr>
            <w:tcW w:w="3736"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294139" w:rsidP="00861C5A" w:rsidRDefault="00294139" w14:paraId="641951F6" w14:textId="77777777">
            <w:pPr>
              <w:pStyle w:val="Bijschrift"/>
              <w:spacing w:line="256" w:lineRule="auto"/>
              <w:rPr>
                <w:b/>
              </w:rPr>
            </w:pPr>
            <w:r>
              <w:rPr>
                <w:b/>
              </w:rPr>
              <w:t>Criteria</w:t>
            </w:r>
          </w:p>
        </w:tc>
      </w:tr>
      <w:tr w:rsidR="00294139" w:rsidTr="00861C5A" w14:paraId="676E123D" w14:textId="77777777">
        <w:trPr>
          <w:trHeight w:val="24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00294139" w:rsidP="00861C5A" w:rsidRDefault="00294139" w14:paraId="190F47FC" w14:textId="77777777">
            <w:pPr>
              <w:pStyle w:val="Bijschrift"/>
              <w:spacing w:line="256" w:lineRule="auto"/>
              <w:rPr>
                <w:b/>
              </w:rPr>
            </w:pPr>
            <w:r>
              <w:rPr>
                <w:b/>
              </w:rPr>
              <w:t>Functionaliteiten ‘Must have’</w:t>
            </w:r>
          </w:p>
          <w:p w:rsidR="00294139" w:rsidP="00861C5A" w:rsidRDefault="00294139" w14:paraId="7A4941CB" w14:textId="77777777">
            <w:pPr>
              <w:pStyle w:val="Bijschrift"/>
              <w:spacing w:line="256" w:lineRule="auto"/>
              <w:rPr>
                <w:b/>
              </w:rPr>
            </w:pPr>
          </w:p>
        </w:tc>
      </w:tr>
      <w:tr w:rsidR="00294139" w:rsidTr="00861C5A" w14:paraId="6FD8040A"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2F69F6" w14:paraId="04BE93FE" w14:textId="39AB09E0">
            <w:pPr>
              <w:pStyle w:val="Bijschrift"/>
              <w:spacing w:line="256" w:lineRule="auto"/>
            </w:pPr>
            <w:r>
              <w:t>Water reservoir</w:t>
            </w:r>
          </w:p>
        </w:tc>
        <w:tc>
          <w:tcPr>
            <w:tcW w:w="3119" w:type="dxa"/>
            <w:tcBorders>
              <w:top w:val="single" w:color="auto" w:sz="6" w:space="0"/>
              <w:left w:val="single" w:color="auto" w:sz="6" w:space="0"/>
              <w:bottom w:val="single" w:color="auto" w:sz="6" w:space="0"/>
              <w:right w:val="single" w:color="auto" w:sz="6" w:space="0"/>
            </w:tcBorders>
          </w:tcPr>
          <w:p w:rsidRPr="004761F2" w:rsidR="00294139" w:rsidP="00294139" w:rsidRDefault="002F69F6" w14:paraId="1E4024FB" w14:textId="1CFD09D1">
            <w:pPr>
              <w:pStyle w:val="Bijschrift"/>
              <w:numPr>
                <w:ilvl w:val="0"/>
                <w:numId w:val="12"/>
              </w:numPr>
              <w:spacing w:line="256" w:lineRule="auto"/>
            </w:pPr>
            <w:r>
              <w:t>Onderdelen</w:t>
            </w:r>
            <w:r w:rsidR="008B512E">
              <w:t xml:space="preserve"> (laten) Printen. </w:t>
            </w:r>
            <w:r w:rsidRPr="004761F2" w:rsidR="008B512E">
              <w:t xml:space="preserve">Stand, Inner </w:t>
            </w:r>
            <w:proofErr w:type="spellStart"/>
            <w:r w:rsidRPr="004761F2" w:rsidR="008B512E">
              <w:t>and</w:t>
            </w:r>
            <w:proofErr w:type="spellEnd"/>
            <w:r w:rsidRPr="004761F2" w:rsidR="008B512E">
              <w:t xml:space="preserve"> </w:t>
            </w:r>
            <w:proofErr w:type="spellStart"/>
            <w:r w:rsidRPr="004761F2" w:rsidR="008B512E">
              <w:t>outer</w:t>
            </w:r>
            <w:proofErr w:type="spellEnd"/>
            <w:r w:rsidRPr="004761F2" w:rsidR="008B512E">
              <w:t xml:space="preserve"> Pot</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8B512E" w14:paraId="1DD78362" w14:textId="40863E28">
            <w:pPr>
              <w:pStyle w:val="Bijschrift"/>
              <w:numPr>
                <w:ilvl w:val="0"/>
                <w:numId w:val="12"/>
              </w:numPr>
              <w:spacing w:line="256" w:lineRule="auto"/>
            </w:pPr>
            <w:r>
              <w:t>Onderdelen moeten passend en waterdicht zijn</w:t>
            </w:r>
          </w:p>
        </w:tc>
      </w:tr>
      <w:tr w:rsidR="00294139" w:rsidTr="00861C5A" w14:paraId="619BD2FE"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2F69F6" w14:paraId="4D1FF1BD" w14:textId="5A22E0A0">
            <w:pPr>
              <w:pStyle w:val="Bijschrift"/>
              <w:spacing w:line="256" w:lineRule="auto"/>
            </w:pPr>
            <w:r>
              <w:t>Waterpomp</w:t>
            </w:r>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8B512E" w14:paraId="5D89AE1C" w14:textId="1B6B10DA">
            <w:pPr>
              <w:pStyle w:val="Bijschrift"/>
              <w:numPr>
                <w:ilvl w:val="0"/>
                <w:numId w:val="12"/>
              </w:numPr>
              <w:spacing w:line="256" w:lineRule="auto"/>
            </w:pPr>
            <w:r>
              <w:t>Waterpomp testen</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8B512E" w14:paraId="05E948D5" w14:textId="386E6543">
            <w:pPr>
              <w:pStyle w:val="Bijschrift"/>
              <w:numPr>
                <w:ilvl w:val="0"/>
                <w:numId w:val="12"/>
              </w:numPr>
              <w:spacing w:line="256" w:lineRule="auto"/>
            </w:pPr>
            <w:r>
              <w:t>Pomp moet onderwater kunnen werken.</w:t>
            </w:r>
          </w:p>
        </w:tc>
      </w:tr>
      <w:tr w:rsidR="00294139" w:rsidTr="00861C5A" w14:paraId="002C0E46"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294139" w:rsidP="00861C5A" w:rsidRDefault="002F69F6" w14:paraId="31FA3C48" w14:textId="3BCA9CB1">
            <w:pPr>
              <w:pStyle w:val="Bijschrift"/>
              <w:spacing w:line="256" w:lineRule="auto"/>
            </w:pPr>
            <w:r>
              <w:t xml:space="preserve">Automatisch Pompen </w:t>
            </w:r>
            <w:proofErr w:type="spellStart"/>
            <w:r>
              <w:t>mbv</w:t>
            </w:r>
            <w:proofErr w:type="spellEnd"/>
            <w:r>
              <w:t>. Arduino/code</w:t>
            </w:r>
          </w:p>
        </w:tc>
        <w:tc>
          <w:tcPr>
            <w:tcW w:w="3121" w:type="dxa"/>
            <w:tcBorders>
              <w:top w:val="single" w:color="auto" w:sz="6" w:space="0"/>
              <w:left w:val="single" w:color="auto" w:sz="6" w:space="0"/>
              <w:bottom w:val="single" w:color="auto" w:sz="6" w:space="0"/>
              <w:right w:val="single" w:color="auto" w:sz="6" w:space="0"/>
            </w:tcBorders>
          </w:tcPr>
          <w:p w:rsidR="00294139" w:rsidP="00294139" w:rsidRDefault="008B512E" w14:paraId="67E7601C" w14:textId="11C53C39">
            <w:pPr>
              <w:pStyle w:val="Bijschrift"/>
              <w:numPr>
                <w:ilvl w:val="0"/>
                <w:numId w:val="14"/>
              </w:numPr>
              <w:spacing w:line="256" w:lineRule="auto"/>
            </w:pPr>
            <w:r>
              <w:t>Code “Fine tunen” zodat er voldoende water gepompt word</w:t>
            </w:r>
          </w:p>
        </w:tc>
        <w:tc>
          <w:tcPr>
            <w:tcW w:w="3738" w:type="dxa"/>
            <w:tcBorders>
              <w:top w:val="single" w:color="auto" w:sz="6" w:space="0"/>
              <w:left w:val="single" w:color="auto" w:sz="6" w:space="0"/>
              <w:bottom w:val="single" w:color="auto" w:sz="6" w:space="0"/>
              <w:right w:val="single" w:color="auto" w:sz="6" w:space="0"/>
            </w:tcBorders>
          </w:tcPr>
          <w:p w:rsidR="00294139" w:rsidP="00294139" w:rsidRDefault="008B512E" w14:paraId="325EF6BA" w14:textId="59BF51AF">
            <w:pPr>
              <w:pStyle w:val="Bijschrift"/>
              <w:numPr>
                <w:ilvl w:val="0"/>
                <w:numId w:val="14"/>
              </w:numPr>
              <w:spacing w:line="256" w:lineRule="auto"/>
            </w:pPr>
            <w:r>
              <w:t>De code moet probleemloos blijven lopen na het opstarten.</w:t>
            </w:r>
          </w:p>
        </w:tc>
      </w:tr>
      <w:tr w:rsidR="00294139" w:rsidTr="00861C5A" w14:paraId="7C83FCA7"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294139" w:rsidP="00861C5A" w:rsidRDefault="00294139" w14:paraId="352C3898" w14:textId="77777777">
            <w:pPr>
              <w:pStyle w:val="Bijschrift"/>
              <w:spacing w:line="256" w:lineRule="auto"/>
              <w:rPr>
                <w:b/>
              </w:rPr>
            </w:pPr>
            <w:r>
              <w:rPr>
                <w:b/>
              </w:rPr>
              <w:t>Functionaliteiten ‘</w:t>
            </w:r>
            <w:proofErr w:type="spellStart"/>
            <w:r>
              <w:rPr>
                <w:b/>
              </w:rPr>
              <w:t>Should</w:t>
            </w:r>
            <w:proofErr w:type="spellEnd"/>
            <w:r>
              <w:rPr>
                <w:b/>
              </w:rPr>
              <w:t xml:space="preserve"> have’</w:t>
            </w:r>
          </w:p>
        </w:tc>
      </w:tr>
      <w:tr w:rsidR="00294139" w:rsidTr="00861C5A" w14:paraId="069BE93E"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8B512E" w14:paraId="6E808E4C" w14:textId="7FA137CB">
            <w:pPr>
              <w:pStyle w:val="Bijschrift"/>
              <w:spacing w:line="256" w:lineRule="auto"/>
            </w:pPr>
            <w:proofErr w:type="spellStart"/>
            <w:r>
              <w:t>Soil</w:t>
            </w:r>
            <w:proofErr w:type="spellEnd"/>
            <w:r>
              <w:t xml:space="preserve"> </w:t>
            </w:r>
            <w:proofErr w:type="spellStart"/>
            <w:r>
              <w:t>moisture</w:t>
            </w:r>
            <w:proofErr w:type="spellEnd"/>
            <w:r>
              <w:t xml:space="preserve"> sensor </w:t>
            </w:r>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8B512E" w14:paraId="54DFEEB9" w14:textId="3192A44D">
            <w:pPr>
              <w:pStyle w:val="Bijschrift"/>
              <w:numPr>
                <w:ilvl w:val="0"/>
                <w:numId w:val="14"/>
              </w:numPr>
              <w:spacing w:line="256" w:lineRule="auto"/>
            </w:pPr>
            <w:r>
              <w:t xml:space="preserve">De code meet </w:t>
            </w:r>
            <w:r w:rsidR="00113C87">
              <w:t>met tijdsintervallen de vochtigheid van de grond en weet wanneer er extra water nodig is.</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113C87" w14:paraId="2DD60573" w14:textId="2E6A6CCD">
            <w:pPr>
              <w:pStyle w:val="Bijschrift"/>
              <w:numPr>
                <w:ilvl w:val="0"/>
                <w:numId w:val="14"/>
              </w:numPr>
              <w:spacing w:line="256" w:lineRule="auto"/>
            </w:pPr>
            <w:r>
              <w:t xml:space="preserve">De code moet </w:t>
            </w:r>
            <w:proofErr w:type="spellStart"/>
            <w:r>
              <w:t>ge-finetuned</w:t>
            </w:r>
            <w:proofErr w:type="spellEnd"/>
            <w:r>
              <w:t xml:space="preserve"> worden zodat het op de meest </w:t>
            </w:r>
            <w:proofErr w:type="spellStart"/>
            <w:r>
              <w:t>effeciente</w:t>
            </w:r>
            <w:proofErr w:type="spellEnd"/>
            <w:r>
              <w:t xml:space="preserve"> manier water geeft.</w:t>
            </w:r>
          </w:p>
        </w:tc>
      </w:tr>
      <w:tr w:rsidR="00294139" w:rsidTr="00861C5A" w14:paraId="1A22999C"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113C87" w14:paraId="264FA88C" w14:textId="4640A479">
            <w:pPr>
              <w:pStyle w:val="Bijschrift"/>
              <w:spacing w:line="256" w:lineRule="auto"/>
            </w:pPr>
            <w:proofErr w:type="spellStart"/>
            <w:r>
              <w:t>Waarschuwings</w:t>
            </w:r>
            <w:proofErr w:type="spellEnd"/>
            <w:r>
              <w:t xml:space="preserve"> LED</w:t>
            </w:r>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113C87" w14:paraId="5901BF1A" w14:textId="529D8C22">
            <w:pPr>
              <w:pStyle w:val="Bijschrift"/>
              <w:numPr>
                <w:ilvl w:val="0"/>
                <w:numId w:val="14"/>
              </w:numPr>
              <w:spacing w:line="256" w:lineRule="auto"/>
            </w:pPr>
            <w:r>
              <w:t xml:space="preserve">Led lamp geeft aan wanneer het reservoir </w:t>
            </w:r>
            <w:proofErr w:type="spellStart"/>
            <w:r>
              <w:t>leeeg</w:t>
            </w:r>
            <w:proofErr w:type="spellEnd"/>
            <w:r>
              <w:t xml:space="preserve"> is.</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113C87" w14:paraId="330D23C9" w14:textId="3F49B407">
            <w:pPr>
              <w:pStyle w:val="Bijschrift"/>
              <w:numPr>
                <w:ilvl w:val="0"/>
                <w:numId w:val="14"/>
              </w:numPr>
              <w:spacing w:line="256" w:lineRule="auto"/>
            </w:pPr>
            <w:r>
              <w:t>Code aanpassen zodat de LED op  het juiste water niveau aan gaat.</w:t>
            </w:r>
          </w:p>
        </w:tc>
      </w:tr>
      <w:tr w:rsidR="008F413E" w:rsidTr="00861C5A" w14:paraId="2A91B954"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8F413E" w:rsidP="00861C5A" w:rsidRDefault="00D70062" w14:paraId="0C2D1527" w14:textId="494B1128">
            <w:pPr>
              <w:pStyle w:val="Bijschrift"/>
              <w:spacing w:line="256" w:lineRule="auto"/>
            </w:pPr>
            <w:proofErr w:type="spellStart"/>
            <w:r>
              <w:t>Afstelbaar</w:t>
            </w:r>
            <w:proofErr w:type="spellEnd"/>
            <w:r>
              <w:t xml:space="preserve"> licht</w:t>
            </w:r>
            <w:r w:rsidR="00760D34">
              <w:t xml:space="preserve"> niveau</w:t>
            </w:r>
          </w:p>
        </w:tc>
        <w:tc>
          <w:tcPr>
            <w:tcW w:w="3119" w:type="dxa"/>
            <w:tcBorders>
              <w:top w:val="single" w:color="auto" w:sz="6" w:space="0"/>
              <w:left w:val="single" w:color="auto" w:sz="6" w:space="0"/>
              <w:bottom w:val="single" w:color="auto" w:sz="6" w:space="0"/>
              <w:right w:val="single" w:color="auto" w:sz="6" w:space="0"/>
            </w:tcBorders>
          </w:tcPr>
          <w:p w:rsidR="008F413E" w:rsidP="00294139" w:rsidRDefault="00CC7A14" w14:paraId="38913FE7" w14:textId="2A3735C4">
            <w:pPr>
              <w:pStyle w:val="Bijschrift"/>
              <w:numPr>
                <w:ilvl w:val="0"/>
                <w:numId w:val="14"/>
              </w:numPr>
              <w:spacing w:line="256" w:lineRule="auto"/>
            </w:pPr>
            <w:r>
              <w:t xml:space="preserve">Een lamp die </w:t>
            </w:r>
            <w:r w:rsidR="00E50178">
              <w:t xml:space="preserve">automatisch het licht  niveau aanpast </w:t>
            </w:r>
            <w:r w:rsidR="00DA5A06">
              <w:t>op basis van de benodigdheden van de plant.</w:t>
            </w:r>
          </w:p>
        </w:tc>
        <w:tc>
          <w:tcPr>
            <w:tcW w:w="3736" w:type="dxa"/>
            <w:tcBorders>
              <w:top w:val="single" w:color="auto" w:sz="6" w:space="0"/>
              <w:left w:val="single" w:color="auto" w:sz="6" w:space="0"/>
              <w:bottom w:val="single" w:color="auto" w:sz="6" w:space="0"/>
              <w:right w:val="single" w:color="auto" w:sz="6" w:space="0"/>
            </w:tcBorders>
          </w:tcPr>
          <w:p w:rsidR="008F413E" w:rsidP="00294139" w:rsidRDefault="005967DA" w14:paraId="374D4661" w14:textId="7BECB1E9">
            <w:pPr>
              <w:pStyle w:val="Bijschrift"/>
              <w:numPr>
                <w:ilvl w:val="0"/>
                <w:numId w:val="14"/>
              </w:numPr>
              <w:spacing w:line="256" w:lineRule="auto"/>
            </w:pPr>
            <w:r>
              <w:t xml:space="preserve">De lamp </w:t>
            </w:r>
            <w:r w:rsidR="004C3CD4">
              <w:t xml:space="preserve">moet </w:t>
            </w:r>
            <w:r>
              <w:t xml:space="preserve">niet onnodig branden en word daarom aangestuurd door de </w:t>
            </w:r>
            <w:proofErr w:type="spellStart"/>
            <w:r w:rsidR="00704E3F">
              <w:t>arduino</w:t>
            </w:r>
            <w:proofErr w:type="spellEnd"/>
            <w:r w:rsidR="00704E3F">
              <w:t>.</w:t>
            </w:r>
          </w:p>
        </w:tc>
      </w:tr>
      <w:tr w:rsidR="00294139" w:rsidTr="00861C5A" w14:paraId="08593316"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294139" w:rsidP="00861C5A" w:rsidRDefault="00294139" w14:paraId="3C6BA301" w14:textId="77777777">
            <w:pPr>
              <w:pStyle w:val="Bijschrift"/>
              <w:spacing w:line="256" w:lineRule="auto"/>
              <w:rPr>
                <w:b/>
              </w:rPr>
            </w:pPr>
            <w:r>
              <w:rPr>
                <w:b/>
              </w:rPr>
              <w:t>Functionaliteiten ‘</w:t>
            </w:r>
            <w:proofErr w:type="spellStart"/>
            <w:r>
              <w:rPr>
                <w:b/>
              </w:rPr>
              <w:t>Could</w:t>
            </w:r>
            <w:proofErr w:type="spellEnd"/>
            <w:r>
              <w:rPr>
                <w:b/>
              </w:rPr>
              <w:t xml:space="preserve"> have’</w:t>
            </w:r>
          </w:p>
        </w:tc>
      </w:tr>
      <w:tr w:rsidR="00294139" w:rsidTr="00861C5A" w14:paraId="4A5206DB" w14:textId="77777777">
        <w:trPr>
          <w:trHeight w:val="567"/>
        </w:trPr>
        <w:tc>
          <w:tcPr>
            <w:tcW w:w="2440" w:type="dxa"/>
            <w:tcBorders>
              <w:top w:val="single" w:color="auto" w:sz="6" w:space="0"/>
              <w:left w:val="single" w:color="auto" w:sz="6" w:space="0"/>
              <w:bottom w:val="single" w:color="auto" w:sz="6" w:space="0"/>
              <w:right w:val="single" w:color="auto" w:sz="6" w:space="0"/>
            </w:tcBorders>
            <w:hideMark/>
          </w:tcPr>
          <w:p w:rsidR="00294139" w:rsidP="00861C5A" w:rsidRDefault="00113C87" w14:paraId="61097EAC" w14:textId="36A5E530">
            <w:pPr>
              <w:pStyle w:val="Bijschrift"/>
              <w:spacing w:line="256" w:lineRule="auto"/>
            </w:pPr>
            <w:r>
              <w:t>Pushberichten bij een leeg reservoir</w:t>
            </w:r>
          </w:p>
        </w:tc>
        <w:tc>
          <w:tcPr>
            <w:tcW w:w="3119" w:type="dxa"/>
            <w:tcBorders>
              <w:top w:val="single" w:color="auto" w:sz="6" w:space="0"/>
              <w:left w:val="single" w:color="auto" w:sz="6" w:space="0"/>
              <w:bottom w:val="single" w:color="auto" w:sz="6" w:space="0"/>
              <w:right w:val="single" w:color="auto" w:sz="6" w:space="0"/>
            </w:tcBorders>
            <w:hideMark/>
          </w:tcPr>
          <w:p w:rsidR="00294139" w:rsidP="00294139" w:rsidRDefault="00113C87" w14:paraId="444D88B7" w14:textId="149E12C1">
            <w:pPr>
              <w:pStyle w:val="Bijschrift"/>
              <w:numPr>
                <w:ilvl w:val="0"/>
                <w:numId w:val="17"/>
              </w:numPr>
              <w:spacing w:line="256" w:lineRule="auto"/>
            </w:pPr>
            <w:r>
              <w:t>Pushbericht laten sturen als het Laag water LED lampje aan gaat.</w:t>
            </w:r>
          </w:p>
        </w:tc>
        <w:tc>
          <w:tcPr>
            <w:tcW w:w="3736" w:type="dxa"/>
            <w:tcBorders>
              <w:top w:val="single" w:color="auto" w:sz="6" w:space="0"/>
              <w:left w:val="single" w:color="auto" w:sz="6" w:space="0"/>
              <w:bottom w:val="single" w:color="auto" w:sz="6" w:space="0"/>
              <w:right w:val="single" w:color="auto" w:sz="6" w:space="0"/>
            </w:tcBorders>
            <w:hideMark/>
          </w:tcPr>
          <w:p w:rsidR="00294139" w:rsidP="00294139" w:rsidRDefault="00113C87" w14:paraId="6D82B476" w14:textId="1303F2A4">
            <w:pPr>
              <w:pStyle w:val="Bijschrift"/>
              <w:numPr>
                <w:ilvl w:val="0"/>
                <w:numId w:val="17"/>
              </w:numPr>
              <w:spacing w:line="256" w:lineRule="auto"/>
            </w:pPr>
            <w:r>
              <w:t xml:space="preserve">Nieuwe functionaliteit inbouwen waarmee pushberichten </w:t>
            </w:r>
            <w:proofErr w:type="spellStart"/>
            <w:r>
              <w:t>kunnnen</w:t>
            </w:r>
            <w:proofErr w:type="spellEnd"/>
            <w:r>
              <w:t xml:space="preserve"> worden verstuurd.</w:t>
            </w:r>
          </w:p>
        </w:tc>
      </w:tr>
      <w:tr w:rsidR="00294139" w:rsidTr="00861C5A" w14:paraId="25F263D5"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294139" w:rsidP="00861C5A" w:rsidRDefault="00294139" w14:paraId="47DDE04A" w14:textId="5D20C1F7">
            <w:pPr>
              <w:pStyle w:val="Bijschrift"/>
              <w:spacing w:line="256" w:lineRule="auto"/>
            </w:pPr>
            <w:r>
              <w:rPr>
                <w:b/>
              </w:rPr>
              <w:t>Functionaliteiten ‘</w:t>
            </w:r>
            <w:proofErr w:type="spellStart"/>
            <w:r>
              <w:rPr>
                <w:b/>
              </w:rPr>
              <w:t>Wo</w:t>
            </w:r>
            <w:r w:rsidR="00773C94">
              <w:rPr>
                <w:b/>
              </w:rPr>
              <w:t>uld</w:t>
            </w:r>
            <w:proofErr w:type="spellEnd"/>
            <w:r>
              <w:rPr>
                <w:b/>
              </w:rPr>
              <w:t xml:space="preserve"> have’ </w:t>
            </w:r>
          </w:p>
        </w:tc>
      </w:tr>
      <w:tr w:rsidR="00294139" w:rsidTr="00861C5A" w14:paraId="7F792BD3"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113C87" w14:paraId="5EEC99E6" w14:textId="145FD3AA">
            <w:pPr>
              <w:pStyle w:val="Bijschrift"/>
              <w:spacing w:line="256" w:lineRule="auto"/>
            </w:pPr>
            <w:r>
              <w:t xml:space="preserve">Automatische </w:t>
            </w:r>
            <w:r w:rsidR="00773C94">
              <w:t>voeding</w:t>
            </w:r>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773C94" w14:paraId="35D8FD3F" w14:textId="2A7F293F">
            <w:pPr>
              <w:pStyle w:val="Bijschrift"/>
              <w:numPr>
                <w:ilvl w:val="0"/>
                <w:numId w:val="18"/>
              </w:numPr>
              <w:spacing w:line="256" w:lineRule="auto"/>
            </w:pPr>
            <w:r>
              <w:t>Plantenpot de optie geven om zelf voedsel te dienen als dat nodig is.</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294139" w14:paraId="60783AEB" w14:textId="77777777">
            <w:pPr>
              <w:pStyle w:val="Bijschrift"/>
              <w:numPr>
                <w:ilvl w:val="0"/>
                <w:numId w:val="18"/>
              </w:numPr>
              <w:spacing w:line="256" w:lineRule="auto"/>
            </w:pPr>
            <w:r>
              <w:t>Mogelijkheid voor afzonderlijk project.</w:t>
            </w:r>
          </w:p>
        </w:tc>
      </w:tr>
      <w:tr w:rsidR="00294139" w:rsidTr="00861C5A" w14:paraId="69ABF11B"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CE1129" w14:paraId="6693316A" w14:textId="218BE412">
            <w:pPr>
              <w:pStyle w:val="Bijschrift"/>
              <w:spacing w:line="256" w:lineRule="auto"/>
            </w:pPr>
            <w:r>
              <w:t xml:space="preserve">Spraak </w:t>
            </w:r>
            <w:proofErr w:type="spellStart"/>
            <w:r w:rsidR="004548C7">
              <w:t>function</w:t>
            </w:r>
            <w:r w:rsidR="00443C6F">
              <w:t>alteit</w:t>
            </w:r>
            <w:proofErr w:type="spellEnd"/>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443C6F" w14:paraId="37DBA1C6" w14:textId="7B5B0AC4">
            <w:pPr>
              <w:pStyle w:val="Bijschrift"/>
              <w:numPr>
                <w:ilvl w:val="0"/>
                <w:numId w:val="18"/>
              </w:numPr>
              <w:spacing w:line="256" w:lineRule="auto"/>
            </w:pPr>
            <w:r>
              <w:t xml:space="preserve">De plant </w:t>
            </w:r>
            <w:r w:rsidR="000277DE">
              <w:t xml:space="preserve">via spraak </w:t>
            </w:r>
            <w:r w:rsidR="00E93DFF">
              <w:t>laten communiceren.</w:t>
            </w:r>
            <w:r w:rsidR="000277DE">
              <w:t xml:space="preserve"> </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294139" w14:paraId="7FDA02D7" w14:textId="77777777">
            <w:pPr>
              <w:pStyle w:val="Bijschrift"/>
              <w:numPr>
                <w:ilvl w:val="0"/>
                <w:numId w:val="18"/>
              </w:numPr>
              <w:spacing w:line="256" w:lineRule="auto"/>
            </w:pPr>
            <w:r>
              <w:t>Mogelijkheid voor afzonderlijk project.</w:t>
            </w:r>
          </w:p>
        </w:tc>
      </w:tr>
      <w:tr w:rsidR="00294139" w:rsidTr="00861C5A" w14:paraId="06D1C47F"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294139" w:rsidP="00861C5A" w:rsidRDefault="005419A0" w14:paraId="044D9485" w14:textId="5971E81B">
            <w:pPr>
              <w:pStyle w:val="Bijschrift"/>
            </w:pPr>
            <w:r>
              <w:t>Plant herkenning</w:t>
            </w:r>
          </w:p>
        </w:tc>
        <w:tc>
          <w:tcPr>
            <w:tcW w:w="3121" w:type="dxa"/>
            <w:tcBorders>
              <w:top w:val="single" w:color="auto" w:sz="6" w:space="0"/>
              <w:left w:val="single" w:color="auto" w:sz="6" w:space="0"/>
              <w:bottom w:val="single" w:color="auto" w:sz="6" w:space="0"/>
              <w:right w:val="single" w:color="auto" w:sz="6" w:space="0"/>
            </w:tcBorders>
          </w:tcPr>
          <w:p w:rsidR="00294139" w:rsidP="00294139" w:rsidRDefault="005419A0" w14:paraId="2F476186" w14:textId="3828325A">
            <w:pPr>
              <w:pStyle w:val="Bijschrift"/>
              <w:numPr>
                <w:ilvl w:val="0"/>
                <w:numId w:val="18"/>
              </w:numPr>
              <w:spacing w:line="256" w:lineRule="auto"/>
            </w:pPr>
            <w:r>
              <w:t xml:space="preserve">De plantenpot </w:t>
            </w:r>
            <w:r w:rsidR="003022E5">
              <w:t xml:space="preserve">een </w:t>
            </w:r>
            <w:r w:rsidR="006423B7">
              <w:t xml:space="preserve">plant </w:t>
            </w:r>
            <w:proofErr w:type="spellStart"/>
            <w:r w:rsidR="00972BC4">
              <w:t>herkennings</w:t>
            </w:r>
            <w:proofErr w:type="spellEnd"/>
            <w:r w:rsidR="00972BC4">
              <w:t xml:space="preserve"> functie geven</w:t>
            </w:r>
            <w:r w:rsidR="006423B7">
              <w:t>.</w:t>
            </w:r>
            <w:r w:rsidR="00972BC4">
              <w:t xml:space="preserve"> </w:t>
            </w:r>
          </w:p>
        </w:tc>
        <w:tc>
          <w:tcPr>
            <w:tcW w:w="3738" w:type="dxa"/>
            <w:tcBorders>
              <w:top w:val="single" w:color="auto" w:sz="6" w:space="0"/>
              <w:left w:val="single" w:color="auto" w:sz="6" w:space="0"/>
              <w:bottom w:val="single" w:color="auto" w:sz="6" w:space="0"/>
              <w:right w:val="single" w:color="auto" w:sz="6" w:space="0"/>
            </w:tcBorders>
          </w:tcPr>
          <w:p w:rsidR="00294139" w:rsidP="00294139" w:rsidRDefault="006423B7" w14:paraId="607515CA" w14:textId="12F36BCE">
            <w:pPr>
              <w:pStyle w:val="Bijschrift"/>
              <w:numPr>
                <w:ilvl w:val="0"/>
                <w:numId w:val="18"/>
              </w:numPr>
              <w:spacing w:line="256" w:lineRule="auto"/>
            </w:pPr>
            <w:r>
              <w:t>Mogelijkheid voor afzonderlijk project.</w:t>
            </w:r>
          </w:p>
        </w:tc>
      </w:tr>
      <w:tr w:rsidR="00294139" w:rsidTr="00861C5A" w14:paraId="20A32266" w14:textId="77777777">
        <w:trPr>
          <w:trHeight w:val="270"/>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00294139" w:rsidP="00861C5A" w:rsidRDefault="00294139" w14:paraId="386BF502" w14:textId="77777777">
            <w:pPr>
              <w:pStyle w:val="Bijschrift"/>
              <w:spacing w:line="256" w:lineRule="auto"/>
              <w:jc w:val="center"/>
            </w:pPr>
          </w:p>
        </w:tc>
      </w:tr>
    </w:tbl>
    <w:p w:rsidR="00294139" w:rsidP="00294139" w:rsidRDefault="00294139" w14:paraId="2D6B6046" w14:textId="77777777">
      <w:pPr>
        <w:pStyle w:val="Bijschrift"/>
      </w:pPr>
    </w:p>
    <w:p w:rsidR="00294139" w:rsidP="00294139" w:rsidRDefault="00294139" w14:paraId="0B592045" w14:textId="77777777">
      <w:pPr>
        <w:suppressAutoHyphens w:val="0"/>
        <w:autoSpaceDE/>
        <w:spacing w:after="160" w:line="259" w:lineRule="auto"/>
        <w:rPr>
          <w:rFonts w:ascii="Trebuchet MS" w:hAnsi="Trebuchet MS"/>
        </w:rPr>
      </w:pPr>
      <w:r>
        <w:br w:type="page"/>
      </w:r>
    </w:p>
    <w:p w:rsidR="00294139" w:rsidP="00294139" w:rsidRDefault="00294139" w14:paraId="7537AB70" w14:textId="77777777">
      <w:pPr>
        <w:pStyle w:val="Bijschrift"/>
      </w:pPr>
    </w:p>
    <w:p w:rsidRPr="004E3978" w:rsidR="00294139" w:rsidP="00294139" w:rsidRDefault="00294139" w14:paraId="73B8E69D" w14:textId="77777777">
      <w:pPr>
        <w:pStyle w:val="Kop1"/>
        <w:numPr>
          <w:ilvl w:val="0"/>
          <w:numId w:val="25"/>
        </w:numPr>
      </w:pPr>
      <w:r w:rsidRPr="004E3978">
        <w:tab/>
      </w:r>
      <w:bookmarkStart w:name="_Toc515878027" w:id="4"/>
      <w:r w:rsidRPr="004E3978">
        <w:t>Beschrijving van de gekozen oplossing</w:t>
      </w:r>
      <w:bookmarkEnd w:id="4"/>
    </w:p>
    <w:p w:rsidR="00294139" w:rsidP="00294139" w:rsidRDefault="00294139" w14:paraId="177409DA" w14:textId="77777777">
      <w:pPr>
        <w:pStyle w:val="Bijschrift"/>
      </w:pPr>
    </w:p>
    <w:p w:rsidR="4DE20E60" w:rsidP="4DE20E60" w:rsidRDefault="6BF20A85" w14:paraId="6A38C29E" w14:textId="75C741D8">
      <w:pPr>
        <w:pStyle w:val="Bijschrift"/>
      </w:pPr>
      <w:r>
        <w:t xml:space="preserve">De plantenpot zal bestaan uit </w:t>
      </w:r>
      <w:r w:rsidR="00CF3953">
        <w:t xml:space="preserve"> de volgende </w:t>
      </w:r>
      <w:r>
        <w:t>drie 3D geprinte onderdelen</w:t>
      </w:r>
      <w:r w:rsidR="00CF3953">
        <w:t>:</w:t>
      </w:r>
    </w:p>
    <w:p w:rsidR="4DE20E60" w:rsidP="4DE20E60" w:rsidRDefault="4DE20E60" w14:paraId="1C23D54E" w14:textId="5A01DAEF">
      <w:pPr>
        <w:pStyle w:val="Bijschrift"/>
      </w:pPr>
    </w:p>
    <w:p w:rsidR="001756A1" w:rsidP="4DE20E60" w:rsidRDefault="001756A1" w14:paraId="71CDACDF" w14:textId="5A4C3FA4">
      <w:pPr>
        <w:pStyle w:val="Bijschrift"/>
        <w:rPr>
          <w:b/>
        </w:rPr>
      </w:pPr>
    </w:p>
    <w:p w:rsidR="00B8404B" w:rsidP="4DE20E60" w:rsidRDefault="005201E6" w14:paraId="47B3BB2A" w14:textId="3A3255E3">
      <w:pPr>
        <w:pStyle w:val="Bijschrift"/>
        <w:rPr>
          <w:b/>
        </w:rPr>
      </w:pPr>
      <w:r>
        <w:rPr>
          <w:noProof/>
        </w:rPr>
        <w:drawing>
          <wp:anchor distT="0" distB="0" distL="114300" distR="114300" simplePos="0" relativeHeight="251658240" behindDoc="0" locked="0" layoutInCell="1" allowOverlap="1" wp14:anchorId="6244F3E0" wp14:editId="6F0514D0">
            <wp:simplePos x="0" y="0"/>
            <wp:positionH relativeFrom="column">
              <wp:posOffset>2526346</wp:posOffset>
            </wp:positionH>
            <wp:positionV relativeFrom="paragraph">
              <wp:posOffset>6985</wp:posOffset>
            </wp:positionV>
            <wp:extent cx="3162300" cy="2378313"/>
            <wp:effectExtent l="0" t="0" r="0" b="0"/>
            <wp:wrapSquare wrapText="bothSides"/>
            <wp:docPr id="794844049" name="Picture 79484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62300" cy="2378313"/>
                    </a:xfrm>
                    <a:prstGeom prst="rect">
                      <a:avLst/>
                    </a:prstGeom>
                  </pic:spPr>
                </pic:pic>
              </a:graphicData>
            </a:graphic>
            <wp14:sizeRelH relativeFrom="page">
              <wp14:pctWidth>0</wp14:pctWidth>
            </wp14:sizeRelH>
            <wp14:sizeRelV relativeFrom="page">
              <wp14:pctHeight>0</wp14:pctHeight>
            </wp14:sizeRelV>
          </wp:anchor>
        </w:drawing>
      </w:r>
    </w:p>
    <w:p w:rsidR="00B8404B" w:rsidP="4DE20E60" w:rsidRDefault="00B8404B" w14:paraId="4AA17566" w14:textId="33C3F7C1">
      <w:pPr>
        <w:pStyle w:val="Bijschrift"/>
        <w:rPr>
          <w:b/>
        </w:rPr>
      </w:pPr>
    </w:p>
    <w:p w:rsidR="00B8404B" w:rsidP="4DE20E60" w:rsidRDefault="00B8404B" w14:paraId="3B9E9713" w14:textId="7512A737">
      <w:pPr>
        <w:pStyle w:val="Bijschrift"/>
        <w:rPr>
          <w:b/>
        </w:rPr>
      </w:pPr>
    </w:p>
    <w:p w:rsidR="4DE20E60" w:rsidP="4DE20E60" w:rsidRDefault="1FCCD6BB" w14:paraId="271FDF78" w14:textId="102E0953">
      <w:pPr>
        <w:pStyle w:val="Bijschrift"/>
      </w:pPr>
      <w:r w:rsidRPr="6BF20A85">
        <w:rPr>
          <w:b/>
        </w:rPr>
        <w:t xml:space="preserve">De Voet: </w:t>
      </w:r>
      <w:r w:rsidRPr="6BF20A85">
        <w:t>Hier zal de Arduino Nano in worden gemonteerd die de metingen verricht en de waterpomp aanstuurt.</w:t>
      </w:r>
    </w:p>
    <w:p w:rsidR="001756A1" w:rsidP="4DE20E60" w:rsidRDefault="00811C6C" w14:paraId="1C1286B4" w14:textId="16B315FE">
      <w:pPr>
        <w:pStyle w:val="Bijschrift"/>
      </w:pPr>
      <w:r>
        <w:t xml:space="preserve">Op een duidelijke plek zal een LED lampje worden gemonteerd </w:t>
      </w:r>
      <w:r w:rsidR="00BE21AF">
        <w:t>die aa</w:t>
      </w:r>
      <w:r w:rsidR="00FC4401">
        <w:t>n zal geven wanneer het reservoir bijna leeg is.</w:t>
      </w:r>
    </w:p>
    <w:p w:rsidR="001756A1" w:rsidP="4DE20E60" w:rsidRDefault="001756A1" w14:paraId="23A6CE4A" w14:textId="77777777">
      <w:pPr>
        <w:pStyle w:val="Bijschrift"/>
      </w:pPr>
    </w:p>
    <w:p w:rsidR="001756A1" w:rsidP="4DE20E60" w:rsidRDefault="001756A1" w14:paraId="354EB3F2" w14:textId="77777777">
      <w:pPr>
        <w:pStyle w:val="Bijschrift"/>
      </w:pPr>
    </w:p>
    <w:p w:rsidR="001756A1" w:rsidP="4DE20E60" w:rsidRDefault="001756A1" w14:paraId="45BFCEA0" w14:textId="77777777">
      <w:pPr>
        <w:pStyle w:val="Bijschrift"/>
      </w:pPr>
    </w:p>
    <w:p w:rsidR="001756A1" w:rsidP="4DE20E60" w:rsidRDefault="001756A1" w14:paraId="7F3FDE26" w14:textId="77777777">
      <w:pPr>
        <w:pStyle w:val="Bijschrift"/>
      </w:pPr>
    </w:p>
    <w:p w:rsidR="001756A1" w:rsidP="4DE20E60" w:rsidRDefault="001756A1" w14:paraId="69E76F8B" w14:textId="77777777">
      <w:pPr>
        <w:pStyle w:val="Bijschrift"/>
      </w:pPr>
    </w:p>
    <w:p w:rsidR="001756A1" w:rsidP="4DE20E60" w:rsidRDefault="00B8404B" w14:paraId="4C851E63" w14:textId="56AACEA9">
      <w:pPr>
        <w:pStyle w:val="Bijschrift"/>
      </w:pPr>
      <w:r>
        <w:rPr>
          <w:noProof/>
        </w:rPr>
        <w:drawing>
          <wp:anchor distT="0" distB="0" distL="114300" distR="114300" simplePos="0" relativeHeight="251658241" behindDoc="0" locked="0" layoutInCell="1" allowOverlap="1" wp14:anchorId="66DA750E" wp14:editId="27EADEA2">
            <wp:simplePos x="0" y="0"/>
            <wp:positionH relativeFrom="column">
              <wp:posOffset>2515870</wp:posOffset>
            </wp:positionH>
            <wp:positionV relativeFrom="paragraph">
              <wp:posOffset>76835</wp:posOffset>
            </wp:positionV>
            <wp:extent cx="3175000" cy="2387600"/>
            <wp:effectExtent l="0" t="0" r="6350" b="0"/>
            <wp:wrapSquare wrapText="bothSides"/>
            <wp:docPr id="1989679639" name="Picture 1989679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75000" cy="2387600"/>
                    </a:xfrm>
                    <a:prstGeom prst="rect">
                      <a:avLst/>
                    </a:prstGeom>
                  </pic:spPr>
                </pic:pic>
              </a:graphicData>
            </a:graphic>
            <wp14:sizeRelH relativeFrom="page">
              <wp14:pctWidth>0</wp14:pctWidth>
            </wp14:sizeRelH>
            <wp14:sizeRelV relativeFrom="page">
              <wp14:pctHeight>0</wp14:pctHeight>
            </wp14:sizeRelV>
          </wp:anchor>
        </w:drawing>
      </w:r>
    </w:p>
    <w:p w:rsidR="001756A1" w:rsidP="4DE20E60" w:rsidRDefault="001756A1" w14:paraId="4C8BA0C5" w14:textId="77777777">
      <w:pPr>
        <w:pStyle w:val="Bijschrift"/>
      </w:pPr>
    </w:p>
    <w:p w:rsidR="001756A1" w:rsidP="4DE20E60" w:rsidRDefault="001756A1" w14:paraId="506D20B2" w14:textId="304883D2">
      <w:pPr>
        <w:pStyle w:val="Bijschrift"/>
      </w:pPr>
    </w:p>
    <w:p w:rsidR="001756A1" w:rsidP="4DE20E60" w:rsidRDefault="001756A1" w14:paraId="6F5A15C1" w14:textId="52DF2C14">
      <w:pPr>
        <w:pStyle w:val="Bijschrift"/>
      </w:pPr>
    </w:p>
    <w:p w:rsidR="001756A1" w:rsidP="4DE20E60" w:rsidRDefault="001756A1" w14:paraId="49445474" w14:textId="77777777">
      <w:pPr>
        <w:pStyle w:val="Bijschrift"/>
      </w:pPr>
    </w:p>
    <w:p w:rsidR="001756A1" w:rsidP="00294139" w:rsidRDefault="1FCCD6BB" w14:paraId="37DEE844" w14:textId="7A04B636">
      <w:pPr>
        <w:pStyle w:val="Bijschrift"/>
      </w:pPr>
      <w:r w:rsidRPr="005201E6">
        <w:rPr>
          <w:b/>
          <w:bCs w:val="0"/>
        </w:rPr>
        <w:t>Het Reservoir:</w:t>
      </w:r>
      <w:r w:rsidRPr="6BF20A85">
        <w:t xml:space="preserve"> </w:t>
      </w:r>
      <w:r w:rsidR="6BF20A85">
        <w:t>Het reservoir zal</w:t>
      </w:r>
      <w:r w:rsidR="004763D6">
        <w:t xml:space="preserve"> het water</w:t>
      </w:r>
      <w:r w:rsidR="00E9551B">
        <w:t xml:space="preserve"> en</w:t>
      </w:r>
      <w:r w:rsidR="004763D6">
        <w:t xml:space="preserve"> </w:t>
      </w:r>
      <w:r w:rsidR="6BF20A85">
        <w:t xml:space="preserve"> een sensor </w:t>
      </w:r>
      <w:r w:rsidR="00180AE7">
        <w:t xml:space="preserve">bevatten die </w:t>
      </w:r>
      <w:r w:rsidR="00CF3953">
        <w:t>constant meet hoeveel water het reservoir bevat.</w:t>
      </w:r>
      <w:r w:rsidR="00E9551B">
        <w:t xml:space="preserve"> Een dompelpomp zal</w:t>
      </w:r>
      <w:r w:rsidR="00DF7D55">
        <w:t xml:space="preserve"> een </w:t>
      </w:r>
      <w:r w:rsidR="00B0099F">
        <w:t>voorbepaalde</w:t>
      </w:r>
      <w:r w:rsidR="00A76877">
        <w:t xml:space="preserve"> hoeveelheid water pompen</w:t>
      </w:r>
      <w:r w:rsidR="00E9551B">
        <w:t xml:space="preserve"> wanneer de </w:t>
      </w:r>
      <w:proofErr w:type="spellStart"/>
      <w:r w:rsidR="00E9551B">
        <w:t>arduino</w:t>
      </w:r>
      <w:proofErr w:type="spellEnd"/>
      <w:r w:rsidR="00E9551B">
        <w:t xml:space="preserve"> een signaal doorstuurt </w:t>
      </w:r>
    </w:p>
    <w:p w:rsidR="001756A1" w:rsidP="00294139" w:rsidRDefault="001756A1" w14:paraId="65D549D4" w14:textId="144C505F">
      <w:pPr>
        <w:pStyle w:val="Bijschrift"/>
      </w:pPr>
    </w:p>
    <w:p w:rsidR="001756A1" w:rsidP="00294139" w:rsidRDefault="001756A1" w14:paraId="005FAA20" w14:textId="4ABB5584">
      <w:pPr>
        <w:pStyle w:val="Bijschrift"/>
      </w:pPr>
    </w:p>
    <w:p w:rsidR="001756A1" w:rsidP="00294139" w:rsidRDefault="001756A1" w14:paraId="4B0C924F" w14:textId="590E4558">
      <w:pPr>
        <w:pStyle w:val="Bijschrift"/>
      </w:pPr>
    </w:p>
    <w:p w:rsidR="001756A1" w:rsidP="00294139" w:rsidRDefault="001756A1" w14:paraId="3F131B1E" w14:textId="7D9B0A61">
      <w:pPr>
        <w:pStyle w:val="Bijschrift"/>
      </w:pPr>
    </w:p>
    <w:p w:rsidR="001756A1" w:rsidP="00294139" w:rsidRDefault="001756A1" w14:paraId="47DD21B2" w14:textId="438E43E6">
      <w:pPr>
        <w:pStyle w:val="Bijschrift"/>
      </w:pPr>
    </w:p>
    <w:p w:rsidR="001756A1" w:rsidP="00294139" w:rsidRDefault="001756A1" w14:paraId="24C02D80" w14:textId="652E8A4F">
      <w:pPr>
        <w:pStyle w:val="Bijschrift"/>
      </w:pPr>
    </w:p>
    <w:p w:rsidR="001756A1" w:rsidP="00294139" w:rsidRDefault="00854066" w14:paraId="04206E44" w14:textId="43CFAF36">
      <w:pPr>
        <w:pStyle w:val="Bijschrift"/>
      </w:pPr>
      <w:r>
        <w:rPr>
          <w:noProof/>
        </w:rPr>
        <w:drawing>
          <wp:anchor distT="0" distB="0" distL="114300" distR="114300" simplePos="0" relativeHeight="251658242" behindDoc="0" locked="0" layoutInCell="1" allowOverlap="1" wp14:anchorId="26CD8176" wp14:editId="2A600BE5">
            <wp:simplePos x="0" y="0"/>
            <wp:positionH relativeFrom="margin">
              <wp:posOffset>2526030</wp:posOffset>
            </wp:positionH>
            <wp:positionV relativeFrom="paragraph">
              <wp:posOffset>10160</wp:posOffset>
            </wp:positionV>
            <wp:extent cx="3162300" cy="2378075"/>
            <wp:effectExtent l="0" t="0" r="0" b="3175"/>
            <wp:wrapSquare wrapText="bothSides"/>
            <wp:docPr id="884889902" name="Picture 884889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2378075"/>
                    </a:xfrm>
                    <a:prstGeom prst="rect">
                      <a:avLst/>
                    </a:prstGeom>
                  </pic:spPr>
                </pic:pic>
              </a:graphicData>
            </a:graphic>
            <wp14:sizeRelH relativeFrom="page">
              <wp14:pctWidth>0</wp14:pctWidth>
            </wp14:sizeRelH>
            <wp14:sizeRelV relativeFrom="page">
              <wp14:pctHeight>0</wp14:pctHeight>
            </wp14:sizeRelV>
          </wp:anchor>
        </w:drawing>
      </w:r>
    </w:p>
    <w:p w:rsidR="001756A1" w:rsidP="00294139" w:rsidRDefault="001756A1" w14:paraId="1A58D7D5" w14:textId="710D65CF">
      <w:pPr>
        <w:pStyle w:val="Bijschrift"/>
      </w:pPr>
    </w:p>
    <w:p w:rsidR="001756A1" w:rsidP="00294139" w:rsidRDefault="005201E6" w14:paraId="26A7CE06" w14:textId="12B7243B">
      <w:pPr>
        <w:pStyle w:val="Bijschrift"/>
      </w:pPr>
      <w:r>
        <w:rPr>
          <w:b/>
          <w:bCs w:val="0"/>
        </w:rPr>
        <w:t xml:space="preserve">De </w:t>
      </w:r>
      <w:r w:rsidR="00A84032">
        <w:rPr>
          <w:b/>
          <w:bCs w:val="0"/>
        </w:rPr>
        <w:t>binnenste pot:</w:t>
      </w:r>
      <w:r w:rsidR="00084056">
        <w:t xml:space="preserve"> Deze pot bevat de plant en potgrond. Er zal een </w:t>
      </w:r>
      <w:r w:rsidR="0006607D">
        <w:t xml:space="preserve">sensor in de potgrond zitten die het vochtigheidsgehalte </w:t>
      </w:r>
      <w:r w:rsidR="00AB3018">
        <w:t>op vastgestelde tijdsintervallen zal meten.</w:t>
      </w:r>
      <w:r w:rsidR="004457C8">
        <w:t xml:space="preserve"> Met behulp van deze sensor bepaald</w:t>
      </w:r>
      <w:r w:rsidR="0086195E">
        <w:t xml:space="preserve"> de </w:t>
      </w:r>
      <w:proofErr w:type="spellStart"/>
      <w:r w:rsidR="0086195E">
        <w:t>arduino</w:t>
      </w:r>
      <w:proofErr w:type="spellEnd"/>
      <w:r w:rsidR="0086195E">
        <w:t xml:space="preserve"> wanneer er water gep</w:t>
      </w:r>
      <w:r w:rsidR="0037634C">
        <w:t>ompt moet worden</w:t>
      </w:r>
      <w:r w:rsidR="00A76D0B">
        <w:t>.</w:t>
      </w:r>
    </w:p>
    <w:p w:rsidR="001756A1" w:rsidP="00294139" w:rsidRDefault="001756A1" w14:paraId="64134126" w14:textId="77777777">
      <w:pPr>
        <w:pStyle w:val="Bijschrift"/>
      </w:pPr>
    </w:p>
    <w:p w:rsidR="00294139" w:rsidP="00294139" w:rsidRDefault="00F9532D" w14:paraId="3B3D922F" w14:textId="6E3854EB">
      <w:pPr>
        <w:pStyle w:val="Kop1"/>
        <w:numPr>
          <w:ilvl w:val="0"/>
          <w:numId w:val="25"/>
        </w:numPr>
      </w:pPr>
      <w:bookmarkStart w:name="_Toc515878029" w:id="5"/>
      <w:r>
        <w:br/>
      </w:r>
      <w:r>
        <w:br/>
      </w:r>
      <w:r>
        <w:br/>
      </w:r>
      <w:r>
        <w:lastRenderedPageBreak/>
        <w:br/>
      </w:r>
      <w:r>
        <w:br/>
      </w:r>
      <w:r w:rsidR="00294139">
        <w:t>Beschrijving kosten implementatie totaal omgeving</w:t>
      </w:r>
      <w:bookmarkEnd w:id="5"/>
    </w:p>
    <w:p w:rsidR="00F9532D" w:rsidP="00F9532D" w:rsidRDefault="00F9532D" w14:paraId="24DB5584" w14:textId="605B5E1F"/>
    <w:p w:rsidR="004B7880" w:rsidP="00F9532D" w:rsidRDefault="004B7880" w14:paraId="5AAF7D4D" w14:textId="77777777"/>
    <w:p w:rsidR="001F0FA8" w:rsidP="00F9532D" w:rsidRDefault="00C305F7" w14:paraId="2C36C7F2" w14:textId="6CDED229">
      <w:r>
        <w:t xml:space="preserve">Voor dit project hebben we een </w:t>
      </w:r>
      <w:r w:rsidR="004B7880">
        <w:t xml:space="preserve">de volgende </w:t>
      </w:r>
      <w:r>
        <w:t>kosten</w:t>
      </w:r>
      <w:r w:rsidR="004B7880">
        <w:t>:</w:t>
      </w:r>
    </w:p>
    <w:p w:rsidR="00294139" w:rsidP="00294139" w:rsidRDefault="00294139" w14:paraId="412F141C" w14:textId="77777777">
      <w:pPr>
        <w:pStyle w:val="Bijschrift"/>
      </w:pPr>
    </w:p>
    <w:p w:rsidR="00294139" w:rsidP="00294139" w:rsidRDefault="00294139" w14:paraId="781F149C" w14:textId="77777777"/>
    <w:p w:rsidR="00294139" w:rsidP="00294139" w:rsidRDefault="00294139" w14:paraId="5730DFDA" w14:textId="77777777">
      <w:pPr>
        <w:pStyle w:val="Bijschrift"/>
      </w:pPr>
    </w:p>
    <w:tbl>
      <w:tblPr>
        <w:tblStyle w:val="Rastertabel5donker-Accent1"/>
        <w:tblpPr w:leftFromText="180" w:rightFromText="180" w:vertAnchor="page" w:horzAnchor="page" w:tblpX="1873" w:tblpY="3865"/>
        <w:tblW w:w="6774" w:type="dxa"/>
        <w:tblLook w:val="06A0" w:firstRow="1" w:lastRow="0" w:firstColumn="1" w:lastColumn="0" w:noHBand="1" w:noVBand="1"/>
      </w:tblPr>
      <w:tblGrid>
        <w:gridCol w:w="5700"/>
        <w:gridCol w:w="1074"/>
      </w:tblGrid>
      <w:tr w:rsidR="004B7880" w:rsidTr="798C7F8F" w14:paraId="7D3634CC" w14:textId="7777777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304FE16A" w14:textId="77777777">
            <w:pPr>
              <w:pStyle w:val="Bijschrift"/>
            </w:pPr>
            <w:r>
              <w:t>Onderdeel</w:t>
            </w:r>
          </w:p>
        </w:tc>
        <w:tc>
          <w:tcPr>
            <w:cnfStyle w:val="000000000000" w:firstRow="0" w:lastRow="0" w:firstColumn="0" w:lastColumn="0" w:oddVBand="0" w:evenVBand="0" w:oddHBand="0" w:evenHBand="0" w:firstRowFirstColumn="0" w:firstRowLastColumn="0" w:lastRowFirstColumn="0" w:lastRowLastColumn="0"/>
            <w:tcW w:w="1074" w:type="dxa"/>
            <w:tcMar/>
          </w:tcPr>
          <w:p w:rsidR="004B7880" w:rsidP="004B7880" w:rsidRDefault="004B7880" w14:paraId="03876B90" w14:textId="77777777">
            <w:pPr>
              <w:pStyle w:val="Bijschrift"/>
              <w:cnfStyle w:val="100000000000" w:firstRow="1" w:lastRow="0" w:firstColumn="0" w:lastColumn="0" w:oddVBand="0" w:evenVBand="0" w:oddHBand="0" w:evenHBand="0" w:firstRowFirstColumn="0" w:firstRowLastColumn="0" w:lastRowFirstColumn="0" w:lastRowLastColumn="0"/>
            </w:pPr>
            <w:r>
              <w:t>Prijs</w:t>
            </w:r>
          </w:p>
        </w:tc>
      </w:tr>
      <w:tr w:rsidR="004B7880" w:rsidTr="798C7F8F" w14:paraId="6FC94355"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Pr="00294139" w:rsidR="004B7880" w:rsidP="004B7880" w:rsidRDefault="004B7880" w14:paraId="23946CDF" w14:textId="77777777">
            <w:pPr>
              <w:pStyle w:val="Bijschrift"/>
              <w:rPr>
                <w:lang w:val="en-US"/>
              </w:rPr>
            </w:pPr>
            <w:r>
              <w:rPr>
                <w:lang w:val="en-US"/>
              </w:rPr>
              <w:t>Arduino Nano</w:t>
            </w:r>
          </w:p>
        </w:tc>
        <w:tc>
          <w:tcPr>
            <w:cnfStyle w:val="000000000000" w:firstRow="0" w:lastRow="0" w:firstColumn="0" w:lastColumn="0" w:oddVBand="0" w:evenVBand="0" w:oddHBand="0" w:evenHBand="0" w:firstRowFirstColumn="0" w:firstRowLastColumn="0" w:lastRowFirstColumn="0" w:lastRowLastColumn="0"/>
            <w:tcW w:w="1074" w:type="dxa"/>
            <w:tcMar/>
          </w:tcPr>
          <w:p w:rsidR="004B7880" w:rsidP="004B7880" w:rsidRDefault="004B7880" w14:paraId="10217D1C"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24,95</w:t>
            </w:r>
          </w:p>
        </w:tc>
      </w:tr>
      <w:tr w:rsidR="004B7880" w:rsidTr="798C7F8F" w14:paraId="735F0618"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1728FB82" w14:textId="77777777">
            <w:pPr>
              <w:pStyle w:val="Bijschrift"/>
            </w:pPr>
            <w:r>
              <w:t>Waterpomp</w:t>
            </w:r>
          </w:p>
        </w:tc>
        <w:tc>
          <w:tcPr>
            <w:cnfStyle w:val="000000000000" w:firstRow="0" w:lastRow="0" w:firstColumn="0" w:lastColumn="0" w:oddVBand="0" w:evenVBand="0" w:oddHBand="0" w:evenHBand="0" w:firstRowFirstColumn="0" w:firstRowLastColumn="0" w:lastRowFirstColumn="0" w:lastRowLastColumn="0"/>
            <w:tcW w:w="1074" w:type="dxa"/>
            <w:tcMar/>
          </w:tcPr>
          <w:p w:rsidR="004B7880" w:rsidP="004B7880" w:rsidRDefault="004B7880" w14:paraId="1A4565CC"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11,50</w:t>
            </w:r>
          </w:p>
        </w:tc>
      </w:tr>
      <w:tr w:rsidR="004B7880" w:rsidTr="798C7F8F" w14:paraId="3806F660"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1F79AF65" w14:textId="77777777">
            <w:pPr>
              <w:pStyle w:val="Bijschrift"/>
              <w:rPr>
                <w:bCs/>
              </w:rPr>
            </w:pPr>
            <w:r>
              <w:rPr>
                <w:bCs/>
              </w:rPr>
              <w:t>5mm Slang</w:t>
            </w:r>
          </w:p>
        </w:tc>
        <w:tc>
          <w:tcPr>
            <w:cnfStyle w:val="000000000000" w:firstRow="0" w:lastRow="0" w:firstColumn="0" w:lastColumn="0" w:oddVBand="0" w:evenVBand="0" w:oddHBand="0" w:evenHBand="0" w:firstRowFirstColumn="0" w:firstRowLastColumn="0" w:lastRowFirstColumn="0" w:lastRowLastColumn="0"/>
            <w:tcW w:w="1074" w:type="dxa"/>
            <w:tcMar/>
          </w:tcPr>
          <w:p w:rsidR="004B7880" w:rsidP="004B7880" w:rsidRDefault="004B7880" w14:paraId="1A4A8618"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 xml:space="preserve">€ </w:t>
            </w:r>
            <w:r>
              <w:rPr>
                <w:b/>
              </w:rPr>
              <w:t>1,50</w:t>
            </w:r>
          </w:p>
        </w:tc>
      </w:tr>
      <w:tr w:rsidR="004B7880" w:rsidTr="798C7F8F" w14:paraId="48C93463" w14:textId="77777777">
        <w:trPr>
          <w:trHeight w:val="340"/>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7E26886E" w14:textId="77777777">
            <w:pPr>
              <w:pStyle w:val="Bijschrift"/>
              <w:rPr>
                <w:bCs/>
              </w:rPr>
            </w:pPr>
            <w:r>
              <w:rPr>
                <w:bCs/>
              </w:rPr>
              <w:t>Transistor</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274CCFB6"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1,25</w:t>
            </w:r>
          </w:p>
        </w:tc>
      </w:tr>
      <w:tr w:rsidR="004B7880" w:rsidTr="798C7F8F" w14:paraId="253A6FA9"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69EB8770" w14:textId="77777777">
            <w:pPr>
              <w:pStyle w:val="Bijschrift"/>
              <w:rPr>
                <w:bCs/>
              </w:rPr>
            </w:pPr>
            <w:r>
              <w:rPr>
                <w:bCs/>
              </w:rPr>
              <w:t>1K Weerstand</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0BB7CCDA"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1,00</w:t>
            </w:r>
          </w:p>
        </w:tc>
      </w:tr>
      <w:tr w:rsidR="004B7880" w:rsidTr="798C7F8F" w14:paraId="0719F328"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4DDA5D2B" w14:textId="77777777">
            <w:pPr>
              <w:pStyle w:val="Bijschrift"/>
              <w:rPr>
                <w:bCs/>
              </w:rPr>
            </w:pPr>
            <w:r>
              <w:rPr>
                <w:bCs/>
              </w:rPr>
              <w:t>4.7K Weerstand</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4D350BFE"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1,00</w:t>
            </w:r>
          </w:p>
        </w:tc>
      </w:tr>
      <w:tr w:rsidR="004B7880" w:rsidTr="798C7F8F" w14:paraId="70A66C56"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0991FDE2" w14:textId="77777777">
            <w:pPr>
              <w:pStyle w:val="Bijschrift"/>
              <w:rPr>
                <w:bCs/>
              </w:rPr>
            </w:pPr>
            <w:r>
              <w:rPr>
                <w:bCs/>
              </w:rPr>
              <w:t>Aansluitdraad</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40C56AFE"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2,95</w:t>
            </w:r>
          </w:p>
        </w:tc>
      </w:tr>
      <w:tr w:rsidR="004B7880" w:rsidTr="798C7F8F" w14:paraId="0FB2D0A6"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3B9705D2" w14:textId="77777777">
            <w:pPr>
              <w:pStyle w:val="Bijschrift"/>
              <w:rPr>
                <w:bCs/>
              </w:rPr>
            </w:pPr>
            <w:r>
              <w:rPr>
                <w:bCs/>
              </w:rPr>
              <w:t>3mm LED</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2BC71664"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1,95</w:t>
            </w:r>
          </w:p>
        </w:tc>
      </w:tr>
      <w:tr w:rsidR="004B7880" w:rsidTr="798C7F8F" w14:paraId="22DB3EE9"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59FB2D5F" w14:textId="77777777">
            <w:pPr>
              <w:pStyle w:val="Bijschrift"/>
              <w:rPr>
                <w:bCs/>
              </w:rPr>
            </w:pPr>
            <w:r>
              <w:rPr>
                <w:bCs/>
              </w:rPr>
              <w:t>Water level sensor</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140870C7"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2,95</w:t>
            </w:r>
          </w:p>
        </w:tc>
      </w:tr>
      <w:tr w:rsidR="004B7880" w:rsidTr="798C7F8F" w14:paraId="6634692F"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50094876" w14:textId="77777777">
            <w:pPr>
              <w:pStyle w:val="Bijschrift"/>
              <w:rPr>
                <w:bCs/>
              </w:rPr>
            </w:pPr>
            <w:r>
              <w:rPr>
                <w:bCs/>
              </w:rPr>
              <w:t>M3x10 Schroef</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0F2DAC37"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0,60</w:t>
            </w:r>
          </w:p>
        </w:tc>
      </w:tr>
      <w:tr w:rsidR="004B7880" w:rsidTr="798C7F8F" w14:paraId="4227EB54"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03B41A8D" w14:textId="77777777">
            <w:pPr>
              <w:pStyle w:val="Bijschrift"/>
              <w:rPr>
                <w:bCs/>
              </w:rPr>
            </w:pPr>
            <w:proofErr w:type="spellStart"/>
            <w:r>
              <w:rPr>
                <w:bCs/>
              </w:rPr>
              <w:t>Soil</w:t>
            </w:r>
            <w:proofErr w:type="spellEnd"/>
            <w:r>
              <w:rPr>
                <w:bCs/>
              </w:rPr>
              <w:t xml:space="preserve"> </w:t>
            </w:r>
            <w:proofErr w:type="spellStart"/>
            <w:r>
              <w:rPr>
                <w:bCs/>
              </w:rPr>
              <w:t>Moisture</w:t>
            </w:r>
            <w:proofErr w:type="spellEnd"/>
            <w:r>
              <w:rPr>
                <w:bCs/>
              </w:rPr>
              <w:t xml:space="preserve"> Sensor</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2F6B4AF8"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2,95</w:t>
            </w:r>
          </w:p>
        </w:tc>
      </w:tr>
      <w:tr w:rsidR="004B7880" w:rsidTr="798C7F8F" w14:paraId="720AFFDD" w14:textId="77777777">
        <w:trPr>
          <w:trHeight w:val="340"/>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107BCA30" w14:textId="77777777">
            <w:pPr>
              <w:pStyle w:val="Bijschrift"/>
              <w:rPr>
                <w:bCs/>
              </w:rPr>
            </w:pPr>
            <w:r>
              <w:rPr>
                <w:bCs/>
              </w:rPr>
              <w:t xml:space="preserve">Half </w:t>
            </w:r>
            <w:proofErr w:type="spellStart"/>
            <w:r>
              <w:rPr>
                <w:bCs/>
              </w:rPr>
              <w:t>perma</w:t>
            </w:r>
            <w:proofErr w:type="spellEnd"/>
            <w:r>
              <w:rPr>
                <w:bCs/>
              </w:rPr>
              <w:t xml:space="preserve"> </w:t>
            </w:r>
            <w:proofErr w:type="spellStart"/>
            <w:r>
              <w:rPr>
                <w:bCs/>
              </w:rPr>
              <w:t>protoboard</w:t>
            </w:r>
            <w:proofErr w:type="spellEnd"/>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780850A7"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5,25</w:t>
            </w:r>
          </w:p>
        </w:tc>
      </w:tr>
      <w:tr w:rsidR="004B7880" w:rsidTr="798C7F8F" w14:paraId="138E9794"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2B06C263" w14:textId="77777777">
            <w:pPr>
              <w:pStyle w:val="Bijschrift"/>
              <w:rPr>
                <w:bCs/>
              </w:rPr>
            </w:pPr>
            <w:r>
              <w:rPr>
                <w:bCs/>
              </w:rPr>
              <w:t>Krimpkousjes</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3D5C289B"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2,95</w:t>
            </w:r>
          </w:p>
        </w:tc>
      </w:tr>
      <w:tr w:rsidR="004B7880" w:rsidTr="798C7F8F" w14:paraId="5416DBF9"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6059D75D" w14:textId="77777777">
            <w:pPr>
              <w:pStyle w:val="Bijschrift"/>
              <w:rPr>
                <w:bCs/>
              </w:rPr>
            </w:pP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71A7F960" w14:textId="77777777">
            <w:pPr>
              <w:pStyle w:val="Bijschrift"/>
              <w:cnfStyle w:val="000000000000" w:firstRow="0" w:lastRow="0" w:firstColumn="0" w:lastColumn="0" w:oddVBand="0" w:evenVBand="0" w:oddHBand="0" w:evenHBand="0" w:firstRowFirstColumn="0" w:firstRowLastColumn="0" w:lastRowFirstColumn="0" w:lastRowLastColumn="0"/>
              <w:rPr>
                <w:b/>
              </w:rPr>
            </w:pPr>
          </w:p>
        </w:tc>
      </w:tr>
      <w:tr w:rsidR="004B7880" w:rsidTr="798C7F8F" w14:paraId="75B1C86C"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0C01C24A" w14:textId="77777777">
            <w:pPr>
              <w:pStyle w:val="Bijschrift"/>
              <w:rPr>
                <w:bCs/>
              </w:rPr>
            </w:pPr>
            <w:r>
              <w:rPr>
                <w:bCs/>
              </w:rPr>
              <w:t>Totaal:</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3A875AC3"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60,80</w:t>
            </w:r>
          </w:p>
        </w:tc>
      </w:tr>
    </w:tbl>
    <w:p w:rsidR="00294139" w:rsidP="00294139" w:rsidRDefault="00294139" w14:paraId="0908953A" w14:textId="77777777">
      <w:pPr>
        <w:pStyle w:val="Bijschrift"/>
      </w:pPr>
    </w:p>
    <w:p w:rsidR="00294139" w:rsidP="00294139" w:rsidRDefault="00294139" w14:paraId="29517C2F" w14:textId="77777777">
      <w:pPr>
        <w:spacing w:after="160" w:line="259" w:lineRule="auto"/>
        <w:rPr>
          <w:rFonts w:ascii="Trebuchet MS" w:hAnsi="Trebuchet MS" w:eastAsia="Trebuchet MS" w:cs="Trebuchet MS"/>
        </w:rPr>
      </w:pPr>
      <w:r>
        <w:br w:type="page"/>
      </w:r>
    </w:p>
    <w:p w:rsidR="00294139" w:rsidP="00294139" w:rsidRDefault="00294139" w14:paraId="3615CDB3" w14:textId="77777777">
      <w:pPr>
        <w:pStyle w:val="Bijschrift"/>
        <w:pBdr>
          <w:bottom w:val="single" w:color="000000" w:sz="4" w:space="1"/>
        </w:pBdr>
        <w:rPr>
          <w:b/>
          <w:sz w:val="28"/>
          <w:szCs w:val="28"/>
        </w:rPr>
      </w:pPr>
      <w:r>
        <w:rPr>
          <w:b/>
          <w:sz w:val="28"/>
          <w:szCs w:val="28"/>
        </w:rPr>
        <w:lastRenderedPageBreak/>
        <w:t>Implementatie kosten in arbeid</w:t>
      </w:r>
    </w:p>
    <w:p w:rsidR="00294139" w:rsidP="00294139" w:rsidRDefault="00294139" w14:paraId="7D810F76" w14:textId="77777777">
      <w:pPr>
        <w:pStyle w:val="Bijschrift"/>
        <w:rPr>
          <w:b/>
        </w:rPr>
      </w:pPr>
    </w:p>
    <w:p w:rsidR="00294139" w:rsidP="00294139" w:rsidRDefault="00294139" w14:paraId="5B3B0DFD" w14:textId="77777777">
      <w:pPr>
        <w:pStyle w:val="Bijschrift"/>
      </w:pPr>
      <w:r>
        <w:t>In de tabel staan de arbeidskosten weergegeven die tijdens dit project zijn gemaakt.</w:t>
      </w:r>
    </w:p>
    <w:p w:rsidR="00294139" w:rsidP="00294139" w:rsidRDefault="00294139" w14:paraId="039480F3" w14:textId="77777777">
      <w:pPr>
        <w:pStyle w:val="Bijschrift"/>
        <w:pBdr>
          <w:bottom w:val="single" w:color="000000" w:sz="4" w:space="1"/>
        </w:pBdr>
        <w:rPr>
          <w:b/>
          <w:sz w:val="28"/>
          <w:szCs w:val="28"/>
        </w:rPr>
      </w:pPr>
    </w:p>
    <w:tbl>
      <w:tblPr>
        <w:tblStyle w:val="Tabelraster"/>
        <w:tblW w:w="0" w:type="auto"/>
        <w:tblLook w:val="04A0" w:firstRow="1" w:lastRow="0" w:firstColumn="1" w:lastColumn="0" w:noHBand="0" w:noVBand="1"/>
      </w:tblPr>
      <w:tblGrid>
        <w:gridCol w:w="2273"/>
        <w:gridCol w:w="3440"/>
        <w:gridCol w:w="3347"/>
      </w:tblGrid>
      <w:tr w:rsidR="00294139" w:rsidTr="00F43F3C" w14:paraId="35F163FC"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294139" w:rsidP="00861C5A" w:rsidRDefault="00294139" w14:paraId="73239C2D" w14:textId="77777777">
            <w:pPr>
              <w:pStyle w:val="Bijschrift"/>
              <w:rPr>
                <w:b/>
                <w:sz w:val="28"/>
                <w:szCs w:val="28"/>
              </w:rPr>
            </w:pPr>
            <w:r>
              <w:rPr>
                <w:b/>
                <w:sz w:val="28"/>
                <w:szCs w:val="28"/>
              </w:rPr>
              <w:t>Uitvoerder</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294139" w:rsidP="00861C5A" w:rsidRDefault="00294139" w14:paraId="382B6980" w14:textId="77777777">
            <w:pPr>
              <w:pStyle w:val="Bijschrift"/>
              <w:rPr>
                <w:b/>
                <w:sz w:val="28"/>
                <w:szCs w:val="28"/>
              </w:rPr>
            </w:pPr>
            <w:r>
              <w:rPr>
                <w:b/>
                <w:sz w:val="28"/>
                <w:szCs w:val="28"/>
              </w:rPr>
              <w:t>Verrichte activiteiten</w:t>
            </w: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294139" w:rsidP="00861C5A" w:rsidRDefault="00294139" w14:paraId="747B36C7" w14:textId="77777777">
            <w:pPr>
              <w:pStyle w:val="Bijschrift"/>
              <w:rPr>
                <w:b/>
                <w:sz w:val="28"/>
                <w:szCs w:val="28"/>
              </w:rPr>
            </w:pPr>
            <w:r>
              <w:rPr>
                <w:b/>
                <w:sz w:val="28"/>
                <w:szCs w:val="28"/>
              </w:rPr>
              <w:t>Werkuren per week</w:t>
            </w:r>
          </w:p>
        </w:tc>
      </w:tr>
      <w:tr w:rsidR="00294139" w:rsidTr="00F43F3C" w14:paraId="77232729"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294139" w:rsidP="00861C5A" w:rsidRDefault="004B7880" w14:paraId="08957F69" w14:textId="49581AA9">
            <w:pPr>
              <w:pStyle w:val="Bijschrift"/>
            </w:pPr>
            <w:r>
              <w:t>Rutger Haaze</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94139" w:rsidP="00294139" w:rsidRDefault="00294139" w14:paraId="6A458FD8" w14:textId="77777777">
            <w:pPr>
              <w:pStyle w:val="Bijschrift"/>
              <w:numPr>
                <w:ilvl w:val="0"/>
                <w:numId w:val="27"/>
              </w:numPr>
              <w:ind w:left="357" w:hanging="357"/>
            </w:pPr>
            <w:r>
              <w:t>Vergaderingen organiseren</w:t>
            </w:r>
          </w:p>
          <w:p w:rsidR="00294139" w:rsidP="00294139" w:rsidRDefault="00294139" w14:paraId="09AC5439" w14:textId="7BA84EF0">
            <w:pPr>
              <w:pStyle w:val="Bijschrift"/>
              <w:numPr>
                <w:ilvl w:val="0"/>
                <w:numId w:val="27"/>
              </w:numPr>
              <w:ind w:left="357" w:hanging="357"/>
            </w:pPr>
            <w:r>
              <w:t>Contact leggen met opdrachtgever</w:t>
            </w:r>
          </w:p>
          <w:p w:rsidR="00294139" w:rsidP="003A049E" w:rsidRDefault="00294139" w14:paraId="171AB935" w14:textId="7BA2CDA5">
            <w:pPr>
              <w:pStyle w:val="Bijschrift"/>
              <w:numPr>
                <w:ilvl w:val="0"/>
                <w:numId w:val="27"/>
              </w:numPr>
              <w:ind w:left="357" w:hanging="357"/>
            </w:pPr>
            <w:r w:rsidRPr="006102B9">
              <w:t xml:space="preserve">Schrijven </w:t>
            </w:r>
            <w:r>
              <w:t xml:space="preserve">en bijhouden </w:t>
            </w:r>
            <w:r w:rsidRPr="006102B9">
              <w:t>projectdocumentatie</w:t>
            </w:r>
          </w:p>
          <w:p w:rsidRPr="006102B9" w:rsidR="00294139" w:rsidP="00294139" w:rsidRDefault="00294139" w14:paraId="773FDADA" w14:textId="6207D895">
            <w:pPr>
              <w:pStyle w:val="Bijschrift"/>
              <w:numPr>
                <w:ilvl w:val="0"/>
                <w:numId w:val="27"/>
              </w:numPr>
              <w:ind w:left="357" w:hanging="357"/>
            </w:pPr>
            <w:r w:rsidRPr="006102B9">
              <w:t xml:space="preserve">Testen </w:t>
            </w:r>
            <w:r w:rsidR="00F43F3C">
              <w:t>Plantenpot</w:t>
            </w:r>
          </w:p>
          <w:p w:rsidRPr="006102B9" w:rsidR="00294139" w:rsidP="00861C5A" w:rsidRDefault="00294139" w14:paraId="67BBCAAA" w14:textId="77777777">
            <w:pPr>
              <w:pStyle w:val="Bijschrift"/>
            </w:pP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294139" w:rsidP="00861C5A" w:rsidRDefault="00294139" w14:paraId="2A5AC422" w14:textId="77777777">
            <w:pPr>
              <w:pStyle w:val="Bijschrift"/>
            </w:pPr>
            <w:r w:rsidRPr="006102B9">
              <w:t>10</w:t>
            </w:r>
          </w:p>
        </w:tc>
      </w:tr>
      <w:tr w:rsidR="00294139" w:rsidTr="00F43F3C" w14:paraId="024D7956"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294139" w:rsidP="00861C5A" w:rsidRDefault="004B7880" w14:paraId="1AA255CB" w14:textId="2267FA12">
            <w:pPr>
              <w:pStyle w:val="Bijschrift"/>
            </w:pPr>
            <w:r>
              <w:t xml:space="preserve">Tayo </w:t>
            </w:r>
            <w:r w:rsidR="00B4752F">
              <w:t>Odubela</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294139" w:rsidP="00294139" w:rsidRDefault="00294139" w14:paraId="60C21700" w14:textId="77777777">
            <w:pPr>
              <w:pStyle w:val="Bijschrift"/>
              <w:numPr>
                <w:ilvl w:val="0"/>
                <w:numId w:val="27"/>
              </w:numPr>
              <w:ind w:left="357" w:hanging="357"/>
            </w:pPr>
            <w:r w:rsidRPr="006102B9">
              <w:t>Schrijven</w:t>
            </w:r>
            <w:r>
              <w:t xml:space="preserve"> en bijhouden</w:t>
            </w:r>
            <w:r w:rsidRPr="006102B9">
              <w:t xml:space="preserve"> projectdocumentatie</w:t>
            </w:r>
          </w:p>
          <w:p w:rsidRPr="006102B9" w:rsidR="00294139" w:rsidP="00752B97" w:rsidRDefault="00294139" w14:paraId="43758D64" w14:textId="3CAD7EA0">
            <w:pPr>
              <w:pStyle w:val="Bijschrift"/>
              <w:numPr>
                <w:ilvl w:val="0"/>
                <w:numId w:val="27"/>
              </w:numPr>
              <w:ind w:left="357" w:hanging="357"/>
            </w:pPr>
            <w:r>
              <w:t xml:space="preserve">Onderzoek naar </w:t>
            </w:r>
            <w:r w:rsidR="00F43F3C">
              <w:t>oplossingen omtren</w:t>
            </w:r>
            <w:r w:rsidR="00EE63D7">
              <w:t>t</w:t>
            </w:r>
            <w:r w:rsidR="00F43F3C">
              <w:t xml:space="preserve"> sensoren en Arduino</w:t>
            </w:r>
          </w:p>
          <w:p w:rsidRPr="006102B9" w:rsidR="00294139" w:rsidP="00861C5A" w:rsidRDefault="00294139" w14:paraId="0FBE025C" w14:textId="77777777">
            <w:pPr>
              <w:pStyle w:val="Bijschrift"/>
              <w:ind w:hanging="357"/>
            </w:pP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294139" w:rsidP="00861C5A" w:rsidRDefault="00294139" w14:paraId="076D2C69" w14:textId="77777777">
            <w:pPr>
              <w:pStyle w:val="Bijschrift"/>
            </w:pPr>
            <w:r>
              <w:t>10</w:t>
            </w:r>
          </w:p>
        </w:tc>
      </w:tr>
      <w:tr w:rsidR="00F43F3C" w:rsidTr="00F43F3C" w14:paraId="56B7CD07"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3F3C" w:rsidP="00F43F3C" w:rsidRDefault="00F43F3C" w14:paraId="71348CC4" w14:textId="531C459D">
            <w:pPr>
              <w:pStyle w:val="Bijschrift"/>
            </w:pPr>
            <w:r>
              <w:t>Jiaru Reijngoudt</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F43F3C" w:rsidP="00F43F3C" w:rsidRDefault="00F43F3C" w14:paraId="7D093B9C" w14:textId="4BFF256E">
            <w:pPr>
              <w:pStyle w:val="Bijschrift"/>
              <w:numPr>
                <w:ilvl w:val="0"/>
                <w:numId w:val="27"/>
              </w:numPr>
              <w:ind w:left="357" w:hanging="357"/>
            </w:pPr>
            <w:r w:rsidRPr="006102B9">
              <w:t>Schrijven</w:t>
            </w:r>
            <w:r>
              <w:t xml:space="preserve"> en bijhouden</w:t>
            </w:r>
            <w:r w:rsidRPr="006102B9">
              <w:t xml:space="preserve"> projectdocumentatie</w:t>
            </w:r>
          </w:p>
          <w:p w:rsidRPr="006102B9" w:rsidR="00F43F3C" w:rsidP="00F43F3C" w:rsidRDefault="00F43F3C" w14:paraId="6640D498" w14:textId="2ADD6D82">
            <w:pPr>
              <w:pStyle w:val="Bijschrift"/>
              <w:numPr>
                <w:ilvl w:val="0"/>
                <w:numId w:val="27"/>
              </w:numPr>
              <w:ind w:left="357" w:hanging="357"/>
            </w:pPr>
            <w:r>
              <w:t>Onderzoek naar oplossingen omtren</w:t>
            </w:r>
            <w:r w:rsidR="00EE63D7">
              <w:t>t</w:t>
            </w:r>
            <w:r>
              <w:t xml:space="preserve"> sensoren en Arduino</w:t>
            </w:r>
          </w:p>
          <w:p w:rsidR="00F43F3C" w:rsidP="00F43F3C" w:rsidRDefault="00F43F3C" w14:paraId="4CF49568" w14:textId="77777777">
            <w:pPr>
              <w:pStyle w:val="Bijschrift"/>
              <w:ind w:hanging="357"/>
            </w:pP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3F3C" w:rsidP="00F43F3C" w:rsidRDefault="00F43F3C" w14:paraId="5E14957D" w14:textId="77777777">
            <w:pPr>
              <w:pStyle w:val="Bijschrift"/>
            </w:pPr>
            <w:r w:rsidRPr="50ED18E5">
              <w:t>10</w:t>
            </w:r>
          </w:p>
        </w:tc>
      </w:tr>
      <w:tr w:rsidR="00F43F3C" w:rsidTr="00F43F3C" w14:paraId="21A243BF"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3F3C" w:rsidP="00F43F3C" w:rsidRDefault="00F43F3C" w14:paraId="6A20C5B3" w14:textId="5B8486D7">
            <w:pPr>
              <w:pStyle w:val="Bijschrift"/>
            </w:pPr>
            <w:r>
              <w:t>Joost Bosman</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F43F3C" w:rsidP="00F43F3C" w:rsidRDefault="00F43F3C" w14:paraId="72222504" w14:textId="77777777">
            <w:pPr>
              <w:pStyle w:val="Bijschrift"/>
              <w:numPr>
                <w:ilvl w:val="0"/>
                <w:numId w:val="27"/>
              </w:numPr>
              <w:ind w:left="357" w:hanging="357"/>
            </w:pPr>
            <w:r w:rsidRPr="006102B9">
              <w:t>Schrijven</w:t>
            </w:r>
            <w:r>
              <w:t xml:space="preserve"> en bijhouden</w:t>
            </w:r>
            <w:r w:rsidRPr="006102B9">
              <w:t xml:space="preserve"> projectdocumentatie</w:t>
            </w:r>
          </w:p>
          <w:p w:rsidRPr="50ED18E5" w:rsidR="00F43F3C" w:rsidP="00EE63D7" w:rsidRDefault="00F43F3C" w14:paraId="064D5F10" w14:textId="3F98192D">
            <w:pPr>
              <w:pStyle w:val="Bijschrift"/>
              <w:numPr>
                <w:ilvl w:val="0"/>
                <w:numId w:val="27"/>
              </w:numPr>
              <w:ind w:left="357" w:hanging="357"/>
            </w:pPr>
            <w:r>
              <w:t>Onderzoek naar oplossingen omtren</w:t>
            </w:r>
            <w:r w:rsidR="00EE63D7">
              <w:t>t</w:t>
            </w:r>
            <w:r>
              <w:t xml:space="preserve"> sensoren en Arduino</w:t>
            </w: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50ED18E5" w:rsidR="00F43F3C" w:rsidP="00F43F3C" w:rsidRDefault="00EE63D7" w14:paraId="6144A607" w14:textId="3B240AC8">
            <w:pPr>
              <w:pStyle w:val="Bijschrift"/>
            </w:pPr>
            <w:r>
              <w:t>10</w:t>
            </w:r>
          </w:p>
        </w:tc>
      </w:tr>
    </w:tbl>
    <w:p w:rsidR="00294139" w:rsidP="00294139" w:rsidRDefault="00294139" w14:paraId="64415F9B" w14:textId="77777777">
      <w:pPr>
        <w:pStyle w:val="Bijschrift"/>
        <w:pBdr>
          <w:bottom w:val="single" w:color="000000" w:sz="4" w:space="1"/>
        </w:pBdr>
        <w:rPr>
          <w:b/>
          <w:color w:val="FF0000"/>
          <w:sz w:val="28"/>
          <w:szCs w:val="28"/>
        </w:rPr>
      </w:pPr>
    </w:p>
    <w:p w:rsidR="00294139" w:rsidP="00294139" w:rsidRDefault="00294139" w14:paraId="3AFDA3E3" w14:textId="77777777">
      <w:pPr>
        <w:suppressAutoHyphens w:val="0"/>
        <w:autoSpaceDE/>
        <w:spacing w:after="160" w:line="259" w:lineRule="auto"/>
        <w:rPr>
          <w:rFonts w:ascii="Trebuchet MS" w:hAnsi="Trebuchet MS"/>
          <w:b/>
          <w:color w:val="FF0000"/>
          <w:sz w:val="28"/>
          <w:szCs w:val="28"/>
        </w:rPr>
      </w:pPr>
      <w:r>
        <w:rPr>
          <w:rFonts w:ascii="Trebuchet MS" w:hAnsi="Trebuchet MS"/>
          <w:b/>
          <w:color w:val="FF0000"/>
          <w:sz w:val="28"/>
          <w:szCs w:val="28"/>
        </w:rPr>
        <w:br w:type="page"/>
      </w:r>
    </w:p>
    <w:p w:rsidR="00294139" w:rsidP="00294139" w:rsidRDefault="00294139" w14:paraId="2F85087E" w14:textId="77777777">
      <w:pPr>
        <w:suppressAutoHyphens w:val="0"/>
        <w:autoSpaceDE/>
        <w:autoSpaceDN w:val="0"/>
        <w:spacing w:after="160" w:line="256" w:lineRule="auto"/>
        <w:rPr>
          <w:rFonts w:ascii="Trebuchet MS" w:hAnsi="Trebuchet MS"/>
          <w:b/>
          <w:color w:val="FF0000"/>
          <w:sz w:val="28"/>
          <w:szCs w:val="28"/>
        </w:rPr>
      </w:pPr>
    </w:p>
    <w:p w:rsidR="00294139" w:rsidP="00294139" w:rsidRDefault="00294139" w14:paraId="1DA39920" w14:textId="77777777">
      <w:pPr>
        <w:pStyle w:val="Kop1"/>
        <w:numPr>
          <w:ilvl w:val="0"/>
          <w:numId w:val="25"/>
        </w:numPr>
      </w:pPr>
      <w:r>
        <w:t xml:space="preserve"> </w:t>
      </w:r>
      <w:bookmarkStart w:name="_Toc515878030" w:id="6"/>
      <w:r>
        <w:t>Organisatorische consequenties</w:t>
      </w:r>
      <w:bookmarkEnd w:id="6"/>
    </w:p>
    <w:p w:rsidR="00294139" w:rsidP="00294139" w:rsidRDefault="00294139" w14:paraId="283621D0" w14:textId="77777777">
      <w:pPr>
        <w:pStyle w:val="Bijschrift"/>
      </w:pPr>
      <w:r>
        <w:t>In dit hoofdstuk staan de organisatorische consequenties bij invoer van het systeem benoemd.</w:t>
      </w:r>
    </w:p>
    <w:p w:rsidR="00294139" w:rsidP="00294139" w:rsidRDefault="00294139" w14:paraId="3FBC0373" w14:textId="77777777">
      <w:pPr>
        <w:pStyle w:val="Bijschrift"/>
      </w:pPr>
    </w:p>
    <w:p w:rsidR="00294139" w:rsidP="00294139" w:rsidRDefault="00294139" w14:paraId="2ADD3948" w14:textId="6167BC24">
      <w:pPr>
        <w:pStyle w:val="Bijschrift"/>
        <w:pBdr>
          <w:bottom w:val="single" w:color="000000" w:sz="4" w:space="1"/>
        </w:pBdr>
      </w:pPr>
      <w:r>
        <w:rPr>
          <w:b/>
          <w:sz w:val="28"/>
          <w:szCs w:val="28"/>
        </w:rPr>
        <w:t xml:space="preserve">Gebruikersinstructie </w:t>
      </w:r>
    </w:p>
    <w:p w:rsidR="00294139" w:rsidP="00294139" w:rsidRDefault="00AA3F6D" w14:paraId="03EB4538" w14:textId="6FB66997">
      <w:pPr>
        <w:pStyle w:val="Bijschrift"/>
      </w:pPr>
      <w:r>
        <w:t>De opdrachtgever</w:t>
      </w:r>
      <w:r w:rsidR="00294139">
        <w:t xml:space="preserve"> wordt gedurende het onderzoek en tijdens de implementatie van de gekozen </w:t>
      </w:r>
      <w:r>
        <w:t xml:space="preserve">oplossing </w:t>
      </w:r>
      <w:r w:rsidR="00294139">
        <w:t xml:space="preserve">op de hoogte gehouden van de ontwikkelingen binnen het project. Nadat de oplossing geïmplementeerd is zullen er gebruikersinstructies worden opgesteld over het gebruik van de </w:t>
      </w:r>
      <w:r>
        <w:t>Smart Plant Pot</w:t>
      </w:r>
      <w:r w:rsidR="00294139">
        <w:t>. Deze handleidingen zullen worden opgeslagen zodat al het personeel voor wie dit van toepassing is deze kan inzien.</w:t>
      </w:r>
    </w:p>
    <w:p w:rsidR="00294139" w:rsidP="00294139" w:rsidRDefault="00294139" w14:paraId="73CB2273" w14:textId="77777777">
      <w:pPr>
        <w:pStyle w:val="Bijschrift"/>
      </w:pPr>
    </w:p>
    <w:p w:rsidR="00294139" w:rsidP="00294139" w:rsidRDefault="0030324A" w14:paraId="52F57CF4" w14:textId="501F18AF">
      <w:pPr>
        <w:pStyle w:val="Bijschrift"/>
        <w:pBdr>
          <w:bottom w:val="single" w:color="000000" w:sz="4" w:space="1"/>
        </w:pBdr>
        <w:rPr>
          <w:b/>
          <w:sz w:val="28"/>
          <w:szCs w:val="28"/>
        </w:rPr>
      </w:pPr>
      <w:r>
        <w:rPr>
          <w:b/>
          <w:sz w:val="28"/>
          <w:szCs w:val="28"/>
        </w:rPr>
        <w:t>B</w:t>
      </w:r>
      <w:r w:rsidR="00294139">
        <w:rPr>
          <w:b/>
          <w:sz w:val="28"/>
          <w:szCs w:val="28"/>
        </w:rPr>
        <w:t>eheer</w:t>
      </w:r>
    </w:p>
    <w:p w:rsidR="00294139" w:rsidP="00294139" w:rsidRDefault="00294139" w14:paraId="2EC77B20" w14:textId="0DBBD6C7">
      <w:pPr>
        <w:pStyle w:val="Bijschrift"/>
        <w:jc w:val="both"/>
      </w:pPr>
      <w:r>
        <w:t xml:space="preserve">De </w:t>
      </w:r>
      <w:r w:rsidR="000F2589">
        <w:t>smart plant pot zal worden</w:t>
      </w:r>
      <w:r>
        <w:t xml:space="preserve"> beheerd</w:t>
      </w:r>
      <w:r w:rsidR="004908D2">
        <w:t xml:space="preserve"> do</w:t>
      </w:r>
      <w:r>
        <w:t xml:space="preserve">or het personeel </w:t>
      </w:r>
      <w:r w:rsidR="004908D2">
        <w:t>van het SSC</w:t>
      </w:r>
      <w:r>
        <w:t xml:space="preserve">. Wanneer er zich een probleem voordoet kunnen zij de gebruikersinstructies raadplegen of online zoeken naar een oplossing. </w:t>
      </w:r>
    </w:p>
    <w:p w:rsidR="00294139" w:rsidP="00294139" w:rsidRDefault="00294139" w14:paraId="41ABAEFE" w14:textId="77777777">
      <w:pPr>
        <w:pStyle w:val="Bijschrift"/>
      </w:pPr>
    </w:p>
    <w:p w:rsidR="00294139" w:rsidP="00294139" w:rsidRDefault="00294139" w14:paraId="72652D13" w14:textId="77777777">
      <w:pPr>
        <w:pStyle w:val="Bijschrift"/>
        <w:pBdr>
          <w:bottom w:val="single" w:color="000000" w:sz="4" w:space="1"/>
        </w:pBdr>
      </w:pPr>
      <w:r>
        <w:rPr>
          <w:b/>
          <w:sz w:val="28"/>
          <w:szCs w:val="28"/>
        </w:rPr>
        <w:t>Project secretaris / archivaris functie</w:t>
      </w:r>
    </w:p>
    <w:p w:rsidR="00294139" w:rsidP="00294139" w:rsidRDefault="00294139" w14:paraId="2E7F13D6" w14:textId="111DF14F">
      <w:pPr>
        <w:pStyle w:val="Bijschrift"/>
        <w:jc w:val="both"/>
      </w:pPr>
      <w:r>
        <w:t xml:space="preserve">Geschreven projectdocumentatie wordt door alle projectleden bijgehouden zodat deze recent en accuraat blijven. Alle documentatie wordt tijdens de uitvoering van het project opgeslagen binnen </w:t>
      </w:r>
      <w:r w:rsidR="00AD5287">
        <w:t xml:space="preserve">“Project Smart Plant pot” </w:t>
      </w:r>
      <w:r>
        <w:t xml:space="preserve">in </w:t>
      </w:r>
      <w:proofErr w:type="spellStart"/>
      <w:r>
        <w:t>Sharepoint</w:t>
      </w:r>
      <w:proofErr w:type="spellEnd"/>
      <w:r>
        <w:t xml:space="preserve"> in een overzichtelijke mappenstructuur.</w:t>
      </w:r>
    </w:p>
    <w:p w:rsidR="00294139" w:rsidP="00294139" w:rsidRDefault="00294139" w14:paraId="5C28BBCD" w14:textId="77777777">
      <w:pPr>
        <w:pStyle w:val="Bijschrift"/>
        <w:jc w:val="both"/>
      </w:pPr>
    </w:p>
    <w:p w:rsidR="00294139" w:rsidP="00294139" w:rsidRDefault="00294139" w14:paraId="21B9971E" w14:textId="1CAE73C0">
      <w:pPr>
        <w:pStyle w:val="Bijschrift"/>
        <w:jc w:val="both"/>
      </w:pPr>
      <w:r>
        <w:t xml:space="preserve">Na afronding van het project wordt de documentatie centraal opgeslagen zodat </w:t>
      </w:r>
      <w:r w:rsidR="006E5E58">
        <w:t xml:space="preserve">toekomstige </w:t>
      </w:r>
      <w:proofErr w:type="spellStart"/>
      <w:r w:rsidR="006E5E58">
        <w:t>kennisgroepleden</w:t>
      </w:r>
      <w:proofErr w:type="spellEnd"/>
      <w:r w:rsidR="006E5E58">
        <w:t xml:space="preserve"> en </w:t>
      </w:r>
      <w:r>
        <w:t xml:space="preserve">eindgebruikers hier altijd toegang tot hebben en deze kunnen raadplegen wanneer nodig. </w:t>
      </w:r>
    </w:p>
    <w:p w:rsidR="00294139" w:rsidP="00294139" w:rsidRDefault="00294139" w14:paraId="67E72619" w14:textId="77777777">
      <w:pPr>
        <w:pStyle w:val="Bijschrift"/>
        <w:jc w:val="both"/>
      </w:pPr>
    </w:p>
    <w:p w:rsidR="00294139" w:rsidP="00294139" w:rsidRDefault="00294139" w14:paraId="29AD82DF" w14:textId="77777777">
      <w:pPr>
        <w:pStyle w:val="Bijschrift"/>
        <w:pBdr>
          <w:bottom w:val="single" w:color="000000" w:sz="4" w:space="1"/>
        </w:pBdr>
        <w:rPr>
          <w:b/>
          <w:sz w:val="28"/>
          <w:szCs w:val="28"/>
        </w:rPr>
      </w:pPr>
      <w:r>
        <w:rPr>
          <w:b/>
          <w:sz w:val="28"/>
          <w:szCs w:val="28"/>
        </w:rPr>
        <w:t>Toegang verlening tot werkomgevingen / documenten</w:t>
      </w:r>
    </w:p>
    <w:p w:rsidR="00294139" w:rsidP="00294139" w:rsidRDefault="00294139" w14:paraId="00826D2C" w14:textId="77777777">
      <w:pPr>
        <w:rPr>
          <w:rFonts w:ascii="Trebuchet MS" w:hAnsi="Trebuchet MS"/>
        </w:rPr>
      </w:pPr>
      <w:r>
        <w:rPr>
          <w:rFonts w:ascii="Trebuchet MS" w:hAnsi="Trebuchet MS"/>
        </w:rPr>
        <w:t xml:space="preserve">Binnen de projectgroep hebben de projectleider, projectcoach en projectleden toegang tot de </w:t>
      </w:r>
      <w:proofErr w:type="spellStart"/>
      <w:r>
        <w:rPr>
          <w:rFonts w:ascii="Trebuchet MS" w:hAnsi="Trebuchet MS"/>
        </w:rPr>
        <w:t>Sharepoint</w:t>
      </w:r>
      <w:proofErr w:type="spellEnd"/>
      <w:r>
        <w:rPr>
          <w:rFonts w:ascii="Trebuchet MS" w:hAnsi="Trebuchet MS"/>
        </w:rPr>
        <w:t xml:space="preserve"> omgeving waar alle projectdocumentatie wordt opgeslagen. Alle deelnemers van het project hebben het recht hier nieuwe documenten aan te maken, bestaande documenten toe te voegen, bestanden te openen en deze te verwijderen.</w:t>
      </w:r>
    </w:p>
    <w:p w:rsidR="00294139" w:rsidP="00294139" w:rsidRDefault="00294139" w14:paraId="26A2E164" w14:textId="77777777">
      <w:pPr>
        <w:rPr>
          <w:rFonts w:ascii="Trebuchet MS" w:hAnsi="Trebuchet MS"/>
        </w:rPr>
      </w:pPr>
    </w:p>
    <w:p w:rsidR="00294139" w:rsidP="00294139" w:rsidRDefault="00294139" w14:paraId="07282183" w14:textId="77777777">
      <w:pPr>
        <w:rPr>
          <w:rFonts w:ascii="Trebuchet MS" w:hAnsi="Trebuchet MS"/>
        </w:rPr>
      </w:pPr>
    </w:p>
    <w:p w:rsidR="00D20595" w:rsidP="000E2A20" w:rsidRDefault="00D20595" w14:paraId="680FCDFA" w14:textId="52DD7C87"/>
    <w:sectPr w:rsidR="00D20595" w:rsidSect="0049586D">
      <w:headerReference w:type="default" r:id="rId13"/>
      <w:footerReference w:type="default" r:id="rId14"/>
      <w:pgSz w:w="11906" w:h="16838" w:orient="portrait"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DF3" w:rsidP="00F831AB" w:rsidRDefault="00457DF3" w14:paraId="54595518" w14:textId="77777777">
      <w:r>
        <w:separator/>
      </w:r>
    </w:p>
  </w:endnote>
  <w:endnote w:type="continuationSeparator" w:id="0">
    <w:p w:rsidR="00457DF3" w:rsidP="00F831AB" w:rsidRDefault="00457DF3" w14:paraId="7D677E87" w14:textId="77777777">
      <w:r>
        <w:continuationSeparator/>
      </w:r>
    </w:p>
  </w:endnote>
  <w:endnote w:type="continuationNotice" w:id="1">
    <w:p w:rsidR="00457DF3" w:rsidRDefault="00457DF3" w14:paraId="4366CB4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Content>
      <w:p w:rsidR="009B6006" w:rsidRDefault="009B6006" w14:paraId="4D68185C" w14:textId="77777777">
        <w:pPr>
          <w:pStyle w:val="Voettekst"/>
          <w:jc w:val="right"/>
        </w:pPr>
        <w:r>
          <w:fldChar w:fldCharType="begin"/>
        </w:r>
        <w:r>
          <w:instrText>PAGE   \* MERGEFORMAT</w:instrText>
        </w:r>
        <w:r>
          <w:fldChar w:fldCharType="separate"/>
        </w:r>
        <w:r w:rsidR="00B32B5E">
          <w:rPr>
            <w:noProof/>
          </w:rPr>
          <w:t>4</w:t>
        </w:r>
        <w:r>
          <w:fldChar w:fldCharType="end"/>
        </w:r>
      </w:p>
    </w:sdtContent>
  </w:sdt>
  <w:p w:rsidRPr="00A33AFB" w:rsidR="009B6006" w:rsidP="00FD1FC0" w:rsidRDefault="009B6006" w14:paraId="2D7B72CA" w14:textId="77777777">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DF3" w:rsidP="00F831AB" w:rsidRDefault="00457DF3" w14:paraId="2D094D0E" w14:textId="77777777">
      <w:r>
        <w:separator/>
      </w:r>
    </w:p>
  </w:footnote>
  <w:footnote w:type="continuationSeparator" w:id="0">
    <w:p w:rsidR="00457DF3" w:rsidP="00F831AB" w:rsidRDefault="00457DF3" w14:paraId="50A5E353" w14:textId="77777777">
      <w:r>
        <w:continuationSeparator/>
      </w:r>
    </w:p>
  </w:footnote>
  <w:footnote w:type="continuationNotice" w:id="1">
    <w:p w:rsidR="00457DF3" w:rsidRDefault="00457DF3" w14:paraId="5FDA363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F64E51" w:rsidR="009B6006" w:rsidP="00F64E51" w:rsidRDefault="009B6006" w14:paraId="464D6739" w14:textId="77777777">
    <w:pPr>
      <w:pStyle w:val="Koptekst"/>
    </w:pPr>
    <w:r>
      <w:rPr>
        <w:noProof/>
        <w:lang w:val="en-GB" w:eastAsia="en-GB"/>
      </w:rPr>
      <w:drawing>
        <wp:anchor distT="0" distB="0" distL="114300" distR="114300" simplePos="0" relativeHeight="251658240" behindDoc="1" locked="0" layoutInCell="1" allowOverlap="1" wp14:anchorId="59F428D9" wp14:editId="06CFE2A1">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10" w15:restartNumberingAfterBreak="0">
    <w:nsid w:val="25C810D5"/>
    <w:multiLevelType w:val="hybridMultilevel"/>
    <w:tmpl w:val="BB46E96A"/>
    <w:lvl w:ilvl="0" w:tplc="483A2EF0">
      <w:start w:val="1"/>
      <w:numFmt w:val="bullet"/>
      <w:lvlText w:val=""/>
      <w:lvlJc w:val="left"/>
      <w:pPr>
        <w:ind w:left="720" w:hanging="360"/>
      </w:pPr>
      <w:rPr>
        <w:rFonts w:hint="default" w:ascii="Symbol" w:hAnsi="Symbol"/>
      </w:rPr>
    </w:lvl>
    <w:lvl w:ilvl="1" w:tplc="0E88C028">
      <w:start w:val="1"/>
      <w:numFmt w:val="bullet"/>
      <w:lvlText w:val="o"/>
      <w:lvlJc w:val="left"/>
      <w:pPr>
        <w:ind w:left="1440" w:hanging="360"/>
      </w:pPr>
      <w:rPr>
        <w:rFonts w:hint="default" w:ascii="Courier New" w:hAnsi="Courier New"/>
      </w:rPr>
    </w:lvl>
    <w:lvl w:ilvl="2" w:tplc="3C4EC96C">
      <w:start w:val="1"/>
      <w:numFmt w:val="bullet"/>
      <w:lvlText w:val=""/>
      <w:lvlJc w:val="left"/>
      <w:pPr>
        <w:ind w:left="2160" w:hanging="360"/>
      </w:pPr>
      <w:rPr>
        <w:rFonts w:hint="default" w:ascii="Wingdings" w:hAnsi="Wingdings"/>
      </w:rPr>
    </w:lvl>
    <w:lvl w:ilvl="3" w:tplc="EBF4B144">
      <w:start w:val="1"/>
      <w:numFmt w:val="bullet"/>
      <w:lvlText w:val=""/>
      <w:lvlJc w:val="left"/>
      <w:pPr>
        <w:ind w:left="2880" w:hanging="360"/>
      </w:pPr>
      <w:rPr>
        <w:rFonts w:hint="default" w:ascii="Symbol" w:hAnsi="Symbol"/>
      </w:rPr>
    </w:lvl>
    <w:lvl w:ilvl="4" w:tplc="0906A5FE">
      <w:start w:val="1"/>
      <w:numFmt w:val="bullet"/>
      <w:lvlText w:val="o"/>
      <w:lvlJc w:val="left"/>
      <w:pPr>
        <w:ind w:left="3600" w:hanging="360"/>
      </w:pPr>
      <w:rPr>
        <w:rFonts w:hint="default" w:ascii="Courier New" w:hAnsi="Courier New"/>
      </w:rPr>
    </w:lvl>
    <w:lvl w:ilvl="5" w:tplc="90605112">
      <w:start w:val="1"/>
      <w:numFmt w:val="bullet"/>
      <w:lvlText w:val=""/>
      <w:lvlJc w:val="left"/>
      <w:pPr>
        <w:ind w:left="4320" w:hanging="360"/>
      </w:pPr>
      <w:rPr>
        <w:rFonts w:hint="default" w:ascii="Wingdings" w:hAnsi="Wingdings"/>
      </w:rPr>
    </w:lvl>
    <w:lvl w:ilvl="6" w:tplc="8DD6BF24">
      <w:start w:val="1"/>
      <w:numFmt w:val="bullet"/>
      <w:lvlText w:val=""/>
      <w:lvlJc w:val="left"/>
      <w:pPr>
        <w:ind w:left="5040" w:hanging="360"/>
      </w:pPr>
      <w:rPr>
        <w:rFonts w:hint="default" w:ascii="Symbol" w:hAnsi="Symbol"/>
      </w:rPr>
    </w:lvl>
    <w:lvl w:ilvl="7" w:tplc="4178EC6A">
      <w:start w:val="1"/>
      <w:numFmt w:val="bullet"/>
      <w:lvlText w:val="o"/>
      <w:lvlJc w:val="left"/>
      <w:pPr>
        <w:ind w:left="5760" w:hanging="360"/>
      </w:pPr>
      <w:rPr>
        <w:rFonts w:hint="default" w:ascii="Courier New" w:hAnsi="Courier New"/>
      </w:rPr>
    </w:lvl>
    <w:lvl w:ilvl="8" w:tplc="4396322E">
      <w:start w:val="1"/>
      <w:numFmt w:val="bullet"/>
      <w:lvlText w:val=""/>
      <w:lvlJc w:val="left"/>
      <w:pPr>
        <w:ind w:left="6480" w:hanging="360"/>
      </w:pPr>
      <w:rPr>
        <w:rFonts w:hint="default" w:ascii="Wingdings" w:hAnsi="Wingdings"/>
      </w:rPr>
    </w:lvl>
  </w:abstractNum>
  <w:abstractNum w:abstractNumId="11" w15:restartNumberingAfterBreak="0">
    <w:nsid w:val="33B614D4"/>
    <w:multiLevelType w:val="hybridMultilevel"/>
    <w:tmpl w:val="9560028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2" w15:restartNumberingAfterBreak="0">
    <w:nsid w:val="35DC741E"/>
    <w:multiLevelType w:val="hybridMultilevel"/>
    <w:tmpl w:val="F5406172"/>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MS Reference Specialty" w:hAnsi="MS Reference Specialty"/>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MS Reference Specialty" w:hAnsi="MS Reference Specialty"/>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MS Reference Specialty" w:hAnsi="MS Reference Specialty"/>
      </w:rPr>
    </w:lvl>
  </w:abstractNum>
  <w:abstractNum w:abstractNumId="13" w15:restartNumberingAfterBreak="0">
    <w:nsid w:val="3B1266C0"/>
    <w:multiLevelType w:val="hybridMultilevel"/>
    <w:tmpl w:val="3BF489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3B8F1BEC"/>
    <w:multiLevelType w:val="hybridMultilevel"/>
    <w:tmpl w:val="390AAB0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3D0B7F23"/>
    <w:multiLevelType w:val="hybridMultilevel"/>
    <w:tmpl w:val="685CFED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6" w15:restartNumberingAfterBreak="0">
    <w:nsid w:val="40677844"/>
    <w:multiLevelType w:val="hybridMultilevel"/>
    <w:tmpl w:val="229E59D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4316721F"/>
    <w:multiLevelType w:val="hybridMultilevel"/>
    <w:tmpl w:val="FFFFFFFF"/>
    <w:lvl w:ilvl="0" w:tplc="C3C61A4C">
      <w:start w:val="1"/>
      <w:numFmt w:val="bullet"/>
      <w:lvlText w:val=""/>
      <w:lvlJc w:val="left"/>
      <w:pPr>
        <w:ind w:left="720" w:hanging="360"/>
      </w:pPr>
      <w:rPr>
        <w:rFonts w:hint="default" w:ascii="Symbol" w:hAnsi="Symbol"/>
      </w:rPr>
    </w:lvl>
    <w:lvl w:ilvl="1" w:tplc="53CC4390">
      <w:start w:val="1"/>
      <w:numFmt w:val="bullet"/>
      <w:lvlText w:val=""/>
      <w:lvlJc w:val="left"/>
      <w:pPr>
        <w:ind w:left="1440" w:hanging="360"/>
      </w:pPr>
      <w:rPr>
        <w:rFonts w:hint="default" w:ascii="Symbol" w:hAnsi="Symbol"/>
      </w:rPr>
    </w:lvl>
    <w:lvl w:ilvl="2" w:tplc="3AD8F0EE">
      <w:start w:val="1"/>
      <w:numFmt w:val="bullet"/>
      <w:lvlText w:val=""/>
      <w:lvlJc w:val="left"/>
      <w:pPr>
        <w:ind w:left="2160" w:hanging="360"/>
      </w:pPr>
      <w:rPr>
        <w:rFonts w:hint="default" w:ascii="Wingdings" w:hAnsi="Wingdings"/>
      </w:rPr>
    </w:lvl>
    <w:lvl w:ilvl="3" w:tplc="597695FC">
      <w:start w:val="1"/>
      <w:numFmt w:val="bullet"/>
      <w:lvlText w:val=""/>
      <w:lvlJc w:val="left"/>
      <w:pPr>
        <w:ind w:left="2880" w:hanging="360"/>
      </w:pPr>
      <w:rPr>
        <w:rFonts w:hint="default" w:ascii="Symbol" w:hAnsi="Symbol"/>
      </w:rPr>
    </w:lvl>
    <w:lvl w:ilvl="4" w:tplc="734CA198">
      <w:start w:val="1"/>
      <w:numFmt w:val="bullet"/>
      <w:lvlText w:val="o"/>
      <w:lvlJc w:val="left"/>
      <w:pPr>
        <w:ind w:left="3600" w:hanging="360"/>
      </w:pPr>
      <w:rPr>
        <w:rFonts w:hint="default" w:ascii="Courier New" w:hAnsi="Courier New"/>
      </w:rPr>
    </w:lvl>
    <w:lvl w:ilvl="5" w:tplc="C01460F4">
      <w:start w:val="1"/>
      <w:numFmt w:val="bullet"/>
      <w:lvlText w:val=""/>
      <w:lvlJc w:val="left"/>
      <w:pPr>
        <w:ind w:left="4320" w:hanging="360"/>
      </w:pPr>
      <w:rPr>
        <w:rFonts w:hint="default" w:ascii="Wingdings" w:hAnsi="Wingdings"/>
      </w:rPr>
    </w:lvl>
    <w:lvl w:ilvl="6" w:tplc="FF60AA40">
      <w:start w:val="1"/>
      <w:numFmt w:val="bullet"/>
      <w:lvlText w:val=""/>
      <w:lvlJc w:val="left"/>
      <w:pPr>
        <w:ind w:left="5040" w:hanging="360"/>
      </w:pPr>
      <w:rPr>
        <w:rFonts w:hint="default" w:ascii="Symbol" w:hAnsi="Symbol"/>
      </w:rPr>
    </w:lvl>
    <w:lvl w:ilvl="7" w:tplc="CFD0E08A">
      <w:start w:val="1"/>
      <w:numFmt w:val="bullet"/>
      <w:lvlText w:val="o"/>
      <w:lvlJc w:val="left"/>
      <w:pPr>
        <w:ind w:left="5760" w:hanging="360"/>
      </w:pPr>
      <w:rPr>
        <w:rFonts w:hint="default" w:ascii="Courier New" w:hAnsi="Courier New"/>
      </w:rPr>
    </w:lvl>
    <w:lvl w:ilvl="8" w:tplc="B4E43EAE">
      <w:start w:val="1"/>
      <w:numFmt w:val="bullet"/>
      <w:lvlText w:val=""/>
      <w:lvlJc w:val="left"/>
      <w:pPr>
        <w:ind w:left="6480" w:hanging="360"/>
      </w:pPr>
      <w:rPr>
        <w:rFonts w:hint="default" w:ascii="Wingdings" w:hAnsi="Wingdings"/>
      </w:rPr>
    </w:lvl>
  </w:abstractNum>
  <w:abstractNum w:abstractNumId="18" w15:restartNumberingAfterBreak="0">
    <w:nsid w:val="4E06707F"/>
    <w:multiLevelType w:val="hybridMultilevel"/>
    <w:tmpl w:val="90C4128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9" w15:restartNumberingAfterBreak="0">
    <w:nsid w:val="50ED653F"/>
    <w:multiLevelType w:val="hybridMultilevel"/>
    <w:tmpl w:val="FFFFFFFF"/>
    <w:lvl w:ilvl="0" w:tplc="D5080D5E">
      <w:start w:val="1"/>
      <w:numFmt w:val="bullet"/>
      <w:lvlText w:val=""/>
      <w:lvlJc w:val="left"/>
      <w:pPr>
        <w:ind w:left="720" w:hanging="360"/>
      </w:pPr>
      <w:rPr>
        <w:rFonts w:hint="default" w:ascii="Symbol" w:hAnsi="Symbol"/>
      </w:rPr>
    </w:lvl>
    <w:lvl w:ilvl="1" w:tplc="4CEA23DC">
      <w:start w:val="1"/>
      <w:numFmt w:val="bullet"/>
      <w:lvlText w:val="o"/>
      <w:lvlJc w:val="left"/>
      <w:pPr>
        <w:ind w:left="1440" w:hanging="360"/>
      </w:pPr>
      <w:rPr>
        <w:rFonts w:hint="default" w:ascii="Courier New" w:hAnsi="Courier New"/>
      </w:rPr>
    </w:lvl>
    <w:lvl w:ilvl="2" w:tplc="39805612">
      <w:start w:val="1"/>
      <w:numFmt w:val="bullet"/>
      <w:lvlText w:val=""/>
      <w:lvlJc w:val="left"/>
      <w:pPr>
        <w:ind w:left="2160" w:hanging="360"/>
      </w:pPr>
      <w:rPr>
        <w:rFonts w:hint="default" w:ascii="Wingdings" w:hAnsi="Wingdings"/>
      </w:rPr>
    </w:lvl>
    <w:lvl w:ilvl="3" w:tplc="8B886454">
      <w:start w:val="1"/>
      <w:numFmt w:val="bullet"/>
      <w:lvlText w:val=""/>
      <w:lvlJc w:val="left"/>
      <w:pPr>
        <w:ind w:left="2880" w:hanging="360"/>
      </w:pPr>
      <w:rPr>
        <w:rFonts w:hint="default" w:ascii="Symbol" w:hAnsi="Symbol"/>
      </w:rPr>
    </w:lvl>
    <w:lvl w:ilvl="4" w:tplc="88D85CC2">
      <w:start w:val="1"/>
      <w:numFmt w:val="bullet"/>
      <w:lvlText w:val="o"/>
      <w:lvlJc w:val="left"/>
      <w:pPr>
        <w:ind w:left="3600" w:hanging="360"/>
      </w:pPr>
      <w:rPr>
        <w:rFonts w:hint="default" w:ascii="Courier New" w:hAnsi="Courier New"/>
      </w:rPr>
    </w:lvl>
    <w:lvl w:ilvl="5" w:tplc="E9EEEBD8">
      <w:start w:val="1"/>
      <w:numFmt w:val="bullet"/>
      <w:lvlText w:val=""/>
      <w:lvlJc w:val="left"/>
      <w:pPr>
        <w:ind w:left="4320" w:hanging="360"/>
      </w:pPr>
      <w:rPr>
        <w:rFonts w:hint="default" w:ascii="Wingdings" w:hAnsi="Wingdings"/>
      </w:rPr>
    </w:lvl>
    <w:lvl w:ilvl="6" w:tplc="3F84F802">
      <w:start w:val="1"/>
      <w:numFmt w:val="bullet"/>
      <w:lvlText w:val=""/>
      <w:lvlJc w:val="left"/>
      <w:pPr>
        <w:ind w:left="5040" w:hanging="360"/>
      </w:pPr>
      <w:rPr>
        <w:rFonts w:hint="default" w:ascii="Symbol" w:hAnsi="Symbol"/>
      </w:rPr>
    </w:lvl>
    <w:lvl w:ilvl="7" w:tplc="1CF64FAC">
      <w:start w:val="1"/>
      <w:numFmt w:val="bullet"/>
      <w:lvlText w:val="o"/>
      <w:lvlJc w:val="left"/>
      <w:pPr>
        <w:ind w:left="5760" w:hanging="360"/>
      </w:pPr>
      <w:rPr>
        <w:rFonts w:hint="default" w:ascii="Courier New" w:hAnsi="Courier New"/>
      </w:rPr>
    </w:lvl>
    <w:lvl w:ilvl="8" w:tplc="D3A27764">
      <w:start w:val="1"/>
      <w:numFmt w:val="bullet"/>
      <w:lvlText w:val=""/>
      <w:lvlJc w:val="left"/>
      <w:pPr>
        <w:ind w:left="6480" w:hanging="360"/>
      </w:pPr>
      <w:rPr>
        <w:rFonts w:hint="default" w:ascii="Wingdings" w:hAnsi="Wingdings"/>
      </w:rPr>
    </w:lvl>
  </w:abstractNum>
  <w:abstractNum w:abstractNumId="20" w15:restartNumberingAfterBreak="0">
    <w:nsid w:val="53F24308"/>
    <w:multiLevelType w:val="hybridMultilevel"/>
    <w:tmpl w:val="A0D2452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1" w15:restartNumberingAfterBreak="0">
    <w:nsid w:val="56926C54"/>
    <w:multiLevelType w:val="hybridMultilevel"/>
    <w:tmpl w:val="45A2B96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2" w15:restartNumberingAfterBreak="0">
    <w:nsid w:val="66E951A0"/>
    <w:multiLevelType w:val="hybridMultilevel"/>
    <w:tmpl w:val="FFFFFFFF"/>
    <w:lvl w:ilvl="0" w:tplc="3F4A71BE">
      <w:start w:val="1"/>
      <w:numFmt w:val="bullet"/>
      <w:lvlText w:val=""/>
      <w:lvlJc w:val="left"/>
      <w:pPr>
        <w:ind w:left="720" w:hanging="360"/>
      </w:pPr>
      <w:rPr>
        <w:rFonts w:hint="default" w:ascii="Symbol" w:hAnsi="Symbol"/>
      </w:rPr>
    </w:lvl>
    <w:lvl w:ilvl="1" w:tplc="23AE400A">
      <w:start w:val="1"/>
      <w:numFmt w:val="bullet"/>
      <w:lvlText w:val="o"/>
      <w:lvlJc w:val="left"/>
      <w:pPr>
        <w:ind w:left="1440" w:hanging="360"/>
      </w:pPr>
      <w:rPr>
        <w:rFonts w:hint="default" w:ascii="Courier New" w:hAnsi="Courier New"/>
      </w:rPr>
    </w:lvl>
    <w:lvl w:ilvl="2" w:tplc="41666654">
      <w:start w:val="1"/>
      <w:numFmt w:val="bullet"/>
      <w:lvlText w:val=""/>
      <w:lvlJc w:val="left"/>
      <w:pPr>
        <w:ind w:left="2160" w:hanging="360"/>
      </w:pPr>
      <w:rPr>
        <w:rFonts w:hint="default" w:ascii="Wingdings" w:hAnsi="Wingdings"/>
      </w:rPr>
    </w:lvl>
    <w:lvl w:ilvl="3" w:tplc="3EB4DCC0">
      <w:start w:val="1"/>
      <w:numFmt w:val="bullet"/>
      <w:lvlText w:val=""/>
      <w:lvlJc w:val="left"/>
      <w:pPr>
        <w:ind w:left="2880" w:hanging="360"/>
      </w:pPr>
      <w:rPr>
        <w:rFonts w:hint="default" w:ascii="Symbol" w:hAnsi="Symbol"/>
      </w:rPr>
    </w:lvl>
    <w:lvl w:ilvl="4" w:tplc="519E7F12">
      <w:start w:val="1"/>
      <w:numFmt w:val="bullet"/>
      <w:lvlText w:val="o"/>
      <w:lvlJc w:val="left"/>
      <w:pPr>
        <w:ind w:left="3600" w:hanging="360"/>
      </w:pPr>
      <w:rPr>
        <w:rFonts w:hint="default" w:ascii="Courier New" w:hAnsi="Courier New"/>
      </w:rPr>
    </w:lvl>
    <w:lvl w:ilvl="5" w:tplc="651A14D6">
      <w:start w:val="1"/>
      <w:numFmt w:val="bullet"/>
      <w:lvlText w:val=""/>
      <w:lvlJc w:val="left"/>
      <w:pPr>
        <w:ind w:left="4320" w:hanging="360"/>
      </w:pPr>
      <w:rPr>
        <w:rFonts w:hint="default" w:ascii="Wingdings" w:hAnsi="Wingdings"/>
      </w:rPr>
    </w:lvl>
    <w:lvl w:ilvl="6" w:tplc="9E327F2A">
      <w:start w:val="1"/>
      <w:numFmt w:val="bullet"/>
      <w:lvlText w:val=""/>
      <w:lvlJc w:val="left"/>
      <w:pPr>
        <w:ind w:left="5040" w:hanging="360"/>
      </w:pPr>
      <w:rPr>
        <w:rFonts w:hint="default" w:ascii="Symbol" w:hAnsi="Symbol"/>
      </w:rPr>
    </w:lvl>
    <w:lvl w:ilvl="7" w:tplc="0C50B8F4">
      <w:start w:val="1"/>
      <w:numFmt w:val="bullet"/>
      <w:lvlText w:val="o"/>
      <w:lvlJc w:val="left"/>
      <w:pPr>
        <w:ind w:left="5760" w:hanging="360"/>
      </w:pPr>
      <w:rPr>
        <w:rFonts w:hint="default" w:ascii="Courier New" w:hAnsi="Courier New"/>
      </w:rPr>
    </w:lvl>
    <w:lvl w:ilvl="8" w:tplc="21785AAA">
      <w:start w:val="1"/>
      <w:numFmt w:val="bullet"/>
      <w:lvlText w:val=""/>
      <w:lvlJc w:val="left"/>
      <w:pPr>
        <w:ind w:left="6480" w:hanging="360"/>
      </w:pPr>
      <w:rPr>
        <w:rFonts w:hint="default" w:ascii="Wingdings" w:hAnsi="Wingdings"/>
      </w:rPr>
    </w:lvl>
  </w:abstractNum>
  <w:abstractNum w:abstractNumId="23" w15:restartNumberingAfterBreak="0">
    <w:nsid w:val="6B444F78"/>
    <w:multiLevelType w:val="hybridMultilevel"/>
    <w:tmpl w:val="2554651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4" w15:restartNumberingAfterBreak="0">
    <w:nsid w:val="72A31A3F"/>
    <w:multiLevelType w:val="hybridMultilevel"/>
    <w:tmpl w:val="FFFFFFFF"/>
    <w:lvl w:ilvl="0" w:tplc="1AB4ECE2">
      <w:start w:val="1"/>
      <w:numFmt w:val="bullet"/>
      <w:lvlText w:val=""/>
      <w:lvlJc w:val="left"/>
      <w:pPr>
        <w:ind w:left="720" w:hanging="360"/>
      </w:pPr>
      <w:rPr>
        <w:rFonts w:hint="default" w:ascii="Symbol" w:hAnsi="Symbol"/>
      </w:rPr>
    </w:lvl>
    <w:lvl w:ilvl="1" w:tplc="4DF65D54">
      <w:start w:val="1"/>
      <w:numFmt w:val="bullet"/>
      <w:lvlText w:val="o"/>
      <w:lvlJc w:val="left"/>
      <w:pPr>
        <w:ind w:left="1440" w:hanging="360"/>
      </w:pPr>
      <w:rPr>
        <w:rFonts w:hint="default" w:ascii="Courier New" w:hAnsi="Courier New"/>
      </w:rPr>
    </w:lvl>
    <w:lvl w:ilvl="2" w:tplc="CB2015B2">
      <w:start w:val="1"/>
      <w:numFmt w:val="bullet"/>
      <w:lvlText w:val=""/>
      <w:lvlJc w:val="left"/>
      <w:pPr>
        <w:ind w:left="2160" w:hanging="360"/>
      </w:pPr>
      <w:rPr>
        <w:rFonts w:hint="default" w:ascii="Wingdings" w:hAnsi="Wingdings"/>
      </w:rPr>
    </w:lvl>
    <w:lvl w:ilvl="3" w:tplc="BC1CFADE">
      <w:start w:val="1"/>
      <w:numFmt w:val="bullet"/>
      <w:lvlText w:val=""/>
      <w:lvlJc w:val="left"/>
      <w:pPr>
        <w:ind w:left="2880" w:hanging="360"/>
      </w:pPr>
      <w:rPr>
        <w:rFonts w:hint="default" w:ascii="Symbol" w:hAnsi="Symbol"/>
      </w:rPr>
    </w:lvl>
    <w:lvl w:ilvl="4" w:tplc="AE4AFBCC">
      <w:start w:val="1"/>
      <w:numFmt w:val="bullet"/>
      <w:lvlText w:val="o"/>
      <w:lvlJc w:val="left"/>
      <w:pPr>
        <w:ind w:left="3600" w:hanging="360"/>
      </w:pPr>
      <w:rPr>
        <w:rFonts w:hint="default" w:ascii="Courier New" w:hAnsi="Courier New"/>
      </w:rPr>
    </w:lvl>
    <w:lvl w:ilvl="5" w:tplc="7B0CF316">
      <w:start w:val="1"/>
      <w:numFmt w:val="bullet"/>
      <w:lvlText w:val=""/>
      <w:lvlJc w:val="left"/>
      <w:pPr>
        <w:ind w:left="4320" w:hanging="360"/>
      </w:pPr>
      <w:rPr>
        <w:rFonts w:hint="default" w:ascii="Wingdings" w:hAnsi="Wingdings"/>
      </w:rPr>
    </w:lvl>
    <w:lvl w:ilvl="6" w:tplc="4328D8D4">
      <w:start w:val="1"/>
      <w:numFmt w:val="bullet"/>
      <w:lvlText w:val=""/>
      <w:lvlJc w:val="left"/>
      <w:pPr>
        <w:ind w:left="5040" w:hanging="360"/>
      </w:pPr>
      <w:rPr>
        <w:rFonts w:hint="default" w:ascii="Symbol" w:hAnsi="Symbol"/>
      </w:rPr>
    </w:lvl>
    <w:lvl w:ilvl="7" w:tplc="C3BEE532">
      <w:start w:val="1"/>
      <w:numFmt w:val="bullet"/>
      <w:lvlText w:val="o"/>
      <w:lvlJc w:val="left"/>
      <w:pPr>
        <w:ind w:left="5760" w:hanging="360"/>
      </w:pPr>
      <w:rPr>
        <w:rFonts w:hint="default" w:ascii="Courier New" w:hAnsi="Courier New"/>
      </w:rPr>
    </w:lvl>
    <w:lvl w:ilvl="8" w:tplc="7180D6F4">
      <w:start w:val="1"/>
      <w:numFmt w:val="bullet"/>
      <w:lvlText w:val=""/>
      <w:lvlJc w:val="left"/>
      <w:pPr>
        <w:ind w:left="6480" w:hanging="360"/>
      </w:pPr>
      <w:rPr>
        <w:rFonts w:hint="default" w:ascii="Wingdings" w:hAnsi="Wingdings"/>
      </w:rPr>
    </w:lvl>
  </w:abstractNum>
  <w:abstractNum w:abstractNumId="25" w15:restartNumberingAfterBreak="0">
    <w:nsid w:val="73A66B5B"/>
    <w:multiLevelType w:val="hybridMultilevel"/>
    <w:tmpl w:val="FFFFFFFF"/>
    <w:lvl w:ilvl="0" w:tplc="8FB0FD82">
      <w:start w:val="1"/>
      <w:numFmt w:val="bullet"/>
      <w:lvlText w:val=""/>
      <w:lvlJc w:val="left"/>
      <w:pPr>
        <w:ind w:left="720" w:hanging="360"/>
      </w:pPr>
      <w:rPr>
        <w:rFonts w:hint="default" w:ascii="Symbol" w:hAnsi="Symbol"/>
      </w:rPr>
    </w:lvl>
    <w:lvl w:ilvl="1" w:tplc="15687CAE">
      <w:start w:val="1"/>
      <w:numFmt w:val="bullet"/>
      <w:lvlText w:val="o"/>
      <w:lvlJc w:val="left"/>
      <w:pPr>
        <w:ind w:left="1440" w:hanging="360"/>
      </w:pPr>
      <w:rPr>
        <w:rFonts w:hint="default" w:ascii="Courier New" w:hAnsi="Courier New"/>
      </w:rPr>
    </w:lvl>
    <w:lvl w:ilvl="2" w:tplc="A614C34C">
      <w:start w:val="1"/>
      <w:numFmt w:val="bullet"/>
      <w:lvlText w:val=""/>
      <w:lvlJc w:val="left"/>
      <w:pPr>
        <w:ind w:left="2160" w:hanging="360"/>
      </w:pPr>
      <w:rPr>
        <w:rFonts w:hint="default" w:ascii="Wingdings" w:hAnsi="Wingdings"/>
      </w:rPr>
    </w:lvl>
    <w:lvl w:ilvl="3" w:tplc="E0B87776">
      <w:start w:val="1"/>
      <w:numFmt w:val="bullet"/>
      <w:lvlText w:val=""/>
      <w:lvlJc w:val="left"/>
      <w:pPr>
        <w:ind w:left="2880" w:hanging="360"/>
      </w:pPr>
      <w:rPr>
        <w:rFonts w:hint="default" w:ascii="Symbol" w:hAnsi="Symbol"/>
      </w:rPr>
    </w:lvl>
    <w:lvl w:ilvl="4" w:tplc="500C4E32">
      <w:start w:val="1"/>
      <w:numFmt w:val="bullet"/>
      <w:lvlText w:val="o"/>
      <w:lvlJc w:val="left"/>
      <w:pPr>
        <w:ind w:left="3600" w:hanging="360"/>
      </w:pPr>
      <w:rPr>
        <w:rFonts w:hint="default" w:ascii="Courier New" w:hAnsi="Courier New"/>
      </w:rPr>
    </w:lvl>
    <w:lvl w:ilvl="5" w:tplc="3028C540">
      <w:start w:val="1"/>
      <w:numFmt w:val="bullet"/>
      <w:lvlText w:val=""/>
      <w:lvlJc w:val="left"/>
      <w:pPr>
        <w:ind w:left="4320" w:hanging="360"/>
      </w:pPr>
      <w:rPr>
        <w:rFonts w:hint="default" w:ascii="Wingdings" w:hAnsi="Wingdings"/>
      </w:rPr>
    </w:lvl>
    <w:lvl w:ilvl="6" w:tplc="D564F594">
      <w:start w:val="1"/>
      <w:numFmt w:val="bullet"/>
      <w:lvlText w:val=""/>
      <w:lvlJc w:val="left"/>
      <w:pPr>
        <w:ind w:left="5040" w:hanging="360"/>
      </w:pPr>
      <w:rPr>
        <w:rFonts w:hint="default" w:ascii="Symbol" w:hAnsi="Symbol"/>
      </w:rPr>
    </w:lvl>
    <w:lvl w:ilvl="7" w:tplc="F7B6BDE0">
      <w:start w:val="1"/>
      <w:numFmt w:val="bullet"/>
      <w:lvlText w:val="o"/>
      <w:lvlJc w:val="left"/>
      <w:pPr>
        <w:ind w:left="5760" w:hanging="360"/>
      </w:pPr>
      <w:rPr>
        <w:rFonts w:hint="default" w:ascii="Courier New" w:hAnsi="Courier New"/>
      </w:rPr>
    </w:lvl>
    <w:lvl w:ilvl="8" w:tplc="BF2EE466">
      <w:start w:val="1"/>
      <w:numFmt w:val="bullet"/>
      <w:lvlText w:val=""/>
      <w:lvlJc w:val="left"/>
      <w:pPr>
        <w:ind w:left="6480" w:hanging="360"/>
      </w:pPr>
      <w:rPr>
        <w:rFonts w:hint="default" w:ascii="Wingdings" w:hAnsi="Wingdings"/>
      </w:rPr>
    </w:lvl>
  </w:abstractNum>
  <w:abstractNum w:abstractNumId="26" w15:restartNumberingAfterBreak="0">
    <w:nsid w:val="75080813"/>
    <w:multiLevelType w:val="hybridMultilevel"/>
    <w:tmpl w:val="C38432E2"/>
    <w:lvl w:ilvl="0" w:tplc="9830135E">
      <w:start w:val="1"/>
      <w:numFmt w:val="bullet"/>
      <w:lvlText w:val=""/>
      <w:lvlJc w:val="left"/>
      <w:pPr>
        <w:ind w:left="720" w:hanging="360"/>
      </w:pPr>
      <w:rPr>
        <w:rFonts w:hint="default" w:ascii="Symbol" w:hAnsi="Symbol"/>
      </w:rPr>
    </w:lvl>
    <w:lvl w:ilvl="1" w:tplc="45E82ECA">
      <w:start w:val="1"/>
      <w:numFmt w:val="bullet"/>
      <w:lvlText w:val="o"/>
      <w:lvlJc w:val="left"/>
      <w:pPr>
        <w:ind w:left="1440" w:hanging="360"/>
      </w:pPr>
      <w:rPr>
        <w:rFonts w:hint="default" w:ascii="Courier New" w:hAnsi="Courier New"/>
      </w:rPr>
    </w:lvl>
    <w:lvl w:ilvl="2" w:tplc="88E66704">
      <w:start w:val="1"/>
      <w:numFmt w:val="bullet"/>
      <w:lvlText w:val=""/>
      <w:lvlJc w:val="left"/>
      <w:pPr>
        <w:ind w:left="2160" w:hanging="360"/>
      </w:pPr>
      <w:rPr>
        <w:rFonts w:hint="default" w:ascii="Wingdings" w:hAnsi="Wingdings"/>
      </w:rPr>
    </w:lvl>
    <w:lvl w:ilvl="3" w:tplc="A3BAA192">
      <w:start w:val="1"/>
      <w:numFmt w:val="bullet"/>
      <w:lvlText w:val=""/>
      <w:lvlJc w:val="left"/>
      <w:pPr>
        <w:ind w:left="2880" w:hanging="360"/>
      </w:pPr>
      <w:rPr>
        <w:rFonts w:hint="default" w:ascii="Symbol" w:hAnsi="Symbol"/>
      </w:rPr>
    </w:lvl>
    <w:lvl w:ilvl="4" w:tplc="D5A8071A">
      <w:start w:val="1"/>
      <w:numFmt w:val="bullet"/>
      <w:lvlText w:val="o"/>
      <w:lvlJc w:val="left"/>
      <w:pPr>
        <w:ind w:left="3600" w:hanging="360"/>
      </w:pPr>
      <w:rPr>
        <w:rFonts w:hint="default" w:ascii="Courier New" w:hAnsi="Courier New"/>
      </w:rPr>
    </w:lvl>
    <w:lvl w:ilvl="5" w:tplc="B2CA70B4">
      <w:start w:val="1"/>
      <w:numFmt w:val="bullet"/>
      <w:lvlText w:val=""/>
      <w:lvlJc w:val="left"/>
      <w:pPr>
        <w:ind w:left="4320" w:hanging="360"/>
      </w:pPr>
      <w:rPr>
        <w:rFonts w:hint="default" w:ascii="Wingdings" w:hAnsi="Wingdings"/>
      </w:rPr>
    </w:lvl>
    <w:lvl w:ilvl="6" w:tplc="42263906">
      <w:start w:val="1"/>
      <w:numFmt w:val="bullet"/>
      <w:lvlText w:val=""/>
      <w:lvlJc w:val="left"/>
      <w:pPr>
        <w:ind w:left="5040" w:hanging="360"/>
      </w:pPr>
      <w:rPr>
        <w:rFonts w:hint="default" w:ascii="Symbol" w:hAnsi="Symbol"/>
      </w:rPr>
    </w:lvl>
    <w:lvl w:ilvl="7" w:tplc="FA425E8E">
      <w:start w:val="1"/>
      <w:numFmt w:val="bullet"/>
      <w:lvlText w:val="o"/>
      <w:lvlJc w:val="left"/>
      <w:pPr>
        <w:ind w:left="5760" w:hanging="360"/>
      </w:pPr>
      <w:rPr>
        <w:rFonts w:hint="default" w:ascii="Courier New" w:hAnsi="Courier New"/>
      </w:rPr>
    </w:lvl>
    <w:lvl w:ilvl="8" w:tplc="D8C81C7C">
      <w:start w:val="1"/>
      <w:numFmt w:val="bullet"/>
      <w:lvlText w:val=""/>
      <w:lvlJc w:val="left"/>
      <w:pPr>
        <w:ind w:left="6480" w:hanging="360"/>
      </w:pPr>
      <w:rPr>
        <w:rFonts w:hint="default" w:ascii="Wingdings" w:hAnsi="Wingdings"/>
      </w:rPr>
    </w:lvl>
  </w:abstractNum>
  <w:abstractNum w:abstractNumId="27" w15:restartNumberingAfterBreak="0">
    <w:nsid w:val="77DE5C8A"/>
    <w:multiLevelType w:val="hybridMultilevel"/>
    <w:tmpl w:val="B3BE1AB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start w:val="1"/>
      <w:numFmt w:val="bullet"/>
      <w:lvlText w:val="o"/>
      <w:lvlJc w:val="left"/>
      <w:pPr>
        <w:ind w:left="3600" w:hanging="360"/>
      </w:pPr>
      <w:rPr>
        <w:rFonts w:hint="default" w:ascii="Courier New" w:hAnsi="Courier New" w:cs="Courier New"/>
      </w:rPr>
    </w:lvl>
    <w:lvl w:ilvl="5" w:tplc="04130005">
      <w:start w:val="1"/>
      <w:numFmt w:val="bullet"/>
      <w:lvlText w:val=""/>
      <w:lvlJc w:val="left"/>
      <w:pPr>
        <w:ind w:left="4320" w:hanging="360"/>
      </w:pPr>
      <w:rPr>
        <w:rFonts w:hint="default" w:ascii="Wingdings" w:hAnsi="Wingdings"/>
      </w:rPr>
    </w:lvl>
    <w:lvl w:ilvl="6" w:tplc="04130001">
      <w:start w:val="1"/>
      <w:numFmt w:val="bullet"/>
      <w:lvlText w:val=""/>
      <w:lvlJc w:val="left"/>
      <w:pPr>
        <w:ind w:left="5040" w:hanging="360"/>
      </w:pPr>
      <w:rPr>
        <w:rFonts w:hint="default" w:ascii="Symbol" w:hAnsi="Symbol"/>
      </w:rPr>
    </w:lvl>
    <w:lvl w:ilvl="7" w:tplc="04130003">
      <w:start w:val="1"/>
      <w:numFmt w:val="bullet"/>
      <w:lvlText w:val="o"/>
      <w:lvlJc w:val="left"/>
      <w:pPr>
        <w:ind w:left="5760" w:hanging="360"/>
      </w:pPr>
      <w:rPr>
        <w:rFonts w:hint="default" w:ascii="Courier New" w:hAnsi="Courier New" w:cs="Courier New"/>
      </w:rPr>
    </w:lvl>
    <w:lvl w:ilvl="8" w:tplc="04130005">
      <w:start w:val="1"/>
      <w:numFmt w:val="bullet"/>
      <w:lvlText w:val=""/>
      <w:lvlJc w:val="left"/>
      <w:pPr>
        <w:ind w:left="6480" w:hanging="360"/>
      </w:pPr>
      <w:rPr>
        <w:rFonts w:hint="default" w:ascii="Wingdings" w:hAnsi="Wingdings"/>
      </w:rPr>
    </w:lvl>
  </w:abstractNum>
  <w:abstractNum w:abstractNumId="28" w15:restartNumberingAfterBreak="0">
    <w:nsid w:val="7DD93B0C"/>
    <w:multiLevelType w:val="hybridMultilevel"/>
    <w:tmpl w:val="0DD4F35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9" w15:restartNumberingAfterBreak="0">
    <w:nsid w:val="7DF15A1A"/>
    <w:multiLevelType w:val="hybridMultilevel"/>
    <w:tmpl w:val="A656D84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 w:numId="4">
    <w:abstractNumId w:val="9"/>
  </w:num>
  <w:num w:numId="5">
    <w:abstractNumId w:val="12"/>
  </w:num>
  <w:num w:numId="6">
    <w:abstractNumId w:val="3"/>
  </w:num>
  <w:num w:numId="7">
    <w:abstractNumId w:val="7"/>
  </w:num>
  <w:num w:numId="8">
    <w:abstractNumId w:val="15"/>
  </w:num>
  <w:num w:numId="9">
    <w:abstractNumId w:val="20"/>
  </w:num>
  <w:num w:numId="10">
    <w:abstractNumId w:val="4"/>
  </w:num>
  <w:num w:numId="11">
    <w:abstractNumId w:val="29"/>
  </w:num>
  <w:num w:numId="12">
    <w:abstractNumId w:val="14"/>
  </w:num>
  <w:num w:numId="13">
    <w:abstractNumId w:val="13"/>
  </w:num>
  <w:num w:numId="14">
    <w:abstractNumId w:val="18"/>
  </w:num>
  <w:num w:numId="15">
    <w:abstractNumId w:val="8"/>
  </w:num>
  <w:num w:numId="16">
    <w:abstractNumId w:val="21"/>
  </w:num>
  <w:num w:numId="17">
    <w:abstractNumId w:val="5"/>
  </w:num>
  <w:num w:numId="18">
    <w:abstractNumId w:val="23"/>
  </w:num>
  <w:num w:numId="19">
    <w:abstractNumId w:val="16"/>
  </w:num>
  <w:num w:numId="20">
    <w:abstractNumId w:val="6"/>
  </w:num>
  <w:num w:numId="21">
    <w:abstractNumId w:val="11"/>
  </w:num>
  <w:num w:numId="22">
    <w:abstractNumId w:val="28"/>
  </w:num>
  <w:num w:numId="23">
    <w:abstractNumId w:val="26"/>
  </w:num>
  <w:num w:numId="24">
    <w:abstractNumId w:val="1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9"/>
  </w:num>
  <w:num w:numId="29">
    <w:abstractNumId w:val="25"/>
  </w:num>
  <w:num w:numId="30">
    <w:abstractNumId w:val="22"/>
  </w:num>
  <w:num w:numId="31">
    <w:abstractNumId w:val="17"/>
  </w:num>
  <w:num w:numId="32">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proofState w:spelling="clean" w:grammar="dirty"/>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44BA"/>
    <w:rsid w:val="0001079E"/>
    <w:rsid w:val="00017A5B"/>
    <w:rsid w:val="000277DE"/>
    <w:rsid w:val="0003709E"/>
    <w:rsid w:val="000513B3"/>
    <w:rsid w:val="0006607D"/>
    <w:rsid w:val="000709DB"/>
    <w:rsid w:val="00075EA1"/>
    <w:rsid w:val="00080B65"/>
    <w:rsid w:val="00084056"/>
    <w:rsid w:val="0008563A"/>
    <w:rsid w:val="00086206"/>
    <w:rsid w:val="000904AA"/>
    <w:rsid w:val="00090AC7"/>
    <w:rsid w:val="000A2303"/>
    <w:rsid w:val="000A2D5E"/>
    <w:rsid w:val="000A5018"/>
    <w:rsid w:val="000A741D"/>
    <w:rsid w:val="000B03B9"/>
    <w:rsid w:val="000B216E"/>
    <w:rsid w:val="000B41DD"/>
    <w:rsid w:val="000C6709"/>
    <w:rsid w:val="000E2A20"/>
    <w:rsid w:val="000F20E6"/>
    <w:rsid w:val="000F2589"/>
    <w:rsid w:val="000F36E7"/>
    <w:rsid w:val="001139DF"/>
    <w:rsid w:val="00113C87"/>
    <w:rsid w:val="00115BA5"/>
    <w:rsid w:val="00115FF6"/>
    <w:rsid w:val="00122177"/>
    <w:rsid w:val="00126323"/>
    <w:rsid w:val="00133C3B"/>
    <w:rsid w:val="00135E8F"/>
    <w:rsid w:val="00145DF9"/>
    <w:rsid w:val="00146D25"/>
    <w:rsid w:val="00146F90"/>
    <w:rsid w:val="001470F3"/>
    <w:rsid w:val="00150DED"/>
    <w:rsid w:val="00154064"/>
    <w:rsid w:val="001546A3"/>
    <w:rsid w:val="00155359"/>
    <w:rsid w:val="00173188"/>
    <w:rsid w:val="001756A1"/>
    <w:rsid w:val="00175CC2"/>
    <w:rsid w:val="00177D21"/>
    <w:rsid w:val="001808BE"/>
    <w:rsid w:val="00180AE7"/>
    <w:rsid w:val="00183151"/>
    <w:rsid w:val="00186746"/>
    <w:rsid w:val="001A1C4A"/>
    <w:rsid w:val="001A1F38"/>
    <w:rsid w:val="001A218B"/>
    <w:rsid w:val="001A2E49"/>
    <w:rsid w:val="001A6B82"/>
    <w:rsid w:val="001B366B"/>
    <w:rsid w:val="001C5D91"/>
    <w:rsid w:val="001D58D8"/>
    <w:rsid w:val="001E38AF"/>
    <w:rsid w:val="001E4797"/>
    <w:rsid w:val="001F0FA8"/>
    <w:rsid w:val="001F14EF"/>
    <w:rsid w:val="00200226"/>
    <w:rsid w:val="002061C6"/>
    <w:rsid w:val="00212DE9"/>
    <w:rsid w:val="00215A65"/>
    <w:rsid w:val="00221496"/>
    <w:rsid w:val="00221CF4"/>
    <w:rsid w:val="00227D3E"/>
    <w:rsid w:val="00242A5D"/>
    <w:rsid w:val="00255C52"/>
    <w:rsid w:val="00294139"/>
    <w:rsid w:val="002977A3"/>
    <w:rsid w:val="002B69AF"/>
    <w:rsid w:val="002C46D5"/>
    <w:rsid w:val="002D6A3A"/>
    <w:rsid w:val="002D734E"/>
    <w:rsid w:val="002E7D54"/>
    <w:rsid w:val="002F69F6"/>
    <w:rsid w:val="003022E5"/>
    <w:rsid w:val="0030324A"/>
    <w:rsid w:val="00314238"/>
    <w:rsid w:val="0032780A"/>
    <w:rsid w:val="003362B2"/>
    <w:rsid w:val="003364F9"/>
    <w:rsid w:val="003522D8"/>
    <w:rsid w:val="0035353D"/>
    <w:rsid w:val="00370345"/>
    <w:rsid w:val="0037634C"/>
    <w:rsid w:val="00376893"/>
    <w:rsid w:val="00376FCA"/>
    <w:rsid w:val="00384664"/>
    <w:rsid w:val="00384995"/>
    <w:rsid w:val="00384AED"/>
    <w:rsid w:val="003A049E"/>
    <w:rsid w:val="003A2721"/>
    <w:rsid w:val="003A5BAC"/>
    <w:rsid w:val="003A782B"/>
    <w:rsid w:val="003B5226"/>
    <w:rsid w:val="003C239A"/>
    <w:rsid w:val="003D06D1"/>
    <w:rsid w:val="003D13ED"/>
    <w:rsid w:val="003E2ED7"/>
    <w:rsid w:val="003E74D8"/>
    <w:rsid w:val="003F1894"/>
    <w:rsid w:val="003F4ECA"/>
    <w:rsid w:val="004050B8"/>
    <w:rsid w:val="00405324"/>
    <w:rsid w:val="00406527"/>
    <w:rsid w:val="004079D1"/>
    <w:rsid w:val="00410134"/>
    <w:rsid w:val="00414361"/>
    <w:rsid w:val="0042532E"/>
    <w:rsid w:val="00437B8F"/>
    <w:rsid w:val="004411A1"/>
    <w:rsid w:val="00443C6F"/>
    <w:rsid w:val="00444526"/>
    <w:rsid w:val="004457C8"/>
    <w:rsid w:val="00445EA0"/>
    <w:rsid w:val="004548C7"/>
    <w:rsid w:val="00457D66"/>
    <w:rsid w:val="00457DF3"/>
    <w:rsid w:val="0046004E"/>
    <w:rsid w:val="00467C9E"/>
    <w:rsid w:val="004761F2"/>
    <w:rsid w:val="004763D6"/>
    <w:rsid w:val="004908D2"/>
    <w:rsid w:val="00490D5F"/>
    <w:rsid w:val="00492642"/>
    <w:rsid w:val="0049532A"/>
    <w:rsid w:val="0049586D"/>
    <w:rsid w:val="004A02A7"/>
    <w:rsid w:val="004A1220"/>
    <w:rsid w:val="004B0417"/>
    <w:rsid w:val="004B0BF5"/>
    <w:rsid w:val="004B4379"/>
    <w:rsid w:val="004B7605"/>
    <w:rsid w:val="004B7880"/>
    <w:rsid w:val="004C1017"/>
    <w:rsid w:val="004C1FBC"/>
    <w:rsid w:val="004C3CD4"/>
    <w:rsid w:val="004C5886"/>
    <w:rsid w:val="004C7652"/>
    <w:rsid w:val="004D0CAA"/>
    <w:rsid w:val="004D4ED7"/>
    <w:rsid w:val="004E61CE"/>
    <w:rsid w:val="00505F31"/>
    <w:rsid w:val="00515773"/>
    <w:rsid w:val="005201E6"/>
    <w:rsid w:val="00523613"/>
    <w:rsid w:val="00535625"/>
    <w:rsid w:val="005358F5"/>
    <w:rsid w:val="00537491"/>
    <w:rsid w:val="005419A0"/>
    <w:rsid w:val="00566B05"/>
    <w:rsid w:val="00571E4D"/>
    <w:rsid w:val="00576D43"/>
    <w:rsid w:val="0058333A"/>
    <w:rsid w:val="0058689E"/>
    <w:rsid w:val="005967DA"/>
    <w:rsid w:val="005A06A5"/>
    <w:rsid w:val="005B21A5"/>
    <w:rsid w:val="005C0012"/>
    <w:rsid w:val="005E48EC"/>
    <w:rsid w:val="005E4B43"/>
    <w:rsid w:val="005E4E48"/>
    <w:rsid w:val="005F06A7"/>
    <w:rsid w:val="00606900"/>
    <w:rsid w:val="00612869"/>
    <w:rsid w:val="0062269F"/>
    <w:rsid w:val="00625174"/>
    <w:rsid w:val="00627E20"/>
    <w:rsid w:val="00635D7E"/>
    <w:rsid w:val="00636AA6"/>
    <w:rsid w:val="006423B7"/>
    <w:rsid w:val="006436C5"/>
    <w:rsid w:val="00644514"/>
    <w:rsid w:val="00651B3F"/>
    <w:rsid w:val="0065580D"/>
    <w:rsid w:val="00655F27"/>
    <w:rsid w:val="0066202D"/>
    <w:rsid w:val="00674352"/>
    <w:rsid w:val="00676BD6"/>
    <w:rsid w:val="00680F9E"/>
    <w:rsid w:val="00683883"/>
    <w:rsid w:val="006B0CCC"/>
    <w:rsid w:val="006B335F"/>
    <w:rsid w:val="006B5EED"/>
    <w:rsid w:val="006C034F"/>
    <w:rsid w:val="006E5E58"/>
    <w:rsid w:val="006F5059"/>
    <w:rsid w:val="006F56E2"/>
    <w:rsid w:val="007012FD"/>
    <w:rsid w:val="00704E3F"/>
    <w:rsid w:val="00717C4F"/>
    <w:rsid w:val="007209F9"/>
    <w:rsid w:val="00721B8F"/>
    <w:rsid w:val="007324E1"/>
    <w:rsid w:val="007376D6"/>
    <w:rsid w:val="00752B97"/>
    <w:rsid w:val="00752C2F"/>
    <w:rsid w:val="007552D2"/>
    <w:rsid w:val="0075737E"/>
    <w:rsid w:val="0075796A"/>
    <w:rsid w:val="00760D34"/>
    <w:rsid w:val="0076477D"/>
    <w:rsid w:val="00773C94"/>
    <w:rsid w:val="00780643"/>
    <w:rsid w:val="00780D58"/>
    <w:rsid w:val="0078153B"/>
    <w:rsid w:val="007B08BF"/>
    <w:rsid w:val="007B2F0A"/>
    <w:rsid w:val="007C20EF"/>
    <w:rsid w:val="007C6181"/>
    <w:rsid w:val="007C6D1D"/>
    <w:rsid w:val="007C7583"/>
    <w:rsid w:val="007F0ABE"/>
    <w:rsid w:val="007F653C"/>
    <w:rsid w:val="00804433"/>
    <w:rsid w:val="00805DFD"/>
    <w:rsid w:val="00806A45"/>
    <w:rsid w:val="00811C6C"/>
    <w:rsid w:val="00836DF7"/>
    <w:rsid w:val="0084006B"/>
    <w:rsid w:val="00845993"/>
    <w:rsid w:val="0084620A"/>
    <w:rsid w:val="008503A9"/>
    <w:rsid w:val="008511AE"/>
    <w:rsid w:val="00854066"/>
    <w:rsid w:val="0086195E"/>
    <w:rsid w:val="00861C5A"/>
    <w:rsid w:val="008660B4"/>
    <w:rsid w:val="0087166B"/>
    <w:rsid w:val="00877859"/>
    <w:rsid w:val="0088430D"/>
    <w:rsid w:val="00896A49"/>
    <w:rsid w:val="008B1130"/>
    <w:rsid w:val="008B512E"/>
    <w:rsid w:val="008B7C3A"/>
    <w:rsid w:val="008C2ECA"/>
    <w:rsid w:val="008E62A0"/>
    <w:rsid w:val="008E7F16"/>
    <w:rsid w:val="008F413E"/>
    <w:rsid w:val="00912317"/>
    <w:rsid w:val="009161E0"/>
    <w:rsid w:val="00926B2E"/>
    <w:rsid w:val="00935326"/>
    <w:rsid w:val="00944D63"/>
    <w:rsid w:val="009460BF"/>
    <w:rsid w:val="00972BC4"/>
    <w:rsid w:val="00974238"/>
    <w:rsid w:val="009B2F0E"/>
    <w:rsid w:val="009B6006"/>
    <w:rsid w:val="009C373A"/>
    <w:rsid w:val="009D09C3"/>
    <w:rsid w:val="009D184C"/>
    <w:rsid w:val="009D55D7"/>
    <w:rsid w:val="009F0EDD"/>
    <w:rsid w:val="00A0336C"/>
    <w:rsid w:val="00A0613E"/>
    <w:rsid w:val="00A0725C"/>
    <w:rsid w:val="00A16465"/>
    <w:rsid w:val="00A33AFB"/>
    <w:rsid w:val="00A35772"/>
    <w:rsid w:val="00A37E4B"/>
    <w:rsid w:val="00A54E43"/>
    <w:rsid w:val="00A702E5"/>
    <w:rsid w:val="00A76877"/>
    <w:rsid w:val="00A76D0B"/>
    <w:rsid w:val="00A831EF"/>
    <w:rsid w:val="00A84032"/>
    <w:rsid w:val="00A9076C"/>
    <w:rsid w:val="00A92652"/>
    <w:rsid w:val="00A92C75"/>
    <w:rsid w:val="00A960BB"/>
    <w:rsid w:val="00AA18EE"/>
    <w:rsid w:val="00AA3F6D"/>
    <w:rsid w:val="00AB3018"/>
    <w:rsid w:val="00AB58DD"/>
    <w:rsid w:val="00AC1B4B"/>
    <w:rsid w:val="00AC5698"/>
    <w:rsid w:val="00AC5A5E"/>
    <w:rsid w:val="00AC5DD0"/>
    <w:rsid w:val="00AD03D9"/>
    <w:rsid w:val="00AD4029"/>
    <w:rsid w:val="00AD5287"/>
    <w:rsid w:val="00AD77B1"/>
    <w:rsid w:val="00AE266A"/>
    <w:rsid w:val="00AF1F7D"/>
    <w:rsid w:val="00AF51FF"/>
    <w:rsid w:val="00AF62DB"/>
    <w:rsid w:val="00AF6744"/>
    <w:rsid w:val="00AF6921"/>
    <w:rsid w:val="00B0016A"/>
    <w:rsid w:val="00B0099F"/>
    <w:rsid w:val="00B03624"/>
    <w:rsid w:val="00B07BAD"/>
    <w:rsid w:val="00B26859"/>
    <w:rsid w:val="00B32B5E"/>
    <w:rsid w:val="00B3362B"/>
    <w:rsid w:val="00B36016"/>
    <w:rsid w:val="00B45C16"/>
    <w:rsid w:val="00B4752F"/>
    <w:rsid w:val="00B5657C"/>
    <w:rsid w:val="00B6469F"/>
    <w:rsid w:val="00B71EEC"/>
    <w:rsid w:val="00B76E90"/>
    <w:rsid w:val="00B82457"/>
    <w:rsid w:val="00B82E49"/>
    <w:rsid w:val="00B82FC9"/>
    <w:rsid w:val="00B8404B"/>
    <w:rsid w:val="00B84710"/>
    <w:rsid w:val="00B86F46"/>
    <w:rsid w:val="00B939B6"/>
    <w:rsid w:val="00BA124F"/>
    <w:rsid w:val="00BA2DFD"/>
    <w:rsid w:val="00BB0BAB"/>
    <w:rsid w:val="00BB6343"/>
    <w:rsid w:val="00BB7993"/>
    <w:rsid w:val="00BD4021"/>
    <w:rsid w:val="00BD7F12"/>
    <w:rsid w:val="00BE004D"/>
    <w:rsid w:val="00BE21AF"/>
    <w:rsid w:val="00BF4B49"/>
    <w:rsid w:val="00BF51EB"/>
    <w:rsid w:val="00BF5656"/>
    <w:rsid w:val="00C05A24"/>
    <w:rsid w:val="00C248C8"/>
    <w:rsid w:val="00C305F7"/>
    <w:rsid w:val="00C47312"/>
    <w:rsid w:val="00C54229"/>
    <w:rsid w:val="00C60131"/>
    <w:rsid w:val="00C624A6"/>
    <w:rsid w:val="00C75852"/>
    <w:rsid w:val="00C767F0"/>
    <w:rsid w:val="00C859F8"/>
    <w:rsid w:val="00C901DD"/>
    <w:rsid w:val="00C92B8D"/>
    <w:rsid w:val="00CA39BA"/>
    <w:rsid w:val="00CB1E3F"/>
    <w:rsid w:val="00CC2F62"/>
    <w:rsid w:val="00CC5874"/>
    <w:rsid w:val="00CC7A14"/>
    <w:rsid w:val="00CD7127"/>
    <w:rsid w:val="00CE1129"/>
    <w:rsid w:val="00CF3855"/>
    <w:rsid w:val="00CF3953"/>
    <w:rsid w:val="00D02781"/>
    <w:rsid w:val="00D104AD"/>
    <w:rsid w:val="00D12434"/>
    <w:rsid w:val="00D17B00"/>
    <w:rsid w:val="00D20595"/>
    <w:rsid w:val="00D21F94"/>
    <w:rsid w:val="00D5394E"/>
    <w:rsid w:val="00D61AB0"/>
    <w:rsid w:val="00D70062"/>
    <w:rsid w:val="00D740CD"/>
    <w:rsid w:val="00D80D31"/>
    <w:rsid w:val="00D80F51"/>
    <w:rsid w:val="00D8457A"/>
    <w:rsid w:val="00D90502"/>
    <w:rsid w:val="00D9583D"/>
    <w:rsid w:val="00D979FF"/>
    <w:rsid w:val="00DA5A06"/>
    <w:rsid w:val="00DA727B"/>
    <w:rsid w:val="00DB5FDA"/>
    <w:rsid w:val="00DB6E8E"/>
    <w:rsid w:val="00DC0A0D"/>
    <w:rsid w:val="00DC30BF"/>
    <w:rsid w:val="00DC389F"/>
    <w:rsid w:val="00DC4C69"/>
    <w:rsid w:val="00DC6E48"/>
    <w:rsid w:val="00DD324E"/>
    <w:rsid w:val="00DD5325"/>
    <w:rsid w:val="00DD5D39"/>
    <w:rsid w:val="00DE647C"/>
    <w:rsid w:val="00DF3416"/>
    <w:rsid w:val="00DF7D55"/>
    <w:rsid w:val="00E02373"/>
    <w:rsid w:val="00E06F07"/>
    <w:rsid w:val="00E10762"/>
    <w:rsid w:val="00E44F39"/>
    <w:rsid w:val="00E50178"/>
    <w:rsid w:val="00E53F23"/>
    <w:rsid w:val="00E63E85"/>
    <w:rsid w:val="00E6758C"/>
    <w:rsid w:val="00E71921"/>
    <w:rsid w:val="00E74D8D"/>
    <w:rsid w:val="00E83B6D"/>
    <w:rsid w:val="00E8413A"/>
    <w:rsid w:val="00E91D38"/>
    <w:rsid w:val="00E93DFF"/>
    <w:rsid w:val="00E94984"/>
    <w:rsid w:val="00E9551B"/>
    <w:rsid w:val="00EC2A47"/>
    <w:rsid w:val="00EC798D"/>
    <w:rsid w:val="00EE2F5B"/>
    <w:rsid w:val="00EE63D7"/>
    <w:rsid w:val="00F05075"/>
    <w:rsid w:val="00F10806"/>
    <w:rsid w:val="00F146DE"/>
    <w:rsid w:val="00F16373"/>
    <w:rsid w:val="00F2124A"/>
    <w:rsid w:val="00F21563"/>
    <w:rsid w:val="00F346F3"/>
    <w:rsid w:val="00F35535"/>
    <w:rsid w:val="00F37206"/>
    <w:rsid w:val="00F43F3C"/>
    <w:rsid w:val="00F562A0"/>
    <w:rsid w:val="00F57ED2"/>
    <w:rsid w:val="00F61775"/>
    <w:rsid w:val="00F64E51"/>
    <w:rsid w:val="00F77C9C"/>
    <w:rsid w:val="00F831AB"/>
    <w:rsid w:val="00F923A1"/>
    <w:rsid w:val="00F9532D"/>
    <w:rsid w:val="00F96F70"/>
    <w:rsid w:val="00FC06E8"/>
    <w:rsid w:val="00FC4401"/>
    <w:rsid w:val="00FC7EDD"/>
    <w:rsid w:val="00FD1FC0"/>
    <w:rsid w:val="00FF6BB7"/>
    <w:rsid w:val="011838A4"/>
    <w:rsid w:val="039DF845"/>
    <w:rsid w:val="03FFB72E"/>
    <w:rsid w:val="0456B3AA"/>
    <w:rsid w:val="05B46858"/>
    <w:rsid w:val="07216D1E"/>
    <w:rsid w:val="07CC5AEF"/>
    <w:rsid w:val="09864F9C"/>
    <w:rsid w:val="0A51709A"/>
    <w:rsid w:val="0AECFE63"/>
    <w:rsid w:val="0D1F2784"/>
    <w:rsid w:val="0E8C5F53"/>
    <w:rsid w:val="0EDC7174"/>
    <w:rsid w:val="10356D1C"/>
    <w:rsid w:val="104F6BBD"/>
    <w:rsid w:val="11AA5C7C"/>
    <w:rsid w:val="11C8FFB9"/>
    <w:rsid w:val="141F5C15"/>
    <w:rsid w:val="157B925C"/>
    <w:rsid w:val="16309E71"/>
    <w:rsid w:val="164F0DD4"/>
    <w:rsid w:val="1726F53A"/>
    <w:rsid w:val="187EFD9C"/>
    <w:rsid w:val="18C4AE82"/>
    <w:rsid w:val="193B6313"/>
    <w:rsid w:val="1AAF8118"/>
    <w:rsid w:val="1AEE4556"/>
    <w:rsid w:val="1BE40087"/>
    <w:rsid w:val="1C035A97"/>
    <w:rsid w:val="1CF07B9A"/>
    <w:rsid w:val="1FA4ED14"/>
    <w:rsid w:val="1FCCD6BB"/>
    <w:rsid w:val="2242D607"/>
    <w:rsid w:val="227E458D"/>
    <w:rsid w:val="23132C40"/>
    <w:rsid w:val="245D68E9"/>
    <w:rsid w:val="24622676"/>
    <w:rsid w:val="255ABE1D"/>
    <w:rsid w:val="285196CD"/>
    <w:rsid w:val="28C5853E"/>
    <w:rsid w:val="2970569E"/>
    <w:rsid w:val="2C41D2D0"/>
    <w:rsid w:val="2D0BABD2"/>
    <w:rsid w:val="2E2535C3"/>
    <w:rsid w:val="2EE42D0E"/>
    <w:rsid w:val="31208A7D"/>
    <w:rsid w:val="33D392B2"/>
    <w:rsid w:val="34D1F4AD"/>
    <w:rsid w:val="3579AD51"/>
    <w:rsid w:val="39427F25"/>
    <w:rsid w:val="39C984A1"/>
    <w:rsid w:val="3A3E4217"/>
    <w:rsid w:val="3AE270E8"/>
    <w:rsid w:val="3C9A73FE"/>
    <w:rsid w:val="3D06D222"/>
    <w:rsid w:val="3D9F3A3B"/>
    <w:rsid w:val="3DB70E2C"/>
    <w:rsid w:val="3E6EFEDD"/>
    <w:rsid w:val="42B6C9C2"/>
    <w:rsid w:val="42E00EA6"/>
    <w:rsid w:val="449C0FBD"/>
    <w:rsid w:val="44F3FC58"/>
    <w:rsid w:val="47415982"/>
    <w:rsid w:val="49830E04"/>
    <w:rsid w:val="499E2A7F"/>
    <w:rsid w:val="4ABAC7A7"/>
    <w:rsid w:val="4AD5B313"/>
    <w:rsid w:val="4B1128E5"/>
    <w:rsid w:val="4BE7315F"/>
    <w:rsid w:val="4C9C67F5"/>
    <w:rsid w:val="4DE20E60"/>
    <w:rsid w:val="4F8DDA02"/>
    <w:rsid w:val="5141D3E7"/>
    <w:rsid w:val="527EF338"/>
    <w:rsid w:val="567EE74E"/>
    <w:rsid w:val="577341B9"/>
    <w:rsid w:val="585EFA13"/>
    <w:rsid w:val="5929A5D2"/>
    <w:rsid w:val="5AEA4AFD"/>
    <w:rsid w:val="5C084ADC"/>
    <w:rsid w:val="5E933CE4"/>
    <w:rsid w:val="618BFB5D"/>
    <w:rsid w:val="61E2765A"/>
    <w:rsid w:val="626460B9"/>
    <w:rsid w:val="641E4ACB"/>
    <w:rsid w:val="6604428C"/>
    <w:rsid w:val="667EE9C2"/>
    <w:rsid w:val="66D08602"/>
    <w:rsid w:val="696D174B"/>
    <w:rsid w:val="6A4178FD"/>
    <w:rsid w:val="6AB07816"/>
    <w:rsid w:val="6BF20A85"/>
    <w:rsid w:val="6CC89D7E"/>
    <w:rsid w:val="6D23747A"/>
    <w:rsid w:val="6E9AD653"/>
    <w:rsid w:val="6F53B9F1"/>
    <w:rsid w:val="711061D1"/>
    <w:rsid w:val="7152475E"/>
    <w:rsid w:val="71DCD0D1"/>
    <w:rsid w:val="71E09CC9"/>
    <w:rsid w:val="73E9EA1B"/>
    <w:rsid w:val="742CE870"/>
    <w:rsid w:val="75751E08"/>
    <w:rsid w:val="765B201A"/>
    <w:rsid w:val="78DA1EC7"/>
    <w:rsid w:val="79389727"/>
    <w:rsid w:val="798C7F8F"/>
    <w:rsid w:val="7C45AD7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648C73"/>
  <w15:chartTrackingRefBased/>
  <w15:docId w15:val="{15FA54C0-0B6C-412C-A6D2-DF5C8CA728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ard" w:default="1">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0z0" w:customStyle="1">
    <w:name w:val="WW8Num10z0"/>
    <w:rPr>
      <w:rFonts w:ascii="Symbol" w:hAnsi="Symbol"/>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hAnsi="Times New Roman" w:eastAsia="Times New Roman" w:cs="Times New Roman"/>
    </w:rPr>
  </w:style>
  <w:style w:type="character" w:styleId="WW8Num12z1" w:customStyle="1">
    <w:name w:val="WW8Num12z1"/>
    <w:rPr>
      <w:rFonts w:ascii="Courier New" w:hAnsi="Courier New"/>
    </w:rPr>
  </w:style>
  <w:style w:type="character" w:styleId="WW8Num12z2" w:customStyle="1">
    <w:name w:val="WW8Num12z2"/>
    <w:rPr>
      <w:rFonts w:ascii="Wingdings" w:hAnsi="Wingdings"/>
    </w:rPr>
  </w:style>
  <w:style w:type="character" w:styleId="WW8Num12z3" w:customStyle="1">
    <w:name w:val="WW8Num12z3"/>
    <w:rPr>
      <w:rFonts w:ascii="Symbol" w:hAnsi="Symbol"/>
    </w:rPr>
  </w:style>
  <w:style w:type="character" w:styleId="Standaardalinea-lettertype1" w:customStyle="1">
    <w:name w:val="Standaardalinea-lettertype1"/>
  </w:style>
  <w:style w:type="paragraph" w:styleId="Heading" w:customStyle="1">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styleId="Index" w:customStyle="1">
    <w:name w:val="Index"/>
    <w:basedOn w:val="Standaard"/>
    <w:pPr>
      <w:suppressLineNumbers/>
    </w:pPr>
    <w:rPr>
      <w:rFonts w:cs="Lohit Hindi"/>
    </w:rPr>
  </w:style>
  <w:style w:type="paragraph" w:styleId="Plattetekst21" w:customStyle="1">
    <w:name w:val="Platte tekst 21"/>
    <w:basedOn w:val="Standaard"/>
    <w:rPr>
      <w:rFonts w:cs="Arial"/>
      <w:color w:val="FF0000"/>
    </w:rPr>
  </w:style>
  <w:style w:type="paragraph" w:styleId="Opmaakprofiel1" w:customStyle="1">
    <w:name w:val="Opmaakprofiel1"/>
    <w:basedOn w:val="Kop4"/>
    <w:pPr>
      <w:numPr>
        <w:numId w:val="0"/>
      </w:numPr>
      <w:outlineLvl w:val="9"/>
    </w:pPr>
  </w:style>
  <w:style w:type="paragraph" w:styleId="Lijstopsomteken1" w:customStyle="1">
    <w:name w:val="Lijst opsom.teken1"/>
    <w:basedOn w:val="Standaard"/>
    <w:pPr>
      <w:numPr>
        <w:numId w:val="3"/>
      </w:numPr>
    </w:pPr>
  </w:style>
  <w:style w:type="paragraph" w:styleId="Lijstopsomteken21" w:customStyle="1">
    <w:name w:val="Lijst opsom.teken 21"/>
    <w:basedOn w:val="Standaard"/>
    <w:pPr>
      <w:numPr>
        <w:numId w:val="2"/>
      </w:numPr>
    </w:pPr>
  </w:style>
  <w:style w:type="paragraph" w:styleId="Ballontekst1" w:customStyle="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styleId="KoptekstChar" w:customStyle="1">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styleId="VoettekstChar" w:customStyle="1">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styleId="OndertitelChar" w:customStyle="1">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color="auto" w:sz="6" w:space="6"/>
      </w:pBdr>
      <w:tabs>
        <w:tab w:val="left" w:pos="567"/>
      </w:tabs>
      <w:autoSpaceDE/>
      <w:spacing w:before="4536" w:after="240"/>
      <w:jc w:val="center"/>
    </w:pPr>
    <w:rPr>
      <w:b/>
      <w:bCs w:val="0"/>
      <w:smallCaps/>
      <w:kern w:val="28"/>
      <w:sz w:val="60"/>
      <w:szCs w:val="20"/>
      <w:lang w:eastAsia="nl-NL"/>
    </w:rPr>
  </w:style>
  <w:style w:type="character" w:styleId="TitelChar" w:customStyle="1">
    <w:name w:val="Titel Char"/>
    <w:link w:val="Titel"/>
    <w:rsid w:val="00EC2A47"/>
    <w:rPr>
      <w:rFonts w:ascii="Arial" w:hAnsi="Arial"/>
      <w:b/>
      <w:smallCaps/>
      <w:kern w:val="28"/>
      <w:sz w:val="60"/>
    </w:rPr>
  </w:style>
  <w:style w:type="paragraph" w:styleId="Titelbloktekst" w:customStyle="1">
    <w:name w:val="Titel bloktekst"/>
    <w:basedOn w:val="Standaard"/>
    <w:rsid w:val="00EC2A47"/>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autoSpaceDE/>
      <w:ind w:left="567" w:hanging="567"/>
    </w:pPr>
    <w:rPr>
      <w:bCs w:val="0"/>
      <w:sz w:val="20"/>
      <w:szCs w:val="20"/>
      <w:lang w:eastAsia="nl-NL"/>
    </w:rPr>
  </w:style>
  <w:style w:type="table" w:styleId="Rastertabel5donker-Accent1">
    <w:name w:val="Grid Table 5 Dark Accent 1"/>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294139"/>
    <w:pPr>
      <w:ind w:left="720"/>
      <w:contextualSpacing/>
    </w:pPr>
  </w:style>
  <w:style w:type="table" w:styleId="Rastertabel5donker-Accent6">
    <w:name w:val="Grid Table 5 Dark Accent 6"/>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5donker-Accent2">
    <w:name w:val="Grid Table 5 Dark Accent 2"/>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4">
    <w:name w:val="Grid Table 5 Dark Accent 4"/>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word/glossary/document.xml" Id="R6e1c59cdac374b33"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7fbb51-c865-428d-b244-cdbd38a28d49}"/>
      </w:docPartPr>
      <w:docPartBody>
        <w:p w14:paraId="649AFD1C">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195D0E-AB90-462B-B805-89D0AFE357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8AA17A-3068-4033-95A1-D9440101B612}"/>
</file>

<file path=customXml/itemProps3.xml><?xml version="1.0" encoding="utf-8"?>
<ds:datastoreItem xmlns:ds="http://schemas.openxmlformats.org/officeDocument/2006/customXml" ds:itemID="{12A67CA4-47EA-47E1-B365-3D5C141FAE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Maatwerk%20cd-rom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Rutger Haaze</cp:lastModifiedBy>
  <cp:revision>131</cp:revision>
  <cp:lastPrinted>2006-03-28T15:06:00Z</cp:lastPrinted>
  <dcterms:created xsi:type="dcterms:W3CDTF">2019-09-12T01:58:00Z</dcterms:created>
  <dcterms:modified xsi:type="dcterms:W3CDTF">2019-10-23T12:05:17Z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