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BECC" w14:textId="77777777" w:rsidR="0049586D" w:rsidRDefault="0049586D" w:rsidP="00721B8F">
      <w:pPr>
        <w:ind w:left="-284"/>
        <w:jc w:val="right"/>
        <w:rPr>
          <w:b/>
          <w:highlight w:val="yellow"/>
        </w:rPr>
      </w:pPr>
      <w:bookmarkStart w:id="0" w:name="_GoBack"/>
      <w:bookmarkEnd w:id="0"/>
    </w:p>
    <w:p w14:paraId="0B4997F1" w14:textId="77777777" w:rsidR="0049586D" w:rsidRDefault="0049586D" w:rsidP="00721B8F">
      <w:pPr>
        <w:ind w:left="-284"/>
        <w:jc w:val="right"/>
        <w:rPr>
          <w:b/>
          <w:highlight w:val="yellow"/>
        </w:rPr>
      </w:pPr>
    </w:p>
    <w:p w14:paraId="2156A788" w14:textId="77777777" w:rsidR="0049586D" w:rsidRDefault="0049586D" w:rsidP="00721B8F">
      <w:pPr>
        <w:ind w:left="-284"/>
        <w:jc w:val="right"/>
        <w:rPr>
          <w:b/>
          <w:highlight w:val="yellow"/>
        </w:rPr>
      </w:pPr>
    </w:p>
    <w:p w14:paraId="1465E1FA" w14:textId="77777777" w:rsidR="00EC2A47" w:rsidRDefault="006C034F" w:rsidP="00EC2A47">
      <w:pPr>
        <w:pStyle w:val="Titel"/>
      </w:pPr>
      <w:fldSimple w:instr=" DOCPROPERTY &quot;Titel&quot;  \* MERGEFORMAT ">
        <w:r w:rsidR="00EC2A47">
          <w:t>Functioneel Ontwerp</w:t>
        </w:r>
      </w:fldSimple>
    </w:p>
    <w:p w14:paraId="239AF7EF" w14:textId="77777777" w:rsidR="00EC2A47" w:rsidRDefault="006C034F" w:rsidP="00EC2A47">
      <w:pPr>
        <w:pStyle w:val="Ondertitel"/>
      </w:pPr>
      <w:r>
        <w:fldChar w:fldCharType="begin"/>
      </w:r>
      <w:r>
        <w:instrText xml:space="preserve"> DOCPROPERTY "Ondertitel"  \* MERGEFORMAT </w:instrText>
      </w:r>
      <w:r>
        <w:fldChar w:fldCharType="separate"/>
      </w:r>
      <w:r w:rsidR="007F653C">
        <w:t>[</w:t>
      </w:r>
      <w:proofErr w:type="spellStart"/>
      <w:r w:rsidR="007F653C">
        <w:t>Ovet</w:t>
      </w:r>
      <w:proofErr w:type="spellEnd"/>
      <w:r w:rsidR="007F653C">
        <w:t xml:space="preserve"> Wi-Fi</w:t>
      </w:r>
      <w:r w:rsidR="00EC2A47">
        <w:t>]</w:t>
      </w:r>
      <w:r>
        <w:fldChar w:fldCharType="end"/>
      </w:r>
      <w:r w:rsidR="00EC2A47" w:rsidRPr="00FF48C4">
        <w:rPr>
          <w:noProof/>
        </w:rPr>
        <w:t xml:space="preserve"> </w:t>
      </w:r>
    </w:p>
    <w:p w14:paraId="0B264393" w14:textId="77777777" w:rsidR="00EC2A47" w:rsidRDefault="006C034F" w:rsidP="00EC2A47">
      <w:pPr>
        <w:pStyle w:val="Ondertitel"/>
      </w:pPr>
      <w:r>
        <w:fldChar w:fldCharType="begin"/>
      </w:r>
      <w:r>
        <w:instrText xml:space="preserve"> DOCPROPERTY Bedrijf \* MERGEFORMAT </w:instrText>
      </w:r>
      <w:r>
        <w:fldChar w:fldCharType="separate"/>
      </w:r>
      <w:r w:rsidR="003522D8">
        <w:t>[</w:t>
      </w:r>
      <w:proofErr w:type="spellStart"/>
      <w:r w:rsidR="003522D8">
        <w:t>Ovet</w:t>
      </w:r>
      <w:proofErr w:type="spellEnd"/>
      <w:r w:rsidR="007F653C">
        <w:t xml:space="preserve"> B.V</w:t>
      </w:r>
      <w:r w:rsidR="00EC2A47">
        <w:t>]</w:t>
      </w:r>
      <w:r>
        <w:fldChar w:fldCharType="end"/>
      </w:r>
      <w:r w:rsidR="00EC2A47">
        <w:br/>
      </w:r>
      <w:fldSimple w:instr=" DOCPROPERTY Hoofdlocatie \* MERGEFORMAT ">
        <w:r w:rsidR="00EC2A47">
          <w:t>[Hoofdlocatie]</w:t>
        </w:r>
      </w:fldSimple>
      <w:r w:rsidR="00EC2A47">
        <w:br/>
      </w:r>
      <w:fldSimple w:instr=" DOCPROPERTY Locatie1 \* MERGEFORMAT ">
        <w:r w:rsidR="00EC2A47">
          <w:t>[Locatie1</w:t>
        </w:r>
        <w:r w:rsidR="00D17B00">
          <w:t>: Vlissingen</w:t>
        </w:r>
        <w:r w:rsidR="00EC2A47">
          <w:t>]</w:t>
        </w:r>
      </w:fldSimple>
      <w:r w:rsidR="00EC2A47">
        <w:br/>
      </w:r>
      <w:fldSimple w:instr=" DOCPROPERTY Locatie2 \* MERGEFORMAT ">
        <w:r w:rsidR="00EC2A47">
          <w:t>[Locatie2</w:t>
        </w:r>
        <w:r w:rsidR="00D17B00">
          <w:t>: Terneuzen</w:t>
        </w:r>
        <w:r w:rsidR="00EC2A47">
          <w:t>]</w:t>
        </w:r>
      </w:fldSimple>
    </w:p>
    <w:p w14:paraId="55FB1746" w14:textId="77777777" w:rsidR="00EC2A47" w:rsidRDefault="00EC2A47" w:rsidP="00EC2A47">
      <w:pPr>
        <w:jc w:val="center"/>
      </w:pPr>
    </w:p>
    <w:p w14:paraId="1CB8AD1A" w14:textId="77777777" w:rsidR="00EC2A47" w:rsidRDefault="00EC2A47" w:rsidP="00EC2A47">
      <w:pPr>
        <w:pStyle w:val="Titelbloktekst"/>
        <w:framePr w:wrap="notBeside"/>
      </w:pPr>
      <w:r>
        <w:tab/>
        <w:t>Projectleider</w:t>
      </w:r>
      <w:r>
        <w:tab/>
        <w:t>:</w:t>
      </w:r>
      <w:r>
        <w:tab/>
      </w:r>
      <w:r w:rsidR="006C034F">
        <w:fldChar w:fldCharType="begin"/>
      </w:r>
      <w:r w:rsidR="006C034F">
        <w:instrText xml:space="preserve"> DOCPROPERTY "Projectleider"  \* MERGEFORMAT </w:instrText>
      </w:r>
      <w:r w:rsidR="006C034F">
        <w:fldChar w:fldCharType="separate"/>
      </w:r>
      <w:r w:rsidR="007F653C">
        <w:t>[</w:t>
      </w:r>
      <w:proofErr w:type="spellStart"/>
      <w:r w:rsidR="007F653C">
        <w:t>Palyter</w:t>
      </w:r>
      <w:proofErr w:type="spellEnd"/>
      <w:r w:rsidR="007F653C">
        <w:t xml:space="preserve"> </w:t>
      </w:r>
      <w:proofErr w:type="spellStart"/>
      <w:r w:rsidR="007F653C">
        <w:t>Messelier</w:t>
      </w:r>
      <w:proofErr w:type="spellEnd"/>
      <w:r>
        <w:t>]</w:t>
      </w:r>
      <w:r w:rsidR="006C034F">
        <w:fldChar w:fldCharType="end"/>
      </w:r>
    </w:p>
    <w:p w14:paraId="73D57BA9" w14:textId="77777777" w:rsidR="00EC2A47" w:rsidRDefault="00EC2A47" w:rsidP="00EC2A47">
      <w:pPr>
        <w:pStyle w:val="Titelbloktekst"/>
        <w:framePr w:wrap="notBeside"/>
      </w:pPr>
      <w:r>
        <w:tab/>
        <w:t>Projectnummer</w:t>
      </w:r>
      <w:r>
        <w:tab/>
        <w:t>:</w:t>
      </w:r>
      <w:r>
        <w:tab/>
      </w:r>
      <w:r w:rsidR="00A92652">
        <w:t>PJ-124</w:t>
      </w:r>
    </w:p>
    <w:p w14:paraId="5FF5EB98" w14:textId="77777777" w:rsidR="00EC2A47" w:rsidRDefault="00A92652" w:rsidP="00EC2A47">
      <w:pPr>
        <w:pStyle w:val="Titelbloktekst"/>
        <w:framePr w:wrap="notBeside"/>
      </w:pPr>
      <w:r>
        <w:tab/>
        <w:t>Datum</w:t>
      </w:r>
      <w:r>
        <w:tab/>
        <w:t>:</w:t>
      </w:r>
      <w:r>
        <w:tab/>
        <w:t>[26-09-2017</w:t>
      </w:r>
      <w:r w:rsidR="00EC2A47">
        <w:t>]</w:t>
      </w:r>
    </w:p>
    <w:p w14:paraId="785C00F4" w14:textId="77777777" w:rsidR="00EC2A47" w:rsidRDefault="00EC2A47" w:rsidP="00EC2A47">
      <w:pPr>
        <w:pStyle w:val="Titelbloktekst"/>
        <w:framePr w:wrap="notBeside"/>
      </w:pPr>
      <w:r>
        <w:tab/>
        <w:t>Versie</w:t>
      </w:r>
      <w:r>
        <w:tab/>
        <w:t>:</w:t>
      </w:r>
      <w:r>
        <w:tab/>
      </w:r>
      <w:fldSimple w:instr=" DOCPROPERTY Versienummer \* MERGEFORMAT ">
        <w:r>
          <w:t>1.0</w:t>
        </w:r>
      </w:fldSimple>
    </w:p>
    <w:p w14:paraId="7C9D8F91" w14:textId="77777777" w:rsidR="00EC2A47" w:rsidRDefault="00EC2A47" w:rsidP="00EC2A47"/>
    <w:p w14:paraId="4399A27D" w14:textId="77777777" w:rsidR="00780643" w:rsidRDefault="00F831AB" w:rsidP="00F831AB">
      <w:pPr>
        <w:pStyle w:val="Kop1"/>
      </w:pPr>
      <w:r>
        <w:br w:type="page"/>
      </w:r>
      <w:bookmarkStart w:id="1" w:name="_Toc292910506"/>
    </w:p>
    <w:p w14:paraId="77FB7624" w14:textId="77777777" w:rsidR="00F831AB" w:rsidRPr="00F831AB" w:rsidRDefault="00F831AB" w:rsidP="00F831AB">
      <w:pPr>
        <w:pStyle w:val="Kop1"/>
      </w:pPr>
      <w:bookmarkStart w:id="2" w:name="_Toc292911004"/>
      <w:r w:rsidRPr="00F831AB">
        <w:lastRenderedPageBreak/>
        <w:t>Inhoud</w:t>
      </w:r>
      <w:bookmarkEnd w:id="1"/>
      <w:bookmarkEnd w:id="2"/>
    </w:p>
    <w:p w14:paraId="04F03007" w14:textId="77777777" w:rsidR="00F831AB" w:rsidRDefault="00F831AB" w:rsidP="00F831AB">
      <w:pPr>
        <w:rPr>
          <w:rFonts w:ascii="Trebuchet MS" w:hAnsi="Trebuchet MS"/>
        </w:rPr>
      </w:pPr>
    </w:p>
    <w:p w14:paraId="0D6F3438"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7E32FA3E" w14:textId="77777777" w:rsidR="00AF1F7D" w:rsidRDefault="00D21F94">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04B71BAE" w14:textId="77777777" w:rsidR="00AF1F7D" w:rsidRDefault="00AF1F7D">
      <w:pPr>
        <w:pStyle w:val="Inhopg1"/>
        <w:tabs>
          <w:tab w:val="left" w:pos="440"/>
          <w:tab w:val="right" w:leader="dot" w:pos="9062"/>
        </w:tabs>
        <w:rPr>
          <w:rStyle w:val="Hyperlink"/>
          <w:noProof/>
        </w:rPr>
      </w:pPr>
    </w:p>
    <w:p w14:paraId="7FAD9F20" w14:textId="77777777" w:rsidR="00AF1F7D" w:rsidRDefault="00D21F94">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42BE8250" w14:textId="77777777" w:rsidR="00AF1F7D" w:rsidRDefault="00AF1F7D">
      <w:pPr>
        <w:pStyle w:val="Inhopg1"/>
        <w:tabs>
          <w:tab w:val="left" w:pos="440"/>
          <w:tab w:val="right" w:leader="dot" w:pos="9062"/>
        </w:tabs>
        <w:rPr>
          <w:rStyle w:val="Hyperlink"/>
          <w:noProof/>
        </w:rPr>
      </w:pPr>
    </w:p>
    <w:p w14:paraId="219A2249" w14:textId="77777777" w:rsidR="00AF1F7D" w:rsidRDefault="00D21F94">
      <w:pPr>
        <w:pStyle w:val="Inhopg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14:paraId="31222196" w14:textId="77777777" w:rsidR="00AF1F7D" w:rsidRDefault="00AF1F7D">
      <w:pPr>
        <w:pStyle w:val="Inhopg1"/>
        <w:tabs>
          <w:tab w:val="left" w:pos="440"/>
          <w:tab w:val="right" w:leader="dot" w:pos="9062"/>
        </w:tabs>
        <w:rPr>
          <w:rStyle w:val="Hyperlink"/>
          <w:noProof/>
        </w:rPr>
      </w:pPr>
    </w:p>
    <w:p w14:paraId="056F53E2" w14:textId="77777777" w:rsidR="00AF1F7D" w:rsidRDefault="00D21F94">
      <w:pPr>
        <w:pStyle w:val="Inhopg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1AF1B728" w14:textId="77777777" w:rsidR="00AF1F7D" w:rsidRDefault="00AF1F7D">
      <w:pPr>
        <w:pStyle w:val="Inhopg1"/>
        <w:tabs>
          <w:tab w:val="left" w:pos="440"/>
          <w:tab w:val="right" w:leader="dot" w:pos="9062"/>
        </w:tabs>
        <w:rPr>
          <w:rStyle w:val="Hyperlink"/>
          <w:noProof/>
        </w:rPr>
      </w:pPr>
    </w:p>
    <w:p w14:paraId="460C39E5" w14:textId="77777777" w:rsidR="00AF1F7D" w:rsidRDefault="00D21F94">
      <w:pPr>
        <w:pStyle w:val="Inhopg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5E15E127" w14:textId="77777777" w:rsidR="00AF1F7D" w:rsidRDefault="00AF1F7D">
      <w:pPr>
        <w:pStyle w:val="Inhopg1"/>
        <w:tabs>
          <w:tab w:val="left" w:pos="440"/>
          <w:tab w:val="right" w:leader="dot" w:pos="9062"/>
        </w:tabs>
        <w:rPr>
          <w:rStyle w:val="Hyperlink"/>
          <w:noProof/>
        </w:rPr>
      </w:pPr>
    </w:p>
    <w:p w14:paraId="086B82A4" w14:textId="77777777" w:rsidR="00AF1F7D" w:rsidRDefault="00D21F94">
      <w:pPr>
        <w:pStyle w:val="Inhopg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1F7F8F84" w14:textId="77777777" w:rsidR="00AF1F7D" w:rsidRDefault="00AF1F7D">
      <w:pPr>
        <w:pStyle w:val="Inhopg1"/>
        <w:tabs>
          <w:tab w:val="left" w:pos="440"/>
          <w:tab w:val="right" w:leader="dot" w:pos="9062"/>
        </w:tabs>
        <w:rPr>
          <w:rStyle w:val="Hyperlink"/>
          <w:noProof/>
        </w:rPr>
      </w:pPr>
    </w:p>
    <w:p w14:paraId="7BB18ECB" w14:textId="77777777" w:rsidR="00AF1F7D" w:rsidRDefault="00D21F94">
      <w:pPr>
        <w:pStyle w:val="Inhopg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65C00BC3" w14:textId="77777777" w:rsidR="00AF1F7D" w:rsidRDefault="00AF1F7D">
      <w:pPr>
        <w:pStyle w:val="Inhopg1"/>
        <w:tabs>
          <w:tab w:val="left" w:pos="440"/>
          <w:tab w:val="right" w:leader="dot" w:pos="9062"/>
        </w:tabs>
        <w:rPr>
          <w:rStyle w:val="Hyperlink"/>
          <w:noProof/>
        </w:rPr>
      </w:pPr>
    </w:p>
    <w:p w14:paraId="13902829" w14:textId="77777777" w:rsidR="00AF1F7D" w:rsidRDefault="00D21F94">
      <w:pPr>
        <w:pStyle w:val="Inhopg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1C616B16" w14:textId="77777777" w:rsidR="00AF1F7D" w:rsidRDefault="00AF1F7D">
      <w:pPr>
        <w:pStyle w:val="Inhopg1"/>
        <w:tabs>
          <w:tab w:val="right" w:leader="dot" w:pos="9062"/>
        </w:tabs>
        <w:rPr>
          <w:rStyle w:val="Hyperlink"/>
          <w:noProof/>
        </w:rPr>
      </w:pPr>
    </w:p>
    <w:p w14:paraId="6055FBB0" w14:textId="77777777" w:rsidR="00AF1F7D" w:rsidRDefault="00AF1F7D">
      <w:pPr>
        <w:pStyle w:val="Inhopg1"/>
        <w:tabs>
          <w:tab w:val="right" w:leader="dot" w:pos="9062"/>
        </w:tabs>
        <w:rPr>
          <w:rStyle w:val="Hyperlink"/>
          <w:noProof/>
        </w:rPr>
      </w:pPr>
    </w:p>
    <w:p w14:paraId="5DA580D4" w14:textId="77777777" w:rsidR="00AF1F7D" w:rsidRDefault="00D21F94">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314C2274" w14:textId="77777777" w:rsidR="00806A45" w:rsidRDefault="00806A45">
      <w:r>
        <w:fldChar w:fldCharType="end"/>
      </w:r>
    </w:p>
    <w:p w14:paraId="50D28306" w14:textId="77777777" w:rsidR="00F831AB" w:rsidRPr="00F831AB" w:rsidRDefault="00F831AB" w:rsidP="00F831AB">
      <w:pPr>
        <w:rPr>
          <w:rFonts w:ascii="Trebuchet MS" w:hAnsi="Trebuchet MS"/>
        </w:rPr>
      </w:pPr>
    </w:p>
    <w:p w14:paraId="36F95093" w14:textId="77777777" w:rsidR="00806A45" w:rsidRDefault="00F831AB" w:rsidP="00F831AB">
      <w:pPr>
        <w:pStyle w:val="Kop1"/>
      </w:pPr>
      <w:r>
        <w:br w:type="page"/>
      </w:r>
    </w:p>
    <w:p w14:paraId="1594F79D" w14:textId="77777777" w:rsidR="00F831AB" w:rsidRDefault="00F831AB" w:rsidP="00F831AB">
      <w:pPr>
        <w:pStyle w:val="Kop1"/>
      </w:pPr>
      <w:bookmarkStart w:id="3" w:name="_Toc292911005"/>
      <w:r>
        <w:lastRenderedPageBreak/>
        <w:t>1</w:t>
      </w:r>
      <w:r>
        <w:tab/>
      </w:r>
      <w:r w:rsidRPr="00F831AB">
        <w:t>Inleiding</w:t>
      </w:r>
      <w:bookmarkEnd w:id="3"/>
    </w:p>
    <w:p w14:paraId="0EEBFE35" w14:textId="77777777" w:rsidR="00DD324E" w:rsidRDefault="00DD324E" w:rsidP="00DD324E">
      <w:pPr>
        <w:pStyle w:val="Bijschrift"/>
      </w:pPr>
    </w:p>
    <w:p w14:paraId="0E83E543" w14:textId="77777777" w:rsidR="00AF1F7D" w:rsidRDefault="00AF1F7D" w:rsidP="00AF1F7D">
      <w:pPr>
        <w:pStyle w:val="Bijschrift"/>
        <w:jc w:val="both"/>
      </w:pPr>
    </w:p>
    <w:p w14:paraId="74FF030B" w14:textId="77777777" w:rsidR="0084006B" w:rsidRDefault="0084006B">
      <w:pPr>
        <w:suppressAutoHyphens w:val="0"/>
        <w:autoSpaceDE/>
      </w:pPr>
    </w:p>
    <w:p w14:paraId="7624B6AD" w14:textId="77777777" w:rsidR="0084006B" w:rsidRPr="0084006B" w:rsidRDefault="0084006B" w:rsidP="0084006B">
      <w:pPr>
        <w:pStyle w:val="Bijschrift"/>
        <w:ind w:left="360"/>
        <w:rPr>
          <w:rFonts w:ascii="Arial" w:hAnsi="Arial" w:cs="Arial"/>
        </w:rPr>
      </w:pPr>
      <w:r w:rsidRPr="0084006B">
        <w:rPr>
          <w:rFonts w:ascii="Arial" w:hAnsi="Arial" w:cs="Arial"/>
        </w:rPr>
        <w:t xml:space="preserve">Het bedrijf </w:t>
      </w:r>
      <w:proofErr w:type="spellStart"/>
      <w:r w:rsidRPr="0084006B">
        <w:rPr>
          <w:rFonts w:ascii="Arial" w:hAnsi="Arial" w:cs="Arial"/>
        </w:rPr>
        <w:t>Ovet</w:t>
      </w:r>
      <w:proofErr w:type="spellEnd"/>
      <w:r w:rsidRPr="0084006B">
        <w:rPr>
          <w:rFonts w:ascii="Arial" w:hAnsi="Arial" w:cs="Arial"/>
        </w:rPr>
        <w:t xml:space="preserve"> B.V. heeft 3 locaties waarvan wij op 2 locaties een nieuw netwerk aan gaan leggen. Het netwerk moet gescheiden worden onder productie netwerk en gasten netwerk. Bij de gasten netwerk hoort een login prompt te geven waarin gasten kunnen inloggen. Het bedrijf kan dan ook registreren wat er gebeurt. Deze moeten worden vervangen volgens de opdrachtgever voor een alternatief A-merk.</w:t>
      </w:r>
    </w:p>
    <w:p w14:paraId="79810A73" w14:textId="77777777" w:rsidR="0084006B" w:rsidRPr="005F0C5A" w:rsidRDefault="0084006B" w:rsidP="0084006B">
      <w:pPr>
        <w:ind w:left="360"/>
        <w:rPr>
          <w:rFonts w:cstheme="minorHAnsi"/>
          <w:shd w:val="clear" w:color="auto" w:fill="FFFFFF"/>
        </w:rPr>
      </w:pPr>
      <w:r w:rsidRPr="005F0C5A">
        <w:rPr>
          <w:rFonts w:cstheme="minorHAnsi"/>
          <w:shd w:val="clear" w:color="auto" w:fill="FFFFFF"/>
        </w:rPr>
        <w:t>OVET droge bulk terminal is een overslagbedrijf, gespecialiseerd in de opslag, overslag en bewerking van droge bulkgoederen. Door middel van 4 drijfkranen kunnen ze een totale loscapaciteit van maar liefst 80.000 ton per dag bereiken. Een constante focus op de vragen en behoeften van haar cliënten vormt de basis voor de hoge kwaliteit in dienstverlening. Alle werknemers van OVET zien het als hun dagelijkse taak om een goede service en kwaliteit neer te zetten en leveren de best mogelijke persoonlijke service die er in het ARA gebied te krijgen is. Dit maakt OVET droge bulk terminal de specialist én leider als het over het behandelen van droge bulkgoederen, flexibiliteit en kwaliteit in bulk gaat.</w:t>
      </w:r>
    </w:p>
    <w:p w14:paraId="667AC481" w14:textId="77777777" w:rsidR="0084006B" w:rsidRPr="005F0C5A" w:rsidRDefault="0084006B" w:rsidP="0084006B">
      <w:pPr>
        <w:ind w:left="360"/>
        <w:rPr>
          <w:rFonts w:cstheme="minorHAnsi"/>
          <w:shd w:val="clear" w:color="auto" w:fill="FFFFFF"/>
        </w:rPr>
      </w:pPr>
    </w:p>
    <w:p w14:paraId="0ED163E8" w14:textId="77777777" w:rsidR="0084006B" w:rsidRPr="005F0C5A" w:rsidRDefault="0084006B" w:rsidP="0084006B">
      <w:pPr>
        <w:ind w:left="360"/>
        <w:rPr>
          <w:rFonts w:cstheme="minorHAnsi"/>
        </w:rPr>
      </w:pPr>
      <w:r w:rsidRPr="005F0C5A">
        <w:rPr>
          <w:rFonts w:cstheme="minorHAnsi"/>
        </w:rPr>
        <w:t>Het Shared Service Center is een Leerbedrijf dat opgericht is en geleid wordt door studenten. Het projectgerichte onderwijs waarmee voorheen gewerkt werd, werkte niet motiverend voor de student en dus besloten we op zoek te gaan naar een andere manier. Deze andere manier zorgt ervoor dat we geen studenten meer zijn in de traditionele zin, maar medewerkers binnen een leerbedrijf. We werken aan projecten die ertoe doen. Het zijn opdrachten die ontstaan vanuit het bedrijfsleven en die dus ook echt gebruikt worden, terwijl voorheen een project voor een aantal jaar de kast in ging voor het weggegooid werd. De echtheid van de projecten werkt niet alleen motiverend maar ook stimulerend, omdat we te maken hebben met echte projecten komt er ook een prestatiedruk mee vanuit het bedrijfsleven. Dit zorgt bovendien voor een verkleining van de kloof tussen onderwijs en het bedrijfsleven. Bedrijven krijgen een duidelijker beeld van wat ze kunnen verwachten van iemand die hier zijn opleiding voltooid heeft en studenten hebben een duidelijker beeld van wat er in het bedrijfsleven van ze verwacht wordt. Op deze manier is er een win – win situatie ontstaan waardoor ook bedrijven interesse hebben om ons leerbedrijf te ondersteunen en te helpen groeien.</w:t>
      </w:r>
    </w:p>
    <w:p w14:paraId="11F262FF" w14:textId="77777777" w:rsidR="0084006B" w:rsidRPr="005F0C5A" w:rsidRDefault="0084006B" w:rsidP="0084006B">
      <w:pPr>
        <w:ind w:left="360"/>
        <w:rPr>
          <w:rFonts w:cstheme="minorHAnsi"/>
        </w:rPr>
      </w:pPr>
    </w:p>
    <w:p w14:paraId="1ACC8E75" w14:textId="77777777" w:rsidR="0084006B" w:rsidRPr="0084006B" w:rsidRDefault="0084006B" w:rsidP="0084006B">
      <w:pPr>
        <w:pStyle w:val="Bijschrift"/>
        <w:ind w:left="360"/>
        <w:jc w:val="both"/>
        <w:rPr>
          <w:rFonts w:ascii="Arial" w:hAnsi="Arial" w:cs="Arial"/>
        </w:rPr>
      </w:pPr>
      <w:r w:rsidRPr="0084006B">
        <w:rPr>
          <w:rFonts w:ascii="Arial" w:hAnsi="Arial" w:cs="Arial"/>
        </w:rPr>
        <w:t xml:space="preserve">Dion Dieleman van </w:t>
      </w:r>
      <w:proofErr w:type="spellStart"/>
      <w:r w:rsidRPr="0084006B">
        <w:rPr>
          <w:rFonts w:ascii="Arial" w:hAnsi="Arial" w:cs="Arial"/>
        </w:rPr>
        <w:t>Ovet</w:t>
      </w:r>
      <w:proofErr w:type="spellEnd"/>
      <w:r w:rsidRPr="0084006B">
        <w:rPr>
          <w:rFonts w:ascii="Arial" w:hAnsi="Arial" w:cs="Arial"/>
        </w:rPr>
        <w:t xml:space="preserve"> B.V. beheert 3 locaties waarvan er bij 2 de gehele Wi-Fi infrastructuur vervangen moet worden. Daarbij zal het Wi-Fi netwerk gescheiden </w:t>
      </w:r>
      <w:proofErr w:type="spellStart"/>
      <w:r w:rsidRPr="0084006B">
        <w:rPr>
          <w:rFonts w:ascii="Arial" w:hAnsi="Arial" w:cs="Arial"/>
        </w:rPr>
        <w:t>SSID’s</w:t>
      </w:r>
      <w:proofErr w:type="spellEnd"/>
      <w:r w:rsidRPr="0084006B">
        <w:rPr>
          <w:rFonts w:ascii="Arial" w:hAnsi="Arial" w:cs="Arial"/>
        </w:rPr>
        <w:t xml:space="preserve"> moetenkrijgen, genaamd het productie- en een guest netwerk. Dit laatste netwerk moet een login prompt geven bij het verbinden waarop gasten kunnen inloggen op het netwerk. De huidige acces points zijn van het merk HP van ongeveer 7 jaar geleden. Deze moeten van de opdrachtgever vervangen worden voor een alternatief A-merk. </w:t>
      </w:r>
    </w:p>
    <w:p w14:paraId="3481CC5C" w14:textId="77777777" w:rsidR="0084006B" w:rsidRPr="0084006B" w:rsidRDefault="0084006B" w:rsidP="0084006B">
      <w:pPr>
        <w:pStyle w:val="Bijschrift"/>
        <w:ind w:left="360"/>
        <w:jc w:val="both"/>
        <w:rPr>
          <w:rFonts w:ascii="Arial" w:hAnsi="Arial" w:cs="Arial"/>
        </w:rPr>
      </w:pPr>
      <w:r w:rsidRPr="0084006B">
        <w:rPr>
          <w:rFonts w:ascii="Arial" w:hAnsi="Arial" w:cs="Arial"/>
        </w:rPr>
        <w:t xml:space="preserve">Het functioneel ontwerp geeft een beeld van de gewenste functionaliteiten. Deze worden aangevuld met een MoSCoW analyse waarin een prioriteitstelling is toegepast van strikt noodzakelijke functionaliteiten tot eventuele mogelijke functionaliteiten. Ook geeft dit rapport inzicht in het systeem functie ontwerp van de te bieden oplossing. Bovenstaande onderdelen worden in dit rapport ook financieel gemaakt. Dit rapport sluit af met de organisatorische consequenties bij invoering van de totaaloplossing. </w:t>
      </w:r>
    </w:p>
    <w:p w14:paraId="7289C58D" w14:textId="77777777" w:rsidR="0084006B" w:rsidRDefault="0084006B" w:rsidP="0084006B">
      <w:pPr>
        <w:suppressAutoHyphens w:val="0"/>
        <w:autoSpaceDE/>
        <w:ind w:left="360"/>
        <w:rPr>
          <w:rFonts w:ascii="Trebuchet MS" w:hAnsi="Trebuchet MS"/>
          <w:sz w:val="28"/>
          <w:szCs w:val="28"/>
        </w:rPr>
      </w:pPr>
      <w:r>
        <w:br w:type="page"/>
      </w:r>
    </w:p>
    <w:p w14:paraId="2A6CB426" w14:textId="77777777" w:rsidR="007324E1" w:rsidRDefault="007324E1" w:rsidP="00DD324E">
      <w:pPr>
        <w:pStyle w:val="Kop1"/>
        <w:numPr>
          <w:ilvl w:val="0"/>
          <w:numId w:val="0"/>
        </w:numPr>
      </w:pPr>
    </w:p>
    <w:p w14:paraId="2747EE72" w14:textId="77777777" w:rsidR="00DD324E" w:rsidRDefault="00F831AB" w:rsidP="00DC30BF">
      <w:pPr>
        <w:pStyle w:val="Kop1"/>
      </w:pPr>
      <w:bookmarkStart w:id="4" w:name="_Toc292911006"/>
      <w:r>
        <w:t>2</w:t>
      </w:r>
      <w:r>
        <w:tab/>
      </w:r>
      <w:r w:rsidRPr="00F831AB">
        <w:t xml:space="preserve">Beschrijving van de mogelijke functionaliteiten </w:t>
      </w:r>
      <w:bookmarkEnd w:id="4"/>
      <w:r w:rsidR="0084006B">
        <w:t>het nieuwe Wi-Fi Netwerk</w:t>
      </w:r>
    </w:p>
    <w:p w14:paraId="0D9360B0" w14:textId="77777777" w:rsidR="00E74D8D" w:rsidRDefault="00E74D8D" w:rsidP="0084006B">
      <w:pPr>
        <w:pStyle w:val="Bijschrift"/>
        <w:spacing w:before="240"/>
      </w:pPr>
      <w:r>
        <w:t xml:space="preserve">Binnen </w:t>
      </w:r>
      <w:proofErr w:type="spellStart"/>
      <w:r>
        <w:t>Ovet</w:t>
      </w:r>
      <w:proofErr w:type="spellEnd"/>
      <w:r>
        <w:t xml:space="preserve"> is de Wi-Fi apparatuur aan </w:t>
      </w:r>
      <w:r w:rsidR="00384AED">
        <w:t>vervanging</w:t>
      </w:r>
      <w:r>
        <w:t xml:space="preserve"> toe die</w:t>
      </w:r>
      <w:r w:rsidR="00384AED">
        <w:t xml:space="preserve"> uit</w:t>
      </w:r>
      <w:r>
        <w:t xml:space="preserve"> 2 netwerken bestaat. </w:t>
      </w:r>
    </w:p>
    <w:p w14:paraId="69F0E82C" w14:textId="77777777" w:rsidR="00AE266A" w:rsidRPr="00E74D8D" w:rsidRDefault="00384AED" w:rsidP="0084006B">
      <w:pPr>
        <w:pStyle w:val="Bijschrift"/>
        <w:spacing w:before="240"/>
        <w:rPr>
          <w:color w:val="FFC000"/>
        </w:rPr>
      </w:pPr>
      <w:r>
        <w:rPr>
          <w:color w:val="FFC000"/>
        </w:rPr>
        <w:t>Binnen</w:t>
      </w:r>
      <w:r w:rsidR="00B32B5E">
        <w:rPr>
          <w:color w:val="FFC000"/>
        </w:rPr>
        <w:t xml:space="preserve"> </w:t>
      </w:r>
      <w:r w:rsidR="002D6A3A" w:rsidRPr="00E74D8D">
        <w:rPr>
          <w:color w:val="FFC000"/>
        </w:rPr>
        <w:t xml:space="preserve">de </w:t>
      </w:r>
      <w:r w:rsidR="00D8457A" w:rsidRPr="00E74D8D">
        <w:rPr>
          <w:color w:val="FFC000"/>
        </w:rPr>
        <w:t>Dienst ICT</w:t>
      </w:r>
      <w:r w:rsidR="002D6A3A" w:rsidRPr="00E74D8D">
        <w:rPr>
          <w:color w:val="FFC000"/>
        </w:rPr>
        <w:t xml:space="preserve"> is er behoefte aan een centraal document / informatie systeem t.b.v. bevordering van de informatievoorziening aan interne leden en externe klanten. Deze behoefte is ontstaan uit de overdraagbaarheid van projecten</w:t>
      </w:r>
      <w:r w:rsidR="00D61AB0" w:rsidRPr="00E74D8D">
        <w:rPr>
          <w:color w:val="FFC000"/>
        </w:rPr>
        <w:t xml:space="preserve"> (en documentatie)</w:t>
      </w:r>
      <w:r w:rsidR="002D6A3A" w:rsidRPr="00E74D8D">
        <w:rPr>
          <w:color w:val="FFC000"/>
        </w:rPr>
        <w:t xml:space="preserve"> aan projectleden</w:t>
      </w:r>
      <w:r w:rsidR="00D61AB0" w:rsidRPr="00E74D8D">
        <w:rPr>
          <w:color w:val="FFC000"/>
        </w:rPr>
        <w:t>.</w:t>
      </w:r>
    </w:p>
    <w:p w14:paraId="5A07CE94" w14:textId="77777777" w:rsidR="00AE266A" w:rsidRDefault="00AE266A" w:rsidP="00EE2F5B">
      <w:pPr>
        <w:pStyle w:val="Bijschrift"/>
      </w:pPr>
    </w:p>
    <w:p w14:paraId="788CE17F" w14:textId="77777777" w:rsidR="00AE266A" w:rsidRPr="00AE266A" w:rsidRDefault="00523613" w:rsidP="00AE266A">
      <w:pPr>
        <w:pStyle w:val="Bijschrift"/>
        <w:pBdr>
          <w:bottom w:val="single" w:sz="4" w:space="1" w:color="auto"/>
        </w:pBdr>
        <w:rPr>
          <w:b/>
          <w:sz w:val="28"/>
          <w:szCs w:val="28"/>
        </w:rPr>
      </w:pPr>
      <w:r>
        <w:rPr>
          <w:b/>
          <w:sz w:val="28"/>
          <w:szCs w:val="28"/>
        </w:rPr>
        <w:t xml:space="preserve">                                                   Wi-Fi</w:t>
      </w:r>
    </w:p>
    <w:p w14:paraId="4FB3CE41" w14:textId="77777777" w:rsidR="00AE266A" w:rsidRDefault="00AE266A" w:rsidP="00EE2F5B">
      <w:pPr>
        <w:pStyle w:val="Bijschrift"/>
        <w:rPr>
          <w:b/>
        </w:rPr>
      </w:pPr>
    </w:p>
    <w:p w14:paraId="3FFC7D0A" w14:textId="77777777" w:rsidR="00A702E5" w:rsidRPr="00A702E5" w:rsidRDefault="00523613" w:rsidP="00EE2F5B">
      <w:pPr>
        <w:pStyle w:val="Bijschrift"/>
        <w:rPr>
          <w:b/>
        </w:rPr>
      </w:pPr>
      <w:r>
        <w:rPr>
          <w:b/>
        </w:rPr>
        <w:t>Draadloos netwerk</w:t>
      </w:r>
    </w:p>
    <w:p w14:paraId="5455B1E9" w14:textId="77777777" w:rsidR="00A702E5" w:rsidRDefault="00523613" w:rsidP="00A702E5">
      <w:pPr>
        <w:pStyle w:val="Bijschrift"/>
        <w:numPr>
          <w:ilvl w:val="0"/>
          <w:numId w:val="7"/>
        </w:numPr>
      </w:pPr>
      <w:r>
        <w:t>Toegang tot draadloos netwerk</w:t>
      </w:r>
      <w:r w:rsidR="009B2F0E">
        <w:t>.</w:t>
      </w:r>
      <w:r>
        <w:t xml:space="preserve"> </w:t>
      </w:r>
    </w:p>
    <w:p w14:paraId="76972A35" w14:textId="77777777" w:rsidR="00935326" w:rsidRDefault="00935326" w:rsidP="00A702E5">
      <w:pPr>
        <w:pStyle w:val="Bijschrift"/>
        <w:numPr>
          <w:ilvl w:val="0"/>
          <w:numId w:val="7"/>
        </w:numPr>
      </w:pPr>
      <w:r>
        <w:t>Bestanden delen via het zelfde netwerk.</w:t>
      </w:r>
    </w:p>
    <w:p w14:paraId="203B290B" w14:textId="77777777" w:rsidR="00AE266A" w:rsidRDefault="00935326" w:rsidP="00AE266A">
      <w:pPr>
        <w:pStyle w:val="Bijschrift"/>
        <w:numPr>
          <w:ilvl w:val="0"/>
          <w:numId w:val="7"/>
        </w:numPr>
      </w:pPr>
      <w:r>
        <w:t xml:space="preserve">Sneller draadloos internet. </w:t>
      </w:r>
    </w:p>
    <w:p w14:paraId="18A25328" w14:textId="77777777" w:rsidR="00E74D8D" w:rsidRDefault="00E74D8D" w:rsidP="00E74D8D">
      <w:pPr>
        <w:pStyle w:val="Bijschrift"/>
      </w:pPr>
    </w:p>
    <w:p w14:paraId="265CD5F0" w14:textId="77777777" w:rsidR="00E74D8D" w:rsidRPr="00E74D8D" w:rsidRDefault="00E74D8D" w:rsidP="00E74D8D">
      <w:pPr>
        <w:pStyle w:val="Bijschrift"/>
        <w:rPr>
          <w:color w:val="70AD47" w:themeColor="accent6"/>
        </w:rPr>
      </w:pPr>
      <w:proofErr w:type="spellStart"/>
      <w:r w:rsidRPr="00E74D8D">
        <w:rPr>
          <w:color w:val="70AD47" w:themeColor="accent6"/>
        </w:rPr>
        <w:t>Aavullen</w:t>
      </w:r>
      <w:proofErr w:type="spellEnd"/>
    </w:p>
    <w:p w14:paraId="528818B3" w14:textId="77777777" w:rsidR="00AE266A" w:rsidRDefault="00AE266A" w:rsidP="00AE266A">
      <w:pPr>
        <w:pStyle w:val="Bijschrift"/>
        <w:rPr>
          <w:b/>
          <w:sz w:val="28"/>
          <w:szCs w:val="28"/>
        </w:rPr>
      </w:pPr>
    </w:p>
    <w:p w14:paraId="4A2873ED" w14:textId="77777777" w:rsidR="00AE266A" w:rsidRPr="00AE266A" w:rsidRDefault="00227D3E" w:rsidP="00AE266A">
      <w:pPr>
        <w:pStyle w:val="Bijschrift"/>
        <w:pBdr>
          <w:bottom w:val="single" w:sz="4" w:space="1" w:color="auto"/>
        </w:pBdr>
        <w:rPr>
          <w:b/>
          <w:sz w:val="28"/>
          <w:szCs w:val="28"/>
        </w:rPr>
      </w:pPr>
      <w:r>
        <w:rPr>
          <w:b/>
          <w:sz w:val="28"/>
          <w:szCs w:val="28"/>
        </w:rPr>
        <w:t xml:space="preserve">Gasten- en </w:t>
      </w:r>
      <w:r w:rsidR="009B2F0E">
        <w:rPr>
          <w:b/>
          <w:sz w:val="28"/>
          <w:szCs w:val="28"/>
        </w:rPr>
        <w:t xml:space="preserve">productienetwerk </w:t>
      </w:r>
    </w:p>
    <w:p w14:paraId="0CF43054" w14:textId="77777777" w:rsidR="00AE266A" w:rsidRDefault="00AE266A" w:rsidP="00AE266A">
      <w:pPr>
        <w:pStyle w:val="Kop1"/>
        <w:numPr>
          <w:ilvl w:val="0"/>
          <w:numId w:val="0"/>
        </w:numPr>
        <w:rPr>
          <w:sz w:val="22"/>
          <w:szCs w:val="22"/>
        </w:rPr>
      </w:pPr>
    </w:p>
    <w:p w14:paraId="0EEEC935" w14:textId="77777777" w:rsidR="00AE266A" w:rsidRPr="00DF3416" w:rsidRDefault="00DC30BF" w:rsidP="00AE266A">
      <w:pPr>
        <w:pStyle w:val="Kop1"/>
        <w:numPr>
          <w:ilvl w:val="0"/>
          <w:numId w:val="0"/>
        </w:numPr>
        <w:rPr>
          <w:b/>
          <w:sz w:val="22"/>
          <w:szCs w:val="22"/>
        </w:rPr>
      </w:pPr>
      <w:r>
        <w:rPr>
          <w:b/>
          <w:sz w:val="22"/>
          <w:szCs w:val="22"/>
        </w:rPr>
        <w:t xml:space="preserve">Gastennetwerk </w:t>
      </w:r>
    </w:p>
    <w:p w14:paraId="79A99CB0" w14:textId="77777777" w:rsidR="002D6A3A" w:rsidRDefault="00DC30BF" w:rsidP="00DC30BF">
      <w:pPr>
        <w:pStyle w:val="Bijschrift"/>
        <w:numPr>
          <w:ilvl w:val="0"/>
          <w:numId w:val="11"/>
        </w:numPr>
      </w:pPr>
      <w:r>
        <w:t>Een aparte login voor gasten</w:t>
      </w:r>
    </w:p>
    <w:p w14:paraId="7AED131B" w14:textId="77777777" w:rsidR="00DC30BF" w:rsidRDefault="00DC30BF" w:rsidP="00DC30BF">
      <w:pPr>
        <w:pStyle w:val="Bijschrift"/>
        <w:numPr>
          <w:ilvl w:val="0"/>
          <w:numId w:val="11"/>
        </w:numPr>
      </w:pPr>
      <w:r>
        <w:t xml:space="preserve">Niet de zelfde rechten als de medewerkers </w:t>
      </w:r>
    </w:p>
    <w:p w14:paraId="7402E6B8" w14:textId="77777777" w:rsidR="002D6A3A" w:rsidRDefault="002D6A3A" w:rsidP="002D6A3A">
      <w:pPr>
        <w:pStyle w:val="Bijschrift"/>
      </w:pPr>
    </w:p>
    <w:p w14:paraId="2E5A210C" w14:textId="77777777" w:rsidR="002D6A3A" w:rsidRPr="002D6A3A" w:rsidRDefault="000F20E6" w:rsidP="002D6A3A">
      <w:pPr>
        <w:pStyle w:val="Bijschrift"/>
        <w:rPr>
          <w:b/>
        </w:rPr>
      </w:pPr>
      <w:r>
        <w:rPr>
          <w:b/>
        </w:rPr>
        <w:t>Productienetwerk</w:t>
      </w:r>
    </w:p>
    <w:p w14:paraId="52B29B1B" w14:textId="77777777" w:rsidR="0065580D" w:rsidRDefault="002D6A3A" w:rsidP="002D6A3A">
      <w:pPr>
        <w:pStyle w:val="Bijschrift"/>
        <w:numPr>
          <w:ilvl w:val="0"/>
          <w:numId w:val="12"/>
        </w:numPr>
      </w:pPr>
      <w:r>
        <w:t>Informatie uit lokale databronnen en applicaties dienen op elke willekeurige werkplek beschikbaar te zijn.</w:t>
      </w:r>
    </w:p>
    <w:p w14:paraId="28F53B2B" w14:textId="77777777" w:rsidR="0065580D" w:rsidRDefault="0065580D" w:rsidP="0065580D">
      <w:pPr>
        <w:pStyle w:val="Bijschrift"/>
      </w:pPr>
    </w:p>
    <w:p w14:paraId="62EBAAB9" w14:textId="77777777" w:rsidR="0065580D" w:rsidRPr="00E74D8D" w:rsidRDefault="00E74D8D" w:rsidP="0065580D">
      <w:pPr>
        <w:pStyle w:val="Bijschrift"/>
        <w:rPr>
          <w:color w:val="70AD47" w:themeColor="accent6"/>
        </w:rPr>
      </w:pPr>
      <w:r w:rsidRPr="00E74D8D">
        <w:rPr>
          <w:color w:val="70AD47" w:themeColor="accent6"/>
        </w:rPr>
        <w:t>Aanvullen</w:t>
      </w:r>
    </w:p>
    <w:p w14:paraId="06016DB4" w14:textId="77777777" w:rsidR="00DD324E" w:rsidRDefault="00DD324E" w:rsidP="00DD324E">
      <w:pPr>
        <w:pStyle w:val="Kop1"/>
      </w:pPr>
      <w:r>
        <w:br w:type="page"/>
      </w:r>
      <w:bookmarkStart w:id="5" w:name="_Toc292911008"/>
      <w:r>
        <w:lastRenderedPageBreak/>
        <w:t>3</w:t>
      </w:r>
      <w:r>
        <w:tab/>
      </w:r>
      <w:r w:rsidRPr="00F831AB">
        <w:t>MoSCoW-analyse</w:t>
      </w:r>
      <w:bookmarkEnd w:id="5"/>
    </w:p>
    <w:p w14:paraId="7FDA347B" w14:textId="77777777" w:rsidR="007324E1" w:rsidRDefault="00DD324E" w:rsidP="00DD324E">
      <w:r>
        <w:t xml:space="preserve">&lt;voorbeeld </w:t>
      </w:r>
      <w:proofErr w:type="spellStart"/>
      <w:r>
        <w:t>MoSCow</w:t>
      </w:r>
      <w:proofErr w:type="spellEnd"/>
      <w:r>
        <w:t>-analyse&gt;</w:t>
      </w:r>
    </w:p>
    <w:p w14:paraId="711C4552" w14:textId="77777777" w:rsidR="007B2F0A" w:rsidRPr="007B2F0A" w:rsidRDefault="007B2F0A" w:rsidP="007B2F0A">
      <w:pPr>
        <w:pStyle w:val="Bijschrift"/>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w:rsidR="007B2F0A" w:rsidRPr="007B2F0A" w14:paraId="38D41388" w14:textId="77777777" w:rsidTr="0065580D">
        <w:trPr>
          <w:trHeight w:val="247"/>
        </w:trPr>
        <w:tc>
          <w:tcPr>
            <w:tcW w:w="2440" w:type="dxa"/>
            <w:tcBorders>
              <w:top w:val="single" w:sz="6" w:space="0" w:color="auto"/>
              <w:left w:val="single" w:sz="6" w:space="0" w:color="auto"/>
              <w:bottom w:val="single" w:sz="6" w:space="0" w:color="auto"/>
              <w:right w:val="single" w:sz="6" w:space="0" w:color="auto"/>
            </w:tcBorders>
            <w:shd w:val="clear" w:color="auto" w:fill="D9D9D9"/>
          </w:tcPr>
          <w:p w14:paraId="649C57B1" w14:textId="77777777" w:rsidR="007B2F0A" w:rsidRPr="007B2F0A" w:rsidRDefault="007B2F0A" w:rsidP="007B2F0A">
            <w:pPr>
              <w:pStyle w:val="Bijschrift"/>
              <w:rPr>
                <w:b/>
              </w:rPr>
            </w:pPr>
            <w:r w:rsidRPr="007B2F0A">
              <w:rPr>
                <w:b/>
              </w:rPr>
              <w:t>Onderdeel</w:t>
            </w:r>
          </w:p>
        </w:tc>
        <w:tc>
          <w:tcPr>
            <w:tcW w:w="2977" w:type="dxa"/>
            <w:tcBorders>
              <w:top w:val="single" w:sz="6" w:space="0" w:color="auto"/>
              <w:left w:val="single" w:sz="6" w:space="0" w:color="auto"/>
              <w:bottom w:val="single" w:sz="6" w:space="0" w:color="auto"/>
              <w:right w:val="single" w:sz="6" w:space="0" w:color="auto"/>
            </w:tcBorders>
            <w:shd w:val="clear" w:color="auto" w:fill="D9D9D9"/>
          </w:tcPr>
          <w:p w14:paraId="5CDD19B6" w14:textId="77777777" w:rsidR="007B2F0A" w:rsidRPr="007B2F0A" w:rsidRDefault="007B2F0A" w:rsidP="007B2F0A">
            <w:pPr>
              <w:pStyle w:val="Bijschrift"/>
              <w:rPr>
                <w:b/>
              </w:rPr>
            </w:pPr>
            <w:r w:rsidRPr="007B2F0A">
              <w:rPr>
                <w:b/>
              </w:rPr>
              <w:t>Subonderdeel</w:t>
            </w:r>
          </w:p>
        </w:tc>
        <w:tc>
          <w:tcPr>
            <w:tcW w:w="3878" w:type="dxa"/>
            <w:tcBorders>
              <w:top w:val="single" w:sz="6" w:space="0" w:color="auto"/>
              <w:left w:val="single" w:sz="6" w:space="0" w:color="auto"/>
              <w:bottom w:val="single" w:sz="6" w:space="0" w:color="auto"/>
              <w:right w:val="single" w:sz="6" w:space="0" w:color="auto"/>
            </w:tcBorders>
            <w:shd w:val="clear" w:color="auto" w:fill="D9D9D9"/>
          </w:tcPr>
          <w:p w14:paraId="293030FD" w14:textId="77777777" w:rsidR="007B2F0A" w:rsidRPr="007B2F0A" w:rsidRDefault="007B2F0A" w:rsidP="007B2F0A">
            <w:pPr>
              <w:pStyle w:val="Bijschrift"/>
              <w:rPr>
                <w:b/>
              </w:rPr>
            </w:pPr>
            <w:r w:rsidRPr="007B2F0A">
              <w:rPr>
                <w:b/>
              </w:rPr>
              <w:t>Criteria</w:t>
            </w:r>
          </w:p>
        </w:tc>
      </w:tr>
      <w:tr w:rsidR="007B2F0A" w:rsidRPr="007B2F0A" w14:paraId="57D18729" w14:textId="77777777" w:rsidTr="007B2F0A">
        <w:trPr>
          <w:trHeight w:val="24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3AFE1608" w14:textId="77777777" w:rsidR="007B2F0A" w:rsidRPr="007B2F0A" w:rsidRDefault="007B2F0A" w:rsidP="007B2F0A">
            <w:pPr>
              <w:pStyle w:val="Bijschrift"/>
              <w:rPr>
                <w:b/>
              </w:rPr>
            </w:pPr>
            <w:r w:rsidRPr="007B2F0A">
              <w:rPr>
                <w:b/>
              </w:rPr>
              <w:t>Functionaliteiten ‘Must have’</w:t>
            </w:r>
          </w:p>
          <w:p w14:paraId="40A011A4" w14:textId="77777777" w:rsidR="007B2F0A" w:rsidRPr="007B2F0A" w:rsidRDefault="007B2F0A" w:rsidP="007B2F0A">
            <w:pPr>
              <w:pStyle w:val="Bijschrift"/>
              <w:rPr>
                <w:b/>
              </w:rPr>
            </w:pPr>
          </w:p>
        </w:tc>
      </w:tr>
      <w:tr w:rsidR="007B2F0A" w:rsidRPr="007B2F0A" w14:paraId="321777C0"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1C3B0DC8" w14:textId="77777777" w:rsidR="007B2F0A" w:rsidRPr="007B2F0A" w:rsidRDefault="00935326" w:rsidP="007B2F0A">
            <w:pPr>
              <w:pStyle w:val="Bijschrift"/>
            </w:pPr>
            <w:r>
              <w:t xml:space="preserve">Toegang tot draadloos internet </w:t>
            </w:r>
          </w:p>
        </w:tc>
        <w:tc>
          <w:tcPr>
            <w:tcW w:w="2977" w:type="dxa"/>
            <w:tcBorders>
              <w:top w:val="single" w:sz="6" w:space="0" w:color="auto"/>
              <w:left w:val="single" w:sz="6" w:space="0" w:color="auto"/>
              <w:bottom w:val="single" w:sz="6" w:space="0" w:color="auto"/>
              <w:right w:val="single" w:sz="6" w:space="0" w:color="auto"/>
            </w:tcBorders>
          </w:tcPr>
          <w:p w14:paraId="208C7BFD" w14:textId="77777777" w:rsidR="007B2F0A" w:rsidRDefault="00935326" w:rsidP="0065580D">
            <w:pPr>
              <w:pStyle w:val="Bijschrift"/>
              <w:numPr>
                <w:ilvl w:val="0"/>
                <w:numId w:val="12"/>
              </w:numPr>
            </w:pPr>
            <w:r>
              <w:t>Sneller internet</w:t>
            </w:r>
          </w:p>
          <w:p w14:paraId="487D5394" w14:textId="77777777" w:rsidR="0065580D" w:rsidRDefault="0065580D" w:rsidP="0065580D">
            <w:pPr>
              <w:pStyle w:val="Bijschrift"/>
              <w:numPr>
                <w:ilvl w:val="0"/>
                <w:numId w:val="12"/>
              </w:numPr>
            </w:pPr>
            <w:r>
              <w:t>Documenten delen optie.</w:t>
            </w:r>
          </w:p>
          <w:p w14:paraId="0AFC373A" w14:textId="77777777" w:rsidR="0065580D" w:rsidRDefault="0065580D" w:rsidP="0065580D">
            <w:pPr>
              <w:pStyle w:val="Bijschrift"/>
              <w:numPr>
                <w:ilvl w:val="0"/>
                <w:numId w:val="12"/>
              </w:numPr>
            </w:pPr>
            <w:r>
              <w:t>Document toegang flexibiliteit.</w:t>
            </w:r>
          </w:p>
          <w:p w14:paraId="08DF531D" w14:textId="77777777" w:rsidR="0065580D" w:rsidRPr="007B2F0A" w:rsidRDefault="0065580D" w:rsidP="007B2F0A">
            <w:pPr>
              <w:pStyle w:val="Bijschrift"/>
            </w:pPr>
          </w:p>
        </w:tc>
        <w:tc>
          <w:tcPr>
            <w:tcW w:w="3878" w:type="dxa"/>
            <w:tcBorders>
              <w:top w:val="single" w:sz="6" w:space="0" w:color="auto"/>
              <w:left w:val="single" w:sz="6" w:space="0" w:color="auto"/>
              <w:bottom w:val="single" w:sz="6" w:space="0" w:color="auto"/>
              <w:right w:val="single" w:sz="6" w:space="0" w:color="auto"/>
            </w:tcBorders>
          </w:tcPr>
          <w:p w14:paraId="7A8424FF" w14:textId="77777777" w:rsidR="007B2F0A" w:rsidRDefault="0065580D" w:rsidP="0065580D">
            <w:pPr>
              <w:pStyle w:val="Bijschrift"/>
              <w:numPr>
                <w:ilvl w:val="0"/>
                <w:numId w:val="12"/>
              </w:numPr>
            </w:pPr>
            <w:r>
              <w:t>Documenten overal en altijd beschikbaar.</w:t>
            </w:r>
          </w:p>
          <w:p w14:paraId="3A8C43F2" w14:textId="77777777" w:rsidR="0065580D" w:rsidRPr="007B2F0A" w:rsidRDefault="0065580D" w:rsidP="0065580D">
            <w:pPr>
              <w:pStyle w:val="Bijschrift"/>
              <w:numPr>
                <w:ilvl w:val="0"/>
                <w:numId w:val="12"/>
              </w:numPr>
            </w:pPr>
          </w:p>
        </w:tc>
      </w:tr>
      <w:tr w:rsidR="007B2F0A" w:rsidRPr="007B2F0A" w14:paraId="22F93C04"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4959DC9D" w14:textId="77777777" w:rsidR="007B2F0A" w:rsidRPr="007B2F0A" w:rsidRDefault="00177D21" w:rsidP="007B2F0A">
            <w:pPr>
              <w:pStyle w:val="Bijschrift"/>
            </w:pPr>
            <w:r>
              <w:t xml:space="preserve">Gasten netwerk </w:t>
            </w:r>
          </w:p>
        </w:tc>
        <w:tc>
          <w:tcPr>
            <w:tcW w:w="2977" w:type="dxa"/>
            <w:tcBorders>
              <w:top w:val="single" w:sz="6" w:space="0" w:color="auto"/>
              <w:left w:val="single" w:sz="6" w:space="0" w:color="auto"/>
              <w:bottom w:val="single" w:sz="6" w:space="0" w:color="auto"/>
              <w:right w:val="single" w:sz="6" w:space="0" w:color="auto"/>
            </w:tcBorders>
          </w:tcPr>
          <w:p w14:paraId="1771410A" w14:textId="77777777" w:rsidR="007B2F0A" w:rsidRDefault="00177D21" w:rsidP="0065580D">
            <w:pPr>
              <w:pStyle w:val="Bijschrift"/>
              <w:numPr>
                <w:ilvl w:val="0"/>
                <w:numId w:val="12"/>
              </w:numPr>
            </w:pPr>
            <w:r>
              <w:t>Aparte login voor gasten</w:t>
            </w:r>
          </w:p>
          <w:p w14:paraId="6ED8D37A" w14:textId="77777777" w:rsidR="0065580D" w:rsidRPr="007B2F0A" w:rsidRDefault="00177D21" w:rsidP="0065580D">
            <w:pPr>
              <w:pStyle w:val="Bijschrift"/>
              <w:numPr>
                <w:ilvl w:val="0"/>
                <w:numId w:val="12"/>
              </w:numPr>
            </w:pPr>
            <w:r>
              <w:t xml:space="preserve">Niet dezelfde rechten als de medewerkers </w:t>
            </w:r>
          </w:p>
        </w:tc>
        <w:tc>
          <w:tcPr>
            <w:tcW w:w="3878" w:type="dxa"/>
            <w:tcBorders>
              <w:top w:val="single" w:sz="6" w:space="0" w:color="auto"/>
              <w:left w:val="single" w:sz="6" w:space="0" w:color="auto"/>
              <w:bottom w:val="single" w:sz="6" w:space="0" w:color="auto"/>
              <w:right w:val="single" w:sz="6" w:space="0" w:color="auto"/>
            </w:tcBorders>
          </w:tcPr>
          <w:p w14:paraId="0F35EE07" w14:textId="77777777" w:rsidR="0065580D" w:rsidRPr="007B2F0A" w:rsidRDefault="0065580D" w:rsidP="00D5394E">
            <w:pPr>
              <w:pStyle w:val="Bijschrift"/>
              <w:numPr>
                <w:ilvl w:val="0"/>
                <w:numId w:val="12"/>
              </w:numPr>
            </w:pPr>
            <w:r>
              <w:t>Terug zetten van voorgaande versies beschikbaar.</w:t>
            </w:r>
          </w:p>
        </w:tc>
      </w:tr>
      <w:tr w:rsidR="007B2F0A" w:rsidRPr="007B2F0A" w14:paraId="662AFCE0"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4E802524" w14:textId="77777777" w:rsidR="007B2F0A" w:rsidRPr="007B2F0A" w:rsidRDefault="00177D21" w:rsidP="007B2F0A">
            <w:pPr>
              <w:pStyle w:val="Bijschrift"/>
            </w:pPr>
            <w:r>
              <w:t xml:space="preserve">Productie netwerk </w:t>
            </w:r>
          </w:p>
        </w:tc>
        <w:tc>
          <w:tcPr>
            <w:tcW w:w="2977" w:type="dxa"/>
            <w:tcBorders>
              <w:top w:val="single" w:sz="6" w:space="0" w:color="auto"/>
              <w:left w:val="single" w:sz="6" w:space="0" w:color="auto"/>
              <w:bottom w:val="single" w:sz="6" w:space="0" w:color="auto"/>
              <w:right w:val="single" w:sz="6" w:space="0" w:color="auto"/>
            </w:tcBorders>
          </w:tcPr>
          <w:p w14:paraId="251DBF0E" w14:textId="77777777" w:rsidR="007B2F0A" w:rsidRDefault="00177D21" w:rsidP="00AF51FF">
            <w:pPr>
              <w:pStyle w:val="Bijschrift"/>
              <w:numPr>
                <w:ilvl w:val="0"/>
                <w:numId w:val="13"/>
              </w:numPr>
            </w:pPr>
            <w:r>
              <w:t xml:space="preserve">Informatie uit lokale databronnen en applicaties dienen op elke willekeurige werkplek beschikbaar te zijn </w:t>
            </w:r>
          </w:p>
          <w:p w14:paraId="013741EC" w14:textId="77777777" w:rsidR="00AF51FF" w:rsidRDefault="00AF51FF" w:rsidP="00177D21">
            <w:pPr>
              <w:pStyle w:val="Bijschrift"/>
              <w:ind w:left="360"/>
            </w:pPr>
          </w:p>
          <w:p w14:paraId="3FE8B94D" w14:textId="77777777" w:rsidR="00AF51FF" w:rsidRPr="007B2F0A" w:rsidRDefault="00AF51FF" w:rsidP="00AF51FF">
            <w:pPr>
              <w:pStyle w:val="Bijschrift"/>
              <w:ind w:left="360"/>
            </w:pPr>
          </w:p>
        </w:tc>
        <w:tc>
          <w:tcPr>
            <w:tcW w:w="3878" w:type="dxa"/>
            <w:tcBorders>
              <w:top w:val="single" w:sz="6" w:space="0" w:color="auto"/>
              <w:left w:val="single" w:sz="6" w:space="0" w:color="auto"/>
              <w:bottom w:val="single" w:sz="6" w:space="0" w:color="auto"/>
              <w:right w:val="single" w:sz="6" w:space="0" w:color="auto"/>
            </w:tcBorders>
          </w:tcPr>
          <w:p w14:paraId="5E198C26" w14:textId="77777777" w:rsidR="007B2F0A" w:rsidRDefault="00AF51FF" w:rsidP="00AF51FF">
            <w:pPr>
              <w:pStyle w:val="Bijschrift"/>
              <w:numPr>
                <w:ilvl w:val="0"/>
                <w:numId w:val="13"/>
              </w:numPr>
            </w:pPr>
            <w:r>
              <w:t>Alleen personen met toestemming kunnen documenten benaderen.</w:t>
            </w:r>
          </w:p>
          <w:p w14:paraId="1522768F" w14:textId="77777777" w:rsidR="004411A1" w:rsidRPr="007B2F0A" w:rsidRDefault="004411A1" w:rsidP="001808BE">
            <w:pPr>
              <w:pStyle w:val="Bijschrift"/>
            </w:pPr>
          </w:p>
        </w:tc>
      </w:tr>
      <w:tr w:rsidR="007B2F0A" w:rsidRPr="007B2F0A" w14:paraId="33B4CCF6"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1A340EAB" w14:textId="77777777" w:rsidR="007B2F0A" w:rsidRPr="007B2F0A" w:rsidRDefault="00AF51FF" w:rsidP="007B2F0A">
            <w:pPr>
              <w:pStyle w:val="Bijschrift"/>
            </w:pPr>
            <w:r>
              <w:t>Koppeling van interne en externe communicatie aan project dossiers</w:t>
            </w:r>
          </w:p>
        </w:tc>
        <w:tc>
          <w:tcPr>
            <w:tcW w:w="2977" w:type="dxa"/>
            <w:tcBorders>
              <w:top w:val="single" w:sz="6" w:space="0" w:color="auto"/>
              <w:left w:val="single" w:sz="6" w:space="0" w:color="auto"/>
              <w:bottom w:val="single" w:sz="6" w:space="0" w:color="auto"/>
              <w:right w:val="single" w:sz="6" w:space="0" w:color="auto"/>
            </w:tcBorders>
          </w:tcPr>
          <w:p w14:paraId="5A23822C" w14:textId="77777777" w:rsidR="007B2F0A" w:rsidRDefault="004411A1" w:rsidP="00AF51FF">
            <w:pPr>
              <w:pStyle w:val="Bijschrift"/>
              <w:numPr>
                <w:ilvl w:val="0"/>
                <w:numId w:val="15"/>
              </w:numPr>
            </w:pPr>
            <w:r>
              <w:t>Project communicatie dossier koppeling optie.</w:t>
            </w:r>
          </w:p>
          <w:p w14:paraId="1F45B9D6" w14:textId="77777777" w:rsidR="004411A1" w:rsidRPr="007B2F0A" w:rsidRDefault="004411A1" w:rsidP="00AF51FF">
            <w:pPr>
              <w:pStyle w:val="Bijschrift"/>
              <w:numPr>
                <w:ilvl w:val="0"/>
                <w:numId w:val="15"/>
              </w:numPr>
            </w:pPr>
            <w:r>
              <w:t>Klant communicatie project dossier koppeling.</w:t>
            </w:r>
          </w:p>
        </w:tc>
        <w:tc>
          <w:tcPr>
            <w:tcW w:w="3878" w:type="dxa"/>
            <w:tcBorders>
              <w:top w:val="single" w:sz="6" w:space="0" w:color="auto"/>
              <w:left w:val="single" w:sz="6" w:space="0" w:color="auto"/>
              <w:bottom w:val="single" w:sz="6" w:space="0" w:color="auto"/>
              <w:right w:val="single" w:sz="6" w:space="0" w:color="auto"/>
            </w:tcBorders>
          </w:tcPr>
          <w:p w14:paraId="50F71724" w14:textId="77777777" w:rsidR="007B2F0A" w:rsidRDefault="00AF51FF" w:rsidP="00AF51FF">
            <w:pPr>
              <w:pStyle w:val="Bijschrift"/>
              <w:numPr>
                <w:ilvl w:val="0"/>
                <w:numId w:val="15"/>
              </w:numPr>
            </w:pPr>
            <w:r>
              <w:t>Alle project beslissingen zijn aan het project dossier te koppelen.</w:t>
            </w:r>
          </w:p>
          <w:p w14:paraId="323F9619" w14:textId="77777777" w:rsidR="00AF51FF" w:rsidRDefault="00AF51FF" w:rsidP="00AF51FF">
            <w:pPr>
              <w:pStyle w:val="Bijschrift"/>
              <w:numPr>
                <w:ilvl w:val="0"/>
                <w:numId w:val="15"/>
              </w:numPr>
            </w:pPr>
            <w:r>
              <w:t>Alle klant communicatie is aan het project dossier te koppelen.</w:t>
            </w:r>
          </w:p>
          <w:p w14:paraId="4C6E04A3" w14:textId="77777777" w:rsidR="004411A1" w:rsidRPr="007B2F0A" w:rsidRDefault="004411A1" w:rsidP="004411A1">
            <w:pPr>
              <w:pStyle w:val="Bijschrift"/>
              <w:ind w:left="360"/>
            </w:pPr>
          </w:p>
        </w:tc>
      </w:tr>
      <w:tr w:rsidR="007B2F0A" w:rsidRPr="007B2F0A" w14:paraId="26039CBD" w14:textId="77777777"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3A27DAD9" w14:textId="77777777" w:rsidR="007B2F0A" w:rsidRPr="00CB1E3F" w:rsidRDefault="007B2F0A" w:rsidP="007B2F0A">
            <w:pPr>
              <w:pStyle w:val="Bijschrift"/>
              <w:rPr>
                <w:b/>
              </w:rPr>
            </w:pPr>
            <w:r w:rsidRPr="00CB1E3F">
              <w:rPr>
                <w:b/>
              </w:rPr>
              <w:t>Functionaliteiten ‘Should have’</w:t>
            </w:r>
          </w:p>
        </w:tc>
      </w:tr>
      <w:tr w:rsidR="007B2F0A" w:rsidRPr="007B2F0A" w14:paraId="4F1FD158"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73A0B355" w14:textId="77777777" w:rsidR="007B2F0A" w:rsidRPr="00CB1E3F" w:rsidRDefault="009B6006" w:rsidP="007B2F0A">
            <w:pPr>
              <w:pStyle w:val="Bijschrift"/>
            </w:pPr>
            <w:r>
              <w:t xml:space="preserve">Hardware </w:t>
            </w:r>
          </w:p>
        </w:tc>
        <w:tc>
          <w:tcPr>
            <w:tcW w:w="2977" w:type="dxa"/>
            <w:tcBorders>
              <w:top w:val="single" w:sz="6" w:space="0" w:color="auto"/>
              <w:left w:val="single" w:sz="6" w:space="0" w:color="auto"/>
              <w:bottom w:val="single" w:sz="6" w:space="0" w:color="auto"/>
              <w:right w:val="single" w:sz="6" w:space="0" w:color="auto"/>
            </w:tcBorders>
          </w:tcPr>
          <w:p w14:paraId="770CB850" w14:textId="77777777" w:rsidR="007B2F0A" w:rsidRPr="00CB1E3F" w:rsidRDefault="009B6006" w:rsidP="004411A1">
            <w:pPr>
              <w:pStyle w:val="Bijschrift"/>
              <w:numPr>
                <w:ilvl w:val="0"/>
                <w:numId w:val="14"/>
              </w:numPr>
            </w:pPr>
            <w:r>
              <w:t xml:space="preserve">Bottleneck </w:t>
            </w:r>
          </w:p>
        </w:tc>
        <w:tc>
          <w:tcPr>
            <w:tcW w:w="3878" w:type="dxa"/>
            <w:tcBorders>
              <w:top w:val="single" w:sz="6" w:space="0" w:color="auto"/>
              <w:left w:val="single" w:sz="6" w:space="0" w:color="auto"/>
              <w:bottom w:val="single" w:sz="6" w:space="0" w:color="auto"/>
              <w:right w:val="single" w:sz="6" w:space="0" w:color="auto"/>
            </w:tcBorders>
          </w:tcPr>
          <w:p w14:paraId="3E07DFC1" w14:textId="77777777" w:rsidR="007B2F0A" w:rsidRPr="00CB1E3F" w:rsidRDefault="009B6006" w:rsidP="004411A1">
            <w:pPr>
              <w:pStyle w:val="Bijschrift"/>
              <w:numPr>
                <w:ilvl w:val="0"/>
                <w:numId w:val="14"/>
              </w:numPr>
            </w:pPr>
            <w:r>
              <w:t>Oude bedrijfsapparatuur kan zorgen voor een vertraging van het netwerk. We zouden dus eigenlijk al de hardware die hij nu al heeft moeten vervangen om het bedrijf klaar te kunnen maken voor de toekomst. (AX)</w:t>
            </w:r>
          </w:p>
        </w:tc>
      </w:tr>
      <w:tr w:rsidR="007B2F0A" w:rsidRPr="007B2F0A" w14:paraId="5DFFCC34" w14:textId="77777777"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12AEFBD5" w14:textId="77777777" w:rsidR="007B2F0A" w:rsidRPr="00E74D8D" w:rsidRDefault="007B2F0A" w:rsidP="007B2F0A">
            <w:pPr>
              <w:pStyle w:val="Bijschrift"/>
              <w:rPr>
                <w:b/>
                <w:highlight w:val="yellow"/>
              </w:rPr>
            </w:pPr>
            <w:r w:rsidRPr="00CB1E3F">
              <w:rPr>
                <w:b/>
              </w:rPr>
              <w:t>Functionaliteiten ‘Could have’</w:t>
            </w:r>
          </w:p>
        </w:tc>
      </w:tr>
      <w:tr w:rsidR="00CB1E3F" w:rsidRPr="007B2F0A" w14:paraId="690BF95F"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3949DF14" w14:textId="77777777" w:rsidR="00CB1E3F" w:rsidRPr="00CB1E3F" w:rsidRDefault="00CB1E3F" w:rsidP="00CB1E3F">
            <w:pPr>
              <w:pStyle w:val="Bijschrift"/>
            </w:pPr>
            <w:r w:rsidRPr="00CB1E3F">
              <w:t>Hardware</w:t>
            </w:r>
          </w:p>
        </w:tc>
        <w:tc>
          <w:tcPr>
            <w:tcW w:w="2977" w:type="dxa"/>
            <w:tcBorders>
              <w:top w:val="single" w:sz="6" w:space="0" w:color="auto"/>
              <w:left w:val="single" w:sz="6" w:space="0" w:color="auto"/>
              <w:bottom w:val="single" w:sz="6" w:space="0" w:color="auto"/>
              <w:right w:val="single" w:sz="6" w:space="0" w:color="auto"/>
            </w:tcBorders>
          </w:tcPr>
          <w:p w14:paraId="61FFC33A" w14:textId="77777777" w:rsidR="00CB1E3F" w:rsidRPr="00CB1E3F" w:rsidRDefault="00CB1E3F" w:rsidP="00CB1E3F">
            <w:pPr>
              <w:pStyle w:val="Bijschrift"/>
              <w:numPr>
                <w:ilvl w:val="0"/>
                <w:numId w:val="14"/>
              </w:numPr>
            </w:pPr>
            <w:r w:rsidRPr="00CB1E3F">
              <w:t>Snellere Access Points voor grotere en snellere bandbreedte</w:t>
            </w:r>
          </w:p>
        </w:tc>
        <w:tc>
          <w:tcPr>
            <w:tcW w:w="3878" w:type="dxa"/>
            <w:tcBorders>
              <w:top w:val="single" w:sz="6" w:space="0" w:color="auto"/>
              <w:left w:val="single" w:sz="6" w:space="0" w:color="auto"/>
              <w:bottom w:val="single" w:sz="6" w:space="0" w:color="auto"/>
              <w:right w:val="single" w:sz="6" w:space="0" w:color="auto"/>
            </w:tcBorders>
          </w:tcPr>
          <w:p w14:paraId="2BF1746B" w14:textId="77777777" w:rsidR="00CB1E3F" w:rsidRPr="00CB1E3F" w:rsidRDefault="00CB1E3F" w:rsidP="00CB1E3F">
            <w:pPr>
              <w:pStyle w:val="Bijschrift"/>
              <w:numPr>
                <w:ilvl w:val="0"/>
                <w:numId w:val="14"/>
              </w:numPr>
            </w:pPr>
            <w:r w:rsidRPr="00CB1E3F">
              <w:t>Op drukke momenten zal het WI-FI Netwerk sneller zijn</w:t>
            </w:r>
          </w:p>
        </w:tc>
      </w:tr>
      <w:tr w:rsidR="00CB1E3F" w:rsidRPr="007B2F0A" w14:paraId="140E8F3D" w14:textId="77777777" w:rsidTr="00537491">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0B6A9CD0" w14:textId="77777777" w:rsidR="00CB1E3F" w:rsidRPr="00E74D8D" w:rsidRDefault="00CB1E3F" w:rsidP="00CB1E3F">
            <w:pPr>
              <w:pStyle w:val="Bijschrift"/>
              <w:rPr>
                <w:highlight w:val="yellow"/>
              </w:rPr>
            </w:pPr>
            <w:r w:rsidRPr="009B6006">
              <w:rPr>
                <w:b/>
              </w:rPr>
              <w:t xml:space="preserve">Functionaliteiten ‘Won’t have’ </w:t>
            </w:r>
          </w:p>
        </w:tc>
      </w:tr>
      <w:tr w:rsidR="00CB1E3F" w:rsidRPr="007B2F0A" w14:paraId="2393F487" w14:textId="77777777" w:rsidTr="0065580D">
        <w:trPr>
          <w:trHeight w:val="567"/>
        </w:trPr>
        <w:tc>
          <w:tcPr>
            <w:tcW w:w="2440" w:type="dxa"/>
            <w:tcBorders>
              <w:top w:val="single" w:sz="6" w:space="0" w:color="auto"/>
              <w:left w:val="single" w:sz="6" w:space="0" w:color="auto"/>
              <w:bottom w:val="single" w:sz="6" w:space="0" w:color="auto"/>
              <w:right w:val="single" w:sz="6" w:space="0" w:color="auto"/>
            </w:tcBorders>
          </w:tcPr>
          <w:p w14:paraId="0D99C911" w14:textId="77777777" w:rsidR="00CB1E3F" w:rsidRPr="009B6006" w:rsidRDefault="009B6006" w:rsidP="00CB1E3F">
            <w:pPr>
              <w:pStyle w:val="Bijschrift"/>
            </w:pPr>
            <w:r w:rsidRPr="009B6006">
              <w:t>Software</w:t>
            </w:r>
          </w:p>
        </w:tc>
        <w:tc>
          <w:tcPr>
            <w:tcW w:w="2977" w:type="dxa"/>
            <w:tcBorders>
              <w:top w:val="single" w:sz="6" w:space="0" w:color="auto"/>
              <w:left w:val="single" w:sz="6" w:space="0" w:color="auto"/>
              <w:bottom w:val="single" w:sz="6" w:space="0" w:color="auto"/>
              <w:right w:val="single" w:sz="6" w:space="0" w:color="auto"/>
            </w:tcBorders>
          </w:tcPr>
          <w:p w14:paraId="5FC3439A" w14:textId="77777777" w:rsidR="00CB1E3F" w:rsidRPr="009B6006" w:rsidRDefault="009B6006" w:rsidP="00CB1E3F">
            <w:pPr>
              <w:pStyle w:val="Bijschrift"/>
              <w:numPr>
                <w:ilvl w:val="0"/>
                <w:numId w:val="18"/>
              </w:numPr>
            </w:pPr>
            <w:r w:rsidRPr="009B6006">
              <w:t>Ra</w:t>
            </w:r>
            <w:r>
              <w:t>dius</w:t>
            </w:r>
          </w:p>
        </w:tc>
        <w:tc>
          <w:tcPr>
            <w:tcW w:w="3878" w:type="dxa"/>
            <w:tcBorders>
              <w:top w:val="single" w:sz="6" w:space="0" w:color="auto"/>
              <w:left w:val="single" w:sz="6" w:space="0" w:color="auto"/>
              <w:bottom w:val="single" w:sz="6" w:space="0" w:color="auto"/>
              <w:right w:val="single" w:sz="6" w:space="0" w:color="auto"/>
            </w:tcBorders>
          </w:tcPr>
          <w:p w14:paraId="61054E26" w14:textId="77777777" w:rsidR="00CB1E3F" w:rsidRPr="009B6006" w:rsidRDefault="009B6006" w:rsidP="00CB1E3F">
            <w:pPr>
              <w:pStyle w:val="Bijschrift"/>
              <w:numPr>
                <w:ilvl w:val="0"/>
                <w:numId w:val="18"/>
              </w:numPr>
            </w:pPr>
            <w:r>
              <w:t xml:space="preserve">Omdat we niet gebruik maken van AD accounts tijdens de Authenticatie, is het niet nodig om </w:t>
            </w:r>
            <w:r w:rsidR="0035353D">
              <w:t xml:space="preserve">Authenticatie protocollen in te stellen. </w:t>
            </w:r>
          </w:p>
        </w:tc>
      </w:tr>
      <w:tr w:rsidR="00CB1E3F" w:rsidRPr="007B2F0A" w14:paraId="12F2C4E0" w14:textId="77777777" w:rsidTr="00C75852">
        <w:trPr>
          <w:trHeight w:val="270"/>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14:paraId="7E18A805" w14:textId="77777777" w:rsidR="00CB1E3F" w:rsidRPr="00E74D8D" w:rsidRDefault="00CB1E3F" w:rsidP="00CB1E3F">
            <w:pPr>
              <w:pStyle w:val="Bijschrift"/>
              <w:jc w:val="center"/>
              <w:rPr>
                <w:highlight w:val="yellow"/>
              </w:rPr>
            </w:pPr>
            <w:r w:rsidRPr="00E74D8D">
              <w:t>Dient de klant zelf per medewerker te verstrekken</w:t>
            </w:r>
          </w:p>
        </w:tc>
      </w:tr>
    </w:tbl>
    <w:p w14:paraId="06777F00" w14:textId="77777777" w:rsidR="007B2F0A" w:rsidRPr="007B2F0A" w:rsidRDefault="007B2F0A" w:rsidP="007B2F0A">
      <w:pPr>
        <w:pStyle w:val="Bijschrift"/>
      </w:pPr>
    </w:p>
    <w:p w14:paraId="314FCA43" w14:textId="77777777" w:rsidR="007B2F0A" w:rsidRDefault="007B2F0A" w:rsidP="00F831AB">
      <w:pPr>
        <w:pStyle w:val="Bijschrift"/>
      </w:pPr>
    </w:p>
    <w:p w14:paraId="5D0F4D12" w14:textId="77777777" w:rsidR="00DC389F" w:rsidRDefault="00DC389F">
      <w:pPr>
        <w:suppressAutoHyphens w:val="0"/>
        <w:autoSpaceDE/>
        <w:rPr>
          <w:rFonts w:ascii="Trebuchet MS" w:hAnsi="Trebuchet MS"/>
          <w:sz w:val="28"/>
          <w:szCs w:val="28"/>
        </w:rPr>
      </w:pPr>
      <w:bookmarkStart w:id="6" w:name="_Toc292911009"/>
      <w:r>
        <w:br w:type="page"/>
      </w:r>
    </w:p>
    <w:p w14:paraId="2F0C987C" w14:textId="77777777" w:rsidR="00F831AB" w:rsidRDefault="00537491" w:rsidP="00E8413A">
      <w:pPr>
        <w:pStyle w:val="Kop1"/>
      </w:pPr>
      <w:r>
        <w:lastRenderedPageBreak/>
        <w:t>4</w:t>
      </w:r>
      <w:r>
        <w:tab/>
      </w:r>
      <w:r w:rsidR="00F831AB" w:rsidRPr="00F831AB">
        <w:t>Beschrijving van de gekozen oplossing</w:t>
      </w:r>
      <w:bookmarkEnd w:id="6"/>
    </w:p>
    <w:p w14:paraId="1142AAEF" w14:textId="77777777" w:rsidR="00AD77B1" w:rsidRPr="00AD77B1" w:rsidRDefault="00AD77B1" w:rsidP="00AD77B1"/>
    <w:p w14:paraId="45A45D27" w14:textId="77777777" w:rsidR="00EE2F5B" w:rsidRDefault="00EE2F5B" w:rsidP="00EE2F5B">
      <w:pPr>
        <w:pStyle w:val="Bijschrift"/>
      </w:pPr>
    </w:p>
    <w:p w14:paraId="4D968233" w14:textId="77777777" w:rsidR="00D979FF" w:rsidRPr="00E74D8D" w:rsidRDefault="008660B4" w:rsidP="00EE2F5B">
      <w:pPr>
        <w:pStyle w:val="Bijschrift"/>
        <w:rPr>
          <w:color w:val="FFC000"/>
        </w:rPr>
      </w:pPr>
      <w:r w:rsidRPr="00E74D8D">
        <w:rPr>
          <w:color w:val="FFC000"/>
        </w:rPr>
        <w:t xml:space="preserve">De totaal oplossen bestaat </w:t>
      </w:r>
      <w:r w:rsidR="00D979FF" w:rsidRPr="00E74D8D">
        <w:rPr>
          <w:color w:val="FFC000"/>
        </w:rPr>
        <w:t xml:space="preserve">uit een </w:t>
      </w:r>
      <w:proofErr w:type="spellStart"/>
      <w:r w:rsidR="00D979FF" w:rsidRPr="00E74D8D">
        <w:rPr>
          <w:color w:val="FFC000"/>
        </w:rPr>
        <w:t>Sharepoint</w:t>
      </w:r>
      <w:proofErr w:type="spellEnd"/>
      <w:r w:rsidR="00D979FF" w:rsidRPr="00E74D8D">
        <w:rPr>
          <w:color w:val="FFC000"/>
        </w:rPr>
        <w:t xml:space="preserve"> 2010 implementatie waarin op projectbasis documenten en informatiestromen uitgewisseld worden. Het te implementeren systeem heeft de volgende eigenschappen:</w:t>
      </w:r>
    </w:p>
    <w:p w14:paraId="220DC0FC" w14:textId="77777777" w:rsidR="00D979FF" w:rsidRPr="00E74D8D" w:rsidRDefault="00D979FF" w:rsidP="00EE2F5B">
      <w:pPr>
        <w:pStyle w:val="Bijschrift"/>
        <w:rPr>
          <w:color w:val="FFC000"/>
        </w:rPr>
      </w:pPr>
    </w:p>
    <w:p w14:paraId="04B150F4" w14:textId="77777777" w:rsidR="00D979FF" w:rsidRPr="00E74D8D" w:rsidRDefault="00D979FF" w:rsidP="00D979FF">
      <w:pPr>
        <w:pStyle w:val="Bijschrift"/>
        <w:numPr>
          <w:ilvl w:val="0"/>
          <w:numId w:val="20"/>
        </w:numPr>
        <w:rPr>
          <w:color w:val="FFC000"/>
        </w:rPr>
      </w:pPr>
      <w:r w:rsidRPr="00E74D8D">
        <w:rPr>
          <w:color w:val="FFC000"/>
        </w:rPr>
        <w:t>Er komt een centrale portal voor het benaderen van de documenten en informatiestromen. Waarin de klant zelf projectleden en externe klanten kan toevoegen.</w:t>
      </w:r>
    </w:p>
    <w:p w14:paraId="217B461B" w14:textId="77777777" w:rsidR="00D979FF" w:rsidRPr="00E74D8D" w:rsidRDefault="00D979FF" w:rsidP="00D979FF">
      <w:pPr>
        <w:pStyle w:val="Bijschrift"/>
        <w:numPr>
          <w:ilvl w:val="0"/>
          <w:numId w:val="20"/>
        </w:numPr>
        <w:rPr>
          <w:color w:val="FFC000"/>
        </w:rPr>
      </w:pPr>
      <w:r w:rsidRPr="00E74D8D">
        <w:rPr>
          <w:color w:val="FFC000"/>
        </w:rPr>
        <w:t>Per project kunnen dossiers worden aangemaakt in de vorm van een werkomgeving die gedeeld is tussen specifieke project gebruikers.</w:t>
      </w:r>
    </w:p>
    <w:p w14:paraId="113D4CC2" w14:textId="77777777" w:rsidR="00D979FF" w:rsidRPr="00E74D8D" w:rsidRDefault="00D979FF" w:rsidP="00D979FF">
      <w:pPr>
        <w:pStyle w:val="Bijschrift"/>
        <w:numPr>
          <w:ilvl w:val="0"/>
          <w:numId w:val="20"/>
        </w:numPr>
        <w:rPr>
          <w:color w:val="FFC000"/>
        </w:rPr>
      </w:pPr>
      <w:r w:rsidRPr="00E74D8D">
        <w:rPr>
          <w:color w:val="FFC000"/>
        </w:rPr>
        <w:t>De archivaris / secretaris kan alle lopende en afgesloten projecten inzien. Hierin kunnen autorisaties worden ingesteld waar gewenst door de beheerder van de oplossing.</w:t>
      </w:r>
    </w:p>
    <w:p w14:paraId="77B664DF" w14:textId="77777777" w:rsidR="00D979FF" w:rsidRPr="00E74D8D" w:rsidRDefault="00D979FF" w:rsidP="00D979FF">
      <w:pPr>
        <w:pStyle w:val="Bijschrift"/>
        <w:numPr>
          <w:ilvl w:val="0"/>
          <w:numId w:val="20"/>
        </w:numPr>
        <w:rPr>
          <w:color w:val="FFC000"/>
        </w:rPr>
      </w:pPr>
      <w:r w:rsidRPr="00E74D8D">
        <w:rPr>
          <w:color w:val="FFC000"/>
        </w:rPr>
        <w:t>Alle informatiestromen en documenten worden gewaarborgd binnen de omgeving. De termijn wordt ingesteld op twee kalenderjaren.</w:t>
      </w:r>
    </w:p>
    <w:p w14:paraId="2B48BA45" w14:textId="77777777" w:rsidR="008660B4" w:rsidRPr="00E74D8D" w:rsidRDefault="008660B4" w:rsidP="00EE2F5B">
      <w:pPr>
        <w:pStyle w:val="Bijschrift"/>
        <w:rPr>
          <w:color w:val="FFC000"/>
        </w:rPr>
      </w:pPr>
    </w:p>
    <w:p w14:paraId="201EBB44"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5602DD25" w14:textId="77777777" w:rsidR="008660B4" w:rsidRPr="00E74D8D" w:rsidRDefault="008660B4" w:rsidP="008660B4">
      <w:pPr>
        <w:pStyle w:val="Bijschrift"/>
        <w:rPr>
          <w:color w:val="FFC000"/>
        </w:rPr>
      </w:pPr>
    </w:p>
    <w:p w14:paraId="46EAAC2F" w14:textId="77777777" w:rsidR="008660B4" w:rsidRPr="00E74D8D" w:rsidRDefault="008660B4" w:rsidP="008660B4">
      <w:pPr>
        <w:pStyle w:val="Bijschrift"/>
        <w:rPr>
          <w:b/>
          <w:color w:val="FFC000"/>
        </w:rPr>
      </w:pPr>
      <w:r w:rsidRPr="00E74D8D">
        <w:rPr>
          <w:b/>
          <w:color w:val="FFC000"/>
        </w:rPr>
        <w:t>Algemeen</w:t>
      </w:r>
    </w:p>
    <w:p w14:paraId="33DC5573" w14:textId="77777777" w:rsidR="008660B4" w:rsidRPr="00E74D8D" w:rsidRDefault="008660B4" w:rsidP="008660B4">
      <w:pPr>
        <w:pStyle w:val="Bijschrift"/>
        <w:numPr>
          <w:ilvl w:val="0"/>
          <w:numId w:val="19"/>
        </w:numPr>
        <w:rPr>
          <w:color w:val="FFC000"/>
        </w:rPr>
      </w:pPr>
      <w:r w:rsidRPr="00E74D8D">
        <w:rPr>
          <w:color w:val="FFC000"/>
        </w:rPr>
        <w:t>Het basis systeem is zeer flexibel in te richten door de opdrachtnemer.</w:t>
      </w:r>
    </w:p>
    <w:p w14:paraId="26C6F678" w14:textId="77777777" w:rsidR="008660B4" w:rsidRPr="00E74D8D" w:rsidRDefault="008660B4" w:rsidP="008660B4">
      <w:pPr>
        <w:pStyle w:val="Bijschrift"/>
        <w:numPr>
          <w:ilvl w:val="0"/>
          <w:numId w:val="19"/>
        </w:numPr>
        <w:rPr>
          <w:color w:val="FFC000"/>
        </w:rPr>
      </w:pPr>
      <w:r w:rsidRPr="00E74D8D">
        <w:rPr>
          <w:color w:val="FFC000"/>
        </w:rPr>
        <w:t>Veel professionele documentatie beschikbaar.</w:t>
      </w:r>
    </w:p>
    <w:p w14:paraId="39EA1D54" w14:textId="77777777" w:rsidR="008660B4" w:rsidRPr="00E74D8D" w:rsidRDefault="008660B4" w:rsidP="008660B4">
      <w:pPr>
        <w:pStyle w:val="Bijschrift"/>
        <w:numPr>
          <w:ilvl w:val="0"/>
          <w:numId w:val="19"/>
        </w:numPr>
        <w:rPr>
          <w:color w:val="FFC000"/>
        </w:rPr>
      </w:pPr>
      <w:r w:rsidRPr="00E74D8D">
        <w:rPr>
          <w:color w:val="FFC000"/>
        </w:rPr>
        <w:t xml:space="preserve">Professionele support is in te kopen door de klant bij specifieke </w:t>
      </w:r>
      <w:proofErr w:type="spellStart"/>
      <w:r w:rsidRPr="00E74D8D">
        <w:rPr>
          <w:color w:val="FFC000"/>
        </w:rPr>
        <w:t>microsoft</w:t>
      </w:r>
      <w:proofErr w:type="spellEnd"/>
      <w:r w:rsidRPr="00E74D8D">
        <w:rPr>
          <w:color w:val="FFC000"/>
        </w:rPr>
        <w:t xml:space="preserve"> partners.</w:t>
      </w:r>
    </w:p>
    <w:p w14:paraId="65740125" w14:textId="77777777" w:rsidR="00D979FF" w:rsidRPr="00E74D8D" w:rsidRDefault="00D979FF" w:rsidP="008660B4">
      <w:pPr>
        <w:pStyle w:val="Bijschrift"/>
        <w:numPr>
          <w:ilvl w:val="0"/>
          <w:numId w:val="19"/>
        </w:numPr>
        <w:rPr>
          <w:color w:val="FFC000"/>
        </w:rPr>
      </w:pPr>
      <w:r w:rsidRPr="00E74D8D">
        <w:rPr>
          <w:color w:val="FFC000"/>
        </w:rPr>
        <w:t>Garantie op lange termijn ondersteuning op de totaaloplossing.</w:t>
      </w:r>
    </w:p>
    <w:p w14:paraId="2E5CDC48" w14:textId="77777777" w:rsidR="00DE647C" w:rsidRPr="00E74D8D" w:rsidRDefault="00DE647C" w:rsidP="008660B4">
      <w:pPr>
        <w:pStyle w:val="Bijschrift"/>
        <w:numPr>
          <w:ilvl w:val="0"/>
          <w:numId w:val="19"/>
        </w:numPr>
        <w:rPr>
          <w:color w:val="FFC000"/>
        </w:rPr>
      </w:pPr>
      <w:r w:rsidRPr="00E74D8D">
        <w:rPr>
          <w:color w:val="FFC000"/>
        </w:rPr>
        <w:t>Implementatiekosten worden op termijn terugverdiend door de hoge efficiëntie door flexibele werkplekken.</w:t>
      </w:r>
    </w:p>
    <w:p w14:paraId="3B7B88F4" w14:textId="77777777" w:rsidR="008660B4" w:rsidRPr="00E74D8D" w:rsidRDefault="008660B4" w:rsidP="008660B4">
      <w:pPr>
        <w:pStyle w:val="Bijschrift"/>
        <w:ind w:left="360"/>
        <w:rPr>
          <w:color w:val="FFC000"/>
        </w:rPr>
      </w:pPr>
    </w:p>
    <w:p w14:paraId="0D41C778" w14:textId="77777777" w:rsidR="008660B4" w:rsidRPr="00E74D8D" w:rsidRDefault="008660B4" w:rsidP="008660B4">
      <w:pPr>
        <w:pStyle w:val="Bijschrift"/>
        <w:rPr>
          <w:b/>
          <w:color w:val="FFC000"/>
        </w:rPr>
      </w:pPr>
      <w:r w:rsidRPr="00E74D8D">
        <w:rPr>
          <w:b/>
          <w:color w:val="FFC000"/>
        </w:rPr>
        <w:t>Document versiebeheer en uitwisseling gericht</w:t>
      </w:r>
    </w:p>
    <w:p w14:paraId="2F8DFD5E" w14:textId="77777777" w:rsidR="008660B4" w:rsidRPr="00E74D8D" w:rsidRDefault="008660B4" w:rsidP="008660B4">
      <w:pPr>
        <w:pStyle w:val="Bijschrift"/>
        <w:numPr>
          <w:ilvl w:val="0"/>
          <w:numId w:val="19"/>
        </w:numPr>
        <w:rPr>
          <w:color w:val="FFC000"/>
        </w:rPr>
      </w:pPr>
      <w:r w:rsidRPr="00E74D8D">
        <w:rPr>
          <w:color w:val="FFC000"/>
        </w:rPr>
        <w:t>Na implementatie is de klant zelf in staat verschillende document omgevingen per projectgroep / afdeling in te richten.</w:t>
      </w:r>
    </w:p>
    <w:p w14:paraId="753DD085" w14:textId="77777777" w:rsidR="008660B4" w:rsidRPr="00E74D8D" w:rsidRDefault="008660B4" w:rsidP="008660B4">
      <w:pPr>
        <w:pStyle w:val="Bijschrift"/>
        <w:numPr>
          <w:ilvl w:val="0"/>
          <w:numId w:val="19"/>
        </w:numPr>
        <w:rPr>
          <w:color w:val="FFC000"/>
        </w:rPr>
      </w:pPr>
      <w:r w:rsidRPr="00E74D8D">
        <w:rPr>
          <w:color w:val="FFC000"/>
        </w:rPr>
        <w:t xml:space="preserve">Documenten zijn via een intranet voor lokaal gebruik, en waar wenselijk via het internet beschikbaar te stellen. Dit doormiddel van een intranet- / </w:t>
      </w:r>
      <w:proofErr w:type="spellStart"/>
      <w:r w:rsidRPr="00E74D8D">
        <w:rPr>
          <w:color w:val="FFC000"/>
        </w:rPr>
        <w:t>webportal</w:t>
      </w:r>
      <w:proofErr w:type="spellEnd"/>
      <w:r w:rsidRPr="00E74D8D">
        <w:rPr>
          <w:color w:val="FFC000"/>
        </w:rPr>
        <w:t>.</w:t>
      </w:r>
    </w:p>
    <w:p w14:paraId="5F756232" w14:textId="77777777" w:rsidR="00D979FF" w:rsidRPr="00E74D8D" w:rsidRDefault="00D979FF" w:rsidP="00D979FF">
      <w:pPr>
        <w:pStyle w:val="Bijschrift"/>
        <w:rPr>
          <w:color w:val="FFC000"/>
        </w:rPr>
      </w:pPr>
    </w:p>
    <w:p w14:paraId="3544F6F3" w14:textId="77777777" w:rsidR="00D979FF" w:rsidRPr="00E74D8D" w:rsidRDefault="00D979FF" w:rsidP="00D979FF">
      <w:pPr>
        <w:pStyle w:val="Bijschrift"/>
        <w:rPr>
          <w:b/>
          <w:color w:val="FFC000"/>
        </w:rPr>
      </w:pPr>
      <w:r w:rsidRPr="00E74D8D">
        <w:rPr>
          <w:b/>
          <w:color w:val="FFC000"/>
        </w:rPr>
        <w:t>Projectkoppeling informatiestromen en systemen</w:t>
      </w:r>
    </w:p>
    <w:p w14:paraId="31C29980" w14:textId="77777777" w:rsidR="00D979FF" w:rsidRPr="00E74D8D" w:rsidRDefault="00D979FF" w:rsidP="00D979FF">
      <w:pPr>
        <w:pStyle w:val="Bijschrift"/>
        <w:numPr>
          <w:ilvl w:val="0"/>
          <w:numId w:val="21"/>
        </w:numPr>
        <w:rPr>
          <w:color w:val="FFC000"/>
        </w:rPr>
      </w:pPr>
      <w:r w:rsidRPr="00E74D8D">
        <w:rPr>
          <w:color w:val="FFC000"/>
        </w:rPr>
        <w:t>De oplossing is in staat om specifieke planningen, mijlpalen, en beslissing informatie stromen op te nemen in een dossier.</w:t>
      </w:r>
    </w:p>
    <w:p w14:paraId="11879972" w14:textId="77777777" w:rsidR="00D979FF" w:rsidRPr="00E74D8D" w:rsidRDefault="00D979FF" w:rsidP="00D979FF">
      <w:pPr>
        <w:pStyle w:val="Bijschrift"/>
        <w:numPr>
          <w:ilvl w:val="0"/>
          <w:numId w:val="21"/>
        </w:numPr>
        <w:rPr>
          <w:color w:val="FFC000"/>
        </w:rPr>
      </w:pPr>
      <w:r w:rsidRPr="00E74D8D">
        <w:rPr>
          <w:color w:val="FFC000"/>
        </w:rPr>
        <w:t>De oplossing maakt koppeling met bestaande applicaties / systemen mogelijk.</w:t>
      </w:r>
    </w:p>
    <w:p w14:paraId="1A166B01" w14:textId="77777777" w:rsidR="00D979FF" w:rsidRDefault="00D979FF" w:rsidP="00D979FF">
      <w:pPr>
        <w:pStyle w:val="Bijschrift"/>
      </w:pPr>
    </w:p>
    <w:p w14:paraId="6913CEDE" w14:textId="77777777" w:rsidR="008660B4" w:rsidRDefault="008660B4" w:rsidP="00EE2F5B">
      <w:pPr>
        <w:pStyle w:val="Bijschrift"/>
      </w:pPr>
    </w:p>
    <w:p w14:paraId="37F3FBC2"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260E048A" w14:textId="77777777" w:rsidR="00D979FF" w:rsidRDefault="00D979FF" w:rsidP="00EE2F5B">
      <w:pPr>
        <w:pStyle w:val="Bijschrift"/>
      </w:pPr>
    </w:p>
    <w:p w14:paraId="02D0EB6B" w14:textId="77777777" w:rsidR="00D979FF" w:rsidRPr="00E74D8D" w:rsidRDefault="00D979FF" w:rsidP="00EE2F5B">
      <w:pPr>
        <w:pStyle w:val="Bijschrift"/>
        <w:rPr>
          <w:b/>
          <w:color w:val="FFC000"/>
        </w:rPr>
      </w:pPr>
      <w:r w:rsidRPr="00E74D8D">
        <w:rPr>
          <w:b/>
          <w:color w:val="FFC000"/>
        </w:rPr>
        <w:t>Algemeen</w:t>
      </w:r>
    </w:p>
    <w:p w14:paraId="23E40DB6" w14:textId="77777777" w:rsidR="00DE647C" w:rsidRPr="00E74D8D" w:rsidRDefault="00DE647C" w:rsidP="00DE647C">
      <w:pPr>
        <w:pStyle w:val="Bijschrift"/>
        <w:numPr>
          <w:ilvl w:val="0"/>
          <w:numId w:val="22"/>
        </w:numPr>
        <w:rPr>
          <w:color w:val="FFC000"/>
        </w:rPr>
      </w:pPr>
      <w:r w:rsidRPr="00E74D8D">
        <w:rPr>
          <w:color w:val="FFC000"/>
        </w:rPr>
        <w:t>Het systeem vergt bij implementatie veel configuratie.</w:t>
      </w:r>
    </w:p>
    <w:p w14:paraId="7EEECE8A" w14:textId="77777777" w:rsidR="00DE647C" w:rsidRPr="00E74D8D" w:rsidRDefault="00D979FF" w:rsidP="00EE2F5B">
      <w:pPr>
        <w:pStyle w:val="Bijschrift"/>
        <w:numPr>
          <w:ilvl w:val="0"/>
          <w:numId w:val="22"/>
        </w:numPr>
        <w:rPr>
          <w:color w:val="FFC000"/>
        </w:rPr>
      </w:pPr>
      <w:r w:rsidRPr="00E74D8D">
        <w:rPr>
          <w:color w:val="FFC000"/>
        </w:rPr>
        <w:t>Het beheer van de totaaloplossing is erg afhankelijk van de documentatie van het totale implementatietraject.</w:t>
      </w:r>
    </w:p>
    <w:p w14:paraId="2A7689A8" w14:textId="77777777" w:rsidR="00DE647C" w:rsidRPr="00E74D8D" w:rsidRDefault="00DE647C" w:rsidP="00EE2F5B">
      <w:pPr>
        <w:pStyle w:val="Bijschrift"/>
        <w:numPr>
          <w:ilvl w:val="0"/>
          <w:numId w:val="22"/>
        </w:numPr>
        <w:rPr>
          <w:color w:val="FFC000"/>
        </w:rPr>
      </w:pPr>
      <w:r w:rsidRPr="00E74D8D">
        <w:rPr>
          <w:color w:val="FFC000"/>
        </w:rPr>
        <w:t>Relatief hoge onkosten bij implementatie van het systeem.</w:t>
      </w:r>
    </w:p>
    <w:p w14:paraId="208BBFE2" w14:textId="77777777" w:rsidR="00D979FF" w:rsidRPr="00E74D8D" w:rsidRDefault="00AD77B1" w:rsidP="00EE2F5B">
      <w:pPr>
        <w:pStyle w:val="Bijschrift"/>
        <w:rPr>
          <w:color w:val="FFC000"/>
        </w:rPr>
      </w:pPr>
      <w:r w:rsidRPr="00E74D8D">
        <w:rPr>
          <w:color w:val="FFC000"/>
        </w:rPr>
        <w:t>&lt;/voorbeeldtekst&gt;</w:t>
      </w:r>
    </w:p>
    <w:p w14:paraId="2C4D1061" w14:textId="77777777" w:rsidR="00D979FF" w:rsidRPr="00E74D8D" w:rsidRDefault="00D979FF" w:rsidP="00EE2F5B">
      <w:pPr>
        <w:pStyle w:val="Bijschrift"/>
        <w:rPr>
          <w:color w:val="FFC000"/>
        </w:rPr>
      </w:pPr>
    </w:p>
    <w:p w14:paraId="237A1376" w14:textId="77777777" w:rsidR="00537491" w:rsidRPr="00E74D8D" w:rsidRDefault="00537491" w:rsidP="00537491">
      <w:pPr>
        <w:pStyle w:val="Kop1"/>
        <w:rPr>
          <w:color w:val="FFC000"/>
        </w:rPr>
      </w:pPr>
      <w:bookmarkStart w:id="7" w:name="_Toc292911010"/>
      <w:r w:rsidRPr="00E74D8D">
        <w:rPr>
          <w:color w:val="FFC000"/>
        </w:rPr>
        <w:t>5</w:t>
      </w:r>
      <w:r w:rsidRPr="00E74D8D">
        <w:rPr>
          <w:color w:val="FFC000"/>
        </w:rPr>
        <w:tab/>
      </w:r>
      <w:r w:rsidR="00F831AB" w:rsidRPr="00E74D8D">
        <w:rPr>
          <w:color w:val="FFC000"/>
        </w:rPr>
        <w:t>Ontwerp nieuwe omgeving</w:t>
      </w:r>
      <w:bookmarkEnd w:id="7"/>
      <w:r w:rsidR="00F831AB" w:rsidRPr="00E74D8D">
        <w:rPr>
          <w:color w:val="FFC000"/>
        </w:rPr>
        <w:t xml:space="preserve"> </w:t>
      </w:r>
    </w:p>
    <w:p w14:paraId="1D494E84" w14:textId="77777777" w:rsidR="00AD77B1" w:rsidRPr="00E74D8D" w:rsidRDefault="00AD77B1" w:rsidP="00AD77B1">
      <w:pPr>
        <w:rPr>
          <w:color w:val="FFC000"/>
        </w:rPr>
      </w:pPr>
      <w:r w:rsidRPr="00E74D8D">
        <w:rPr>
          <w:color w:val="FFC000"/>
        </w:rPr>
        <w:t>&lt;voorbeeld&gt;</w:t>
      </w:r>
    </w:p>
    <w:p w14:paraId="2055DDB8" w14:textId="77777777" w:rsidR="005E4B43" w:rsidRPr="00E74D8D" w:rsidRDefault="005E4B43" w:rsidP="005E4B43">
      <w:pPr>
        <w:pStyle w:val="Bijschrift"/>
        <w:jc w:val="both"/>
        <w:rPr>
          <w:color w:val="FFC000"/>
        </w:rPr>
      </w:pPr>
      <w:r w:rsidRPr="00E74D8D">
        <w:rPr>
          <w:color w:val="FFC000"/>
        </w:rPr>
        <w:lastRenderedPageBreak/>
        <w:t>Figuur 5.1 bevat een ontwerpweergave van het beschikbaar stellen van een projectdossier omgeving binnen de totaaloplossing. In de figuur staat het proces van creatie van een nieuw project dossier tot het archiveren van project documenten beschreven.</w:t>
      </w:r>
    </w:p>
    <w:p w14:paraId="1927A56D" w14:textId="77777777" w:rsidR="005E4B43" w:rsidRDefault="005E4B43" w:rsidP="00F831AB">
      <w:pPr>
        <w:pStyle w:val="Bijschrift"/>
      </w:pPr>
    </w:p>
    <w:p w14:paraId="21020850" w14:textId="77777777" w:rsidR="005E4B43" w:rsidRDefault="005E4B43" w:rsidP="00F831AB">
      <w:pPr>
        <w:pStyle w:val="Bijschrift"/>
      </w:pPr>
      <w:r>
        <w:object w:dxaOrig="10619" w:dyaOrig="11470" w14:anchorId="6B370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489.6pt" o:ole="">
            <v:imagedata r:id="rId7" o:title=""/>
          </v:shape>
          <o:OLEObject Type="Embed" ProgID="Visio.Drawing.11" ShapeID="_x0000_i1025" DrawAspect="Content" ObjectID="_1628061332" r:id="rId8"/>
        </w:object>
      </w:r>
    </w:p>
    <w:p w14:paraId="2D0B2F77"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2128C059"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7B7CA3E7" w14:textId="77777777" w:rsidTr="00806A45">
        <w:tc>
          <w:tcPr>
            <w:tcW w:w="9212" w:type="dxa"/>
            <w:shd w:val="clear" w:color="auto" w:fill="00B050"/>
          </w:tcPr>
          <w:p w14:paraId="3367E130" w14:textId="77777777" w:rsidR="005E4B43" w:rsidRDefault="005E4B43" w:rsidP="005E4B43">
            <w:pPr>
              <w:pStyle w:val="Bijschrift"/>
            </w:pPr>
          </w:p>
          <w:p w14:paraId="3336B386"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5491E14A" w14:textId="77777777" w:rsidR="005E4B43" w:rsidRDefault="005E4B43" w:rsidP="005E4B43">
            <w:pPr>
              <w:pStyle w:val="Bijschrift"/>
            </w:pPr>
          </w:p>
        </w:tc>
      </w:tr>
    </w:tbl>
    <w:p w14:paraId="77A8D4D1" w14:textId="77777777" w:rsidR="005E4B43" w:rsidRPr="005E4B43" w:rsidRDefault="00AD77B1" w:rsidP="005E4B43">
      <w:pPr>
        <w:pStyle w:val="Bijschrift"/>
      </w:pPr>
      <w:r>
        <w:t>&lt;/voorbeeldtekst&gt;</w:t>
      </w:r>
    </w:p>
    <w:p w14:paraId="22F95887" w14:textId="77777777" w:rsidR="005E4B43" w:rsidRDefault="005E4B43" w:rsidP="00F831AB">
      <w:pPr>
        <w:pStyle w:val="Bijschrift"/>
      </w:pPr>
    </w:p>
    <w:p w14:paraId="52C5FD99" w14:textId="77777777" w:rsidR="00F831AB" w:rsidRDefault="00F831AB" w:rsidP="00F831AB">
      <w:pPr>
        <w:pStyle w:val="Bijschrift"/>
      </w:pPr>
    </w:p>
    <w:p w14:paraId="109EA629" w14:textId="77777777" w:rsidR="00F831AB" w:rsidRPr="00E74D8D" w:rsidRDefault="00537491" w:rsidP="00537491">
      <w:pPr>
        <w:pStyle w:val="Kop1"/>
        <w:rPr>
          <w:color w:val="FFC000"/>
        </w:rPr>
      </w:pPr>
      <w:bookmarkStart w:id="8" w:name="_Toc292911011"/>
      <w:r w:rsidRPr="00E74D8D">
        <w:rPr>
          <w:color w:val="FFC000"/>
        </w:rPr>
        <w:lastRenderedPageBreak/>
        <w:t>6</w:t>
      </w:r>
      <w:r w:rsidRPr="00E74D8D">
        <w:rPr>
          <w:color w:val="FFC000"/>
        </w:rPr>
        <w:tab/>
      </w:r>
      <w:r w:rsidR="00877859" w:rsidRPr="00E74D8D">
        <w:rPr>
          <w:color w:val="FFC000"/>
        </w:rPr>
        <w:t>Beschrijving kosten implementatie totaal omgeving</w:t>
      </w:r>
      <w:bookmarkEnd w:id="8"/>
    </w:p>
    <w:p w14:paraId="315922A0" w14:textId="77777777" w:rsidR="00EE2F5B" w:rsidRPr="00E74D8D" w:rsidRDefault="00AD77B1" w:rsidP="00EE2F5B">
      <w:pPr>
        <w:pStyle w:val="Bijschrift"/>
        <w:rPr>
          <w:color w:val="FFC000"/>
        </w:rPr>
      </w:pPr>
      <w:r w:rsidRPr="00E74D8D">
        <w:rPr>
          <w:color w:val="FFC000"/>
        </w:rPr>
        <w:t>&lt;voorbeeld tekst&gt;</w:t>
      </w:r>
    </w:p>
    <w:p w14:paraId="439222A6" w14:textId="77777777" w:rsidR="001470F3" w:rsidRPr="00E74D8D" w:rsidRDefault="001470F3" w:rsidP="001470F3">
      <w:pPr>
        <w:pStyle w:val="Bijschrift"/>
        <w:jc w:val="both"/>
        <w:rPr>
          <w:color w:val="FFC000"/>
        </w:rPr>
      </w:pPr>
      <w:r w:rsidRPr="00E74D8D">
        <w:rPr>
          <w:color w:val="FFC000"/>
        </w:rPr>
        <w:t xml:space="preserve">In dit hoofdstuk </w:t>
      </w:r>
      <w:r w:rsidR="00BF51EB" w:rsidRPr="00E74D8D">
        <w:rPr>
          <w:color w:val="FFC000"/>
        </w:rPr>
        <w:t>is een indicatie gegeven van</w:t>
      </w:r>
      <w:r w:rsidRPr="00E74D8D">
        <w:rPr>
          <w:color w:val="FFC000"/>
        </w:rPr>
        <w:t xml:space="preserve"> de arbeidskosten en infrastructuurkosten voor </w:t>
      </w:r>
      <w:r w:rsidR="00BF51EB" w:rsidRPr="00E74D8D">
        <w:rPr>
          <w:color w:val="FFC000"/>
        </w:rPr>
        <w:t xml:space="preserve">de </w:t>
      </w:r>
      <w:r w:rsidRPr="00E74D8D">
        <w:rPr>
          <w:color w:val="FFC000"/>
        </w:rPr>
        <w:t>implementatie</w:t>
      </w:r>
      <w:r w:rsidR="00BF51EB" w:rsidRPr="00E74D8D">
        <w:rPr>
          <w:color w:val="FFC000"/>
        </w:rPr>
        <w:t xml:space="preserve"> van de totaaloplossing</w:t>
      </w:r>
      <w:r w:rsidRPr="00E74D8D">
        <w:rPr>
          <w:color w:val="FFC000"/>
        </w:rPr>
        <w:t>. Hier is uitgegaan van een bestaande netwerk infrastructuur bij de klant, evenals een bestaande internet verbinding.</w:t>
      </w:r>
    </w:p>
    <w:p w14:paraId="584821EE" w14:textId="77777777" w:rsidR="001470F3" w:rsidRPr="00E74D8D" w:rsidRDefault="001470F3" w:rsidP="00EE2F5B">
      <w:pPr>
        <w:pStyle w:val="Bijschrift"/>
        <w:rPr>
          <w:color w:val="FFC000"/>
        </w:rPr>
      </w:pPr>
    </w:p>
    <w:p w14:paraId="624A8951" w14:textId="77777777" w:rsidR="00877859" w:rsidRPr="00E74D8D" w:rsidRDefault="00877859" w:rsidP="00877859">
      <w:pPr>
        <w:pStyle w:val="Bijschrift"/>
        <w:rPr>
          <w:color w:val="FFC000"/>
        </w:rPr>
      </w:pPr>
    </w:p>
    <w:p w14:paraId="6082CACE" w14:textId="77777777" w:rsidR="001470F3" w:rsidRPr="00E74D8D" w:rsidRDefault="001470F3" w:rsidP="001470F3">
      <w:pPr>
        <w:pStyle w:val="Bijschrift"/>
        <w:pBdr>
          <w:bottom w:val="single" w:sz="4" w:space="1" w:color="000000"/>
        </w:pBdr>
        <w:rPr>
          <w:b/>
          <w:color w:val="FFC000"/>
          <w:sz w:val="28"/>
          <w:szCs w:val="28"/>
        </w:rPr>
      </w:pPr>
      <w:r w:rsidRPr="00E74D8D">
        <w:rPr>
          <w:b/>
          <w:color w:val="FFC000"/>
          <w:sz w:val="28"/>
          <w:szCs w:val="28"/>
        </w:rPr>
        <w:t>Implementatie kosten in infrastructuur</w:t>
      </w:r>
    </w:p>
    <w:p w14:paraId="14AB2DA3" w14:textId="77777777" w:rsidR="001470F3" w:rsidRPr="00E74D8D" w:rsidRDefault="001470F3" w:rsidP="00877859">
      <w:pPr>
        <w:pStyle w:val="Bijschrift"/>
        <w:rPr>
          <w:color w:val="FFC000"/>
        </w:rPr>
      </w:pPr>
    </w:p>
    <w:p w14:paraId="06026FCE" w14:textId="77777777" w:rsidR="001470F3" w:rsidRPr="00E74D8D" w:rsidRDefault="001470F3" w:rsidP="00877859">
      <w:pPr>
        <w:pStyle w:val="Bijschrift"/>
        <w:rPr>
          <w:color w:val="FFC000"/>
        </w:rPr>
      </w:pPr>
      <w:r w:rsidRPr="00E74D8D">
        <w:rPr>
          <w:color w:val="FFC000"/>
        </w:rPr>
        <w:t>De beschreven infrastructuurkosten zijn onderhevig aan dagprijzen. Deze kunnen hoger of lager uitvallen met een maximum van 5%. Deze kosten worden toegerekend aan de opdrachtgever.</w:t>
      </w:r>
      <w:r w:rsidR="003A782B" w:rsidRPr="00E74D8D">
        <w:rPr>
          <w:color w:val="FFC000"/>
        </w:rPr>
        <w:t xml:space="preserve"> De aan te schaffen hard- en software zijn basis benodigdheden in realisatie van de totaaloplossing.</w:t>
      </w:r>
    </w:p>
    <w:p w14:paraId="2687DE0C" w14:textId="77777777" w:rsidR="001470F3" w:rsidRDefault="001470F3"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84"/>
        <w:gridCol w:w="1124"/>
        <w:gridCol w:w="1799"/>
        <w:gridCol w:w="1363"/>
      </w:tblGrid>
      <w:tr w:rsidR="00780643" w14:paraId="4300D27F" w14:textId="77777777" w:rsidTr="00806A45">
        <w:tc>
          <w:tcPr>
            <w:tcW w:w="7905" w:type="dxa"/>
            <w:gridSpan w:val="3"/>
            <w:tcBorders>
              <w:top w:val="single" w:sz="18" w:space="0" w:color="auto"/>
              <w:left w:val="nil"/>
              <w:bottom w:val="single" w:sz="18" w:space="0" w:color="auto"/>
              <w:right w:val="nil"/>
            </w:tcBorders>
            <w:shd w:val="clear" w:color="auto" w:fill="4BACC6"/>
          </w:tcPr>
          <w:p w14:paraId="455E2C47" w14:textId="77777777" w:rsidR="00877859" w:rsidRPr="00806A45" w:rsidRDefault="00877859" w:rsidP="00877859">
            <w:pPr>
              <w:pStyle w:val="Bijschrift"/>
              <w:rPr>
                <w:b/>
                <w:bCs w:val="0"/>
                <w:color w:val="FFFFFF"/>
              </w:rPr>
            </w:pPr>
            <w:r w:rsidRPr="00806A45">
              <w:rPr>
                <w:b/>
                <w:bCs w:val="0"/>
                <w:color w:val="FFFFFF"/>
              </w:rPr>
              <w:t>Aan te schaffen hardware producten</w:t>
            </w:r>
          </w:p>
        </w:tc>
        <w:tc>
          <w:tcPr>
            <w:tcW w:w="1383" w:type="dxa"/>
            <w:tcBorders>
              <w:top w:val="single" w:sz="18" w:space="0" w:color="auto"/>
              <w:left w:val="nil"/>
              <w:bottom w:val="single" w:sz="18" w:space="0" w:color="auto"/>
              <w:right w:val="nil"/>
            </w:tcBorders>
            <w:shd w:val="clear" w:color="auto" w:fill="4BACC6"/>
          </w:tcPr>
          <w:p w14:paraId="48D5894B" w14:textId="77777777" w:rsidR="00877859" w:rsidRPr="00806A45" w:rsidRDefault="00877859" w:rsidP="00BF5656">
            <w:pPr>
              <w:pStyle w:val="Bijschrift"/>
              <w:rPr>
                <w:b/>
                <w:bCs w:val="0"/>
                <w:color w:val="FFFFFF"/>
              </w:rPr>
            </w:pPr>
          </w:p>
        </w:tc>
      </w:tr>
      <w:tr w:rsidR="00780643" w14:paraId="009A695A" w14:textId="77777777" w:rsidTr="00806A45">
        <w:tc>
          <w:tcPr>
            <w:tcW w:w="4928" w:type="dxa"/>
            <w:tcBorders>
              <w:top w:val="nil"/>
              <w:left w:val="nil"/>
              <w:bottom w:val="nil"/>
              <w:right w:val="nil"/>
            </w:tcBorders>
            <w:shd w:val="clear" w:color="auto" w:fill="4BACC6"/>
          </w:tcPr>
          <w:p w14:paraId="11981A39"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1332A625" w14:textId="77777777" w:rsidR="00877859" w:rsidRDefault="00877859" w:rsidP="00806A45">
            <w:pPr>
              <w:pStyle w:val="Bijschrift"/>
              <w:jc w:val="center"/>
            </w:pPr>
            <w:r>
              <w:t>Aantal</w:t>
            </w:r>
          </w:p>
        </w:tc>
        <w:tc>
          <w:tcPr>
            <w:tcW w:w="1843" w:type="dxa"/>
            <w:shd w:val="clear" w:color="auto" w:fill="D8D8D8"/>
          </w:tcPr>
          <w:p w14:paraId="191C9E14" w14:textId="77777777" w:rsidR="00877859" w:rsidRDefault="00877859" w:rsidP="00806A45">
            <w:pPr>
              <w:pStyle w:val="Bijschrift"/>
              <w:jc w:val="center"/>
            </w:pPr>
            <w:r>
              <w:t>Prijs per stuk</w:t>
            </w:r>
          </w:p>
        </w:tc>
        <w:tc>
          <w:tcPr>
            <w:tcW w:w="1383" w:type="dxa"/>
            <w:shd w:val="clear" w:color="auto" w:fill="D8D8D8"/>
          </w:tcPr>
          <w:p w14:paraId="79E9276D" w14:textId="77777777" w:rsidR="00877859" w:rsidRDefault="00877859" w:rsidP="00806A45">
            <w:pPr>
              <w:pStyle w:val="Bijschrift"/>
              <w:jc w:val="right"/>
            </w:pPr>
            <w:r>
              <w:t>Totaal</w:t>
            </w:r>
          </w:p>
        </w:tc>
      </w:tr>
      <w:tr w:rsidR="00780643" w14:paraId="6BA0E915" w14:textId="77777777" w:rsidTr="00806A45">
        <w:tc>
          <w:tcPr>
            <w:tcW w:w="4928" w:type="dxa"/>
            <w:tcBorders>
              <w:left w:val="nil"/>
              <w:bottom w:val="nil"/>
              <w:right w:val="nil"/>
            </w:tcBorders>
            <w:shd w:val="clear" w:color="auto" w:fill="4BACC6"/>
          </w:tcPr>
          <w:p w14:paraId="3EC852C6"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Dell R510 Server</w:t>
            </w:r>
          </w:p>
        </w:tc>
        <w:tc>
          <w:tcPr>
            <w:tcW w:w="1134" w:type="dxa"/>
          </w:tcPr>
          <w:p w14:paraId="261C4ECC" w14:textId="77777777" w:rsidR="00877859" w:rsidRDefault="00877859" w:rsidP="00806A45">
            <w:pPr>
              <w:pStyle w:val="Bijschrift"/>
              <w:jc w:val="center"/>
            </w:pPr>
          </w:p>
        </w:tc>
        <w:tc>
          <w:tcPr>
            <w:tcW w:w="1843" w:type="dxa"/>
          </w:tcPr>
          <w:p w14:paraId="2707B763" w14:textId="77777777" w:rsidR="00877859" w:rsidRDefault="00926B2E" w:rsidP="00806A45">
            <w:pPr>
              <w:pStyle w:val="Bijschrift"/>
              <w:jc w:val="center"/>
            </w:pPr>
            <w:r w:rsidRPr="00806A45">
              <w:rPr>
                <w:rFonts w:cs="Trebuchet MS"/>
                <w:bCs w:val="0"/>
                <w:sz w:val="21"/>
                <w:szCs w:val="21"/>
                <w:lang w:eastAsia="nl-NL"/>
              </w:rPr>
              <w:t>€</w:t>
            </w:r>
          </w:p>
        </w:tc>
        <w:tc>
          <w:tcPr>
            <w:tcW w:w="1383" w:type="dxa"/>
          </w:tcPr>
          <w:p w14:paraId="6E130B2F" w14:textId="77777777" w:rsidR="00877859" w:rsidRDefault="00926B2E" w:rsidP="00806A45">
            <w:pPr>
              <w:pStyle w:val="Bijschrift"/>
              <w:jc w:val="right"/>
            </w:pPr>
            <w:r w:rsidRPr="00806A45">
              <w:rPr>
                <w:rFonts w:cs="Trebuchet MS"/>
                <w:bCs w:val="0"/>
                <w:sz w:val="21"/>
                <w:szCs w:val="21"/>
                <w:lang w:eastAsia="nl-NL"/>
              </w:rPr>
              <w:t>€</w:t>
            </w:r>
          </w:p>
        </w:tc>
      </w:tr>
      <w:tr w:rsidR="00780643" w14:paraId="029CE521" w14:textId="77777777" w:rsidTr="00806A45">
        <w:tc>
          <w:tcPr>
            <w:tcW w:w="4928" w:type="dxa"/>
            <w:tcBorders>
              <w:left w:val="nil"/>
              <w:bottom w:val="single" w:sz="18" w:space="0" w:color="auto"/>
              <w:right w:val="nil"/>
            </w:tcBorders>
            <w:shd w:val="clear" w:color="auto" w:fill="4BACC6"/>
          </w:tcPr>
          <w:p w14:paraId="171AB0C2"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75FBCC21" w14:textId="77777777" w:rsidR="00926B2E" w:rsidRDefault="00926B2E" w:rsidP="00806A45">
            <w:pPr>
              <w:pStyle w:val="Bijschrift"/>
              <w:jc w:val="center"/>
            </w:pPr>
          </w:p>
        </w:tc>
        <w:tc>
          <w:tcPr>
            <w:tcW w:w="1843" w:type="dxa"/>
            <w:shd w:val="clear" w:color="auto" w:fill="D8D8D8"/>
          </w:tcPr>
          <w:p w14:paraId="57D2FD08" w14:textId="77777777" w:rsidR="00926B2E" w:rsidRDefault="00926B2E" w:rsidP="00806A45">
            <w:pPr>
              <w:pStyle w:val="Bijschrift"/>
              <w:jc w:val="center"/>
            </w:pPr>
          </w:p>
        </w:tc>
        <w:tc>
          <w:tcPr>
            <w:tcW w:w="1383" w:type="dxa"/>
            <w:shd w:val="clear" w:color="auto" w:fill="D8D8D8"/>
          </w:tcPr>
          <w:p w14:paraId="5441FD3D" w14:textId="77777777" w:rsidR="00926B2E" w:rsidRPr="00806A45" w:rsidRDefault="00926B2E" w:rsidP="00806A45">
            <w:pPr>
              <w:pStyle w:val="Bijschrift"/>
              <w:jc w:val="right"/>
              <w:rPr>
                <w:b/>
              </w:rPr>
            </w:pPr>
            <w:r w:rsidRPr="00806A45">
              <w:rPr>
                <w:rFonts w:cs="Trebuchet MS"/>
                <w:b/>
                <w:bCs w:val="0"/>
                <w:sz w:val="21"/>
                <w:szCs w:val="21"/>
                <w:lang w:eastAsia="nl-NL"/>
              </w:rPr>
              <w:t>€</w:t>
            </w:r>
          </w:p>
        </w:tc>
      </w:tr>
    </w:tbl>
    <w:p w14:paraId="580EDFE7"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88"/>
        <w:gridCol w:w="1123"/>
        <w:gridCol w:w="1797"/>
        <w:gridCol w:w="1362"/>
      </w:tblGrid>
      <w:tr w:rsidR="00780643" w14:paraId="211B55C6" w14:textId="77777777" w:rsidTr="00806A45">
        <w:tc>
          <w:tcPr>
            <w:tcW w:w="7905" w:type="dxa"/>
            <w:gridSpan w:val="3"/>
            <w:tcBorders>
              <w:top w:val="single" w:sz="18" w:space="0" w:color="auto"/>
              <w:left w:val="nil"/>
              <w:bottom w:val="single" w:sz="18" w:space="0" w:color="auto"/>
              <w:right w:val="nil"/>
            </w:tcBorders>
            <w:shd w:val="clear" w:color="auto" w:fill="4BACC6"/>
          </w:tcPr>
          <w:p w14:paraId="4DB0949C" w14:textId="77777777" w:rsidR="00877859" w:rsidRPr="00806A45" w:rsidRDefault="00877859" w:rsidP="00877859">
            <w:pPr>
              <w:pStyle w:val="Bijschrift"/>
              <w:rPr>
                <w:b/>
                <w:bCs w:val="0"/>
                <w:color w:val="FFFFFF"/>
              </w:rPr>
            </w:pPr>
            <w:r w:rsidRPr="00806A45">
              <w:rPr>
                <w:b/>
                <w:bCs w:val="0"/>
                <w:color w:val="FFFFFF"/>
              </w:rPr>
              <w:t>Aan te schaffen software producten</w:t>
            </w:r>
          </w:p>
        </w:tc>
        <w:tc>
          <w:tcPr>
            <w:tcW w:w="1383" w:type="dxa"/>
            <w:tcBorders>
              <w:top w:val="single" w:sz="18" w:space="0" w:color="auto"/>
              <w:left w:val="nil"/>
              <w:bottom w:val="single" w:sz="18" w:space="0" w:color="auto"/>
              <w:right w:val="nil"/>
            </w:tcBorders>
            <w:shd w:val="clear" w:color="auto" w:fill="4BACC6"/>
          </w:tcPr>
          <w:p w14:paraId="0A42008A" w14:textId="77777777" w:rsidR="00877859" w:rsidRPr="00806A45" w:rsidRDefault="00877859" w:rsidP="00877859">
            <w:pPr>
              <w:pStyle w:val="Bijschrift"/>
              <w:rPr>
                <w:b/>
                <w:bCs w:val="0"/>
                <w:color w:val="FFFFFF"/>
              </w:rPr>
            </w:pPr>
          </w:p>
        </w:tc>
      </w:tr>
      <w:tr w:rsidR="00780643" w14:paraId="644E9735" w14:textId="77777777" w:rsidTr="00806A45">
        <w:tc>
          <w:tcPr>
            <w:tcW w:w="4928" w:type="dxa"/>
            <w:tcBorders>
              <w:top w:val="nil"/>
              <w:left w:val="nil"/>
              <w:bottom w:val="nil"/>
              <w:right w:val="nil"/>
            </w:tcBorders>
            <w:shd w:val="clear" w:color="auto" w:fill="4BACC6"/>
          </w:tcPr>
          <w:p w14:paraId="30B643C7"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5B5301A2" w14:textId="77777777" w:rsidR="00877859" w:rsidRDefault="00877859" w:rsidP="00806A45">
            <w:pPr>
              <w:pStyle w:val="Bijschrift"/>
              <w:jc w:val="center"/>
            </w:pPr>
            <w:r>
              <w:t>Aantal</w:t>
            </w:r>
          </w:p>
        </w:tc>
        <w:tc>
          <w:tcPr>
            <w:tcW w:w="1843" w:type="dxa"/>
            <w:shd w:val="clear" w:color="auto" w:fill="D8D8D8"/>
          </w:tcPr>
          <w:p w14:paraId="1A72839D" w14:textId="77777777" w:rsidR="00877859" w:rsidRDefault="00877859" w:rsidP="00806A45">
            <w:pPr>
              <w:pStyle w:val="Bijschrift"/>
              <w:jc w:val="center"/>
            </w:pPr>
            <w:r>
              <w:t>Prijs per stuk</w:t>
            </w:r>
          </w:p>
        </w:tc>
        <w:tc>
          <w:tcPr>
            <w:tcW w:w="1383" w:type="dxa"/>
            <w:shd w:val="clear" w:color="auto" w:fill="D8D8D8"/>
          </w:tcPr>
          <w:p w14:paraId="362FD6C2" w14:textId="77777777" w:rsidR="00877859" w:rsidRDefault="00877859" w:rsidP="00806A45">
            <w:pPr>
              <w:pStyle w:val="Bijschrift"/>
              <w:jc w:val="right"/>
            </w:pPr>
            <w:r>
              <w:t>Totaal</w:t>
            </w:r>
          </w:p>
        </w:tc>
      </w:tr>
      <w:tr w:rsidR="00780643" w14:paraId="357758B9" w14:textId="77777777" w:rsidTr="00806A45">
        <w:tc>
          <w:tcPr>
            <w:tcW w:w="4928" w:type="dxa"/>
            <w:tcBorders>
              <w:left w:val="nil"/>
              <w:bottom w:val="nil"/>
              <w:right w:val="nil"/>
            </w:tcBorders>
            <w:shd w:val="clear" w:color="auto" w:fill="4BACC6"/>
          </w:tcPr>
          <w:p w14:paraId="360BB814"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r w:rsidR="00877859" w:rsidRPr="00806A45">
              <w:rPr>
                <w:b/>
                <w:bCs w:val="0"/>
                <w:i/>
                <w:color w:val="FFFFFF"/>
              </w:rPr>
              <w:t>Windows 2008 Server R2</w:t>
            </w:r>
          </w:p>
        </w:tc>
        <w:tc>
          <w:tcPr>
            <w:tcW w:w="1134" w:type="dxa"/>
          </w:tcPr>
          <w:p w14:paraId="7AA19959" w14:textId="77777777" w:rsidR="00877859" w:rsidRDefault="00877859" w:rsidP="00806A45">
            <w:pPr>
              <w:pStyle w:val="Bijschrift"/>
              <w:jc w:val="center"/>
            </w:pPr>
          </w:p>
        </w:tc>
        <w:tc>
          <w:tcPr>
            <w:tcW w:w="1843" w:type="dxa"/>
          </w:tcPr>
          <w:p w14:paraId="2484F37B" w14:textId="77777777" w:rsidR="00877859" w:rsidRDefault="00926B2E" w:rsidP="00806A45">
            <w:pPr>
              <w:pStyle w:val="Bijschrift"/>
              <w:jc w:val="center"/>
            </w:pPr>
            <w:r w:rsidRPr="00806A45">
              <w:rPr>
                <w:rFonts w:cs="Trebuchet MS"/>
                <w:bCs w:val="0"/>
                <w:sz w:val="21"/>
                <w:szCs w:val="21"/>
                <w:lang w:eastAsia="nl-NL"/>
              </w:rPr>
              <w:t>€</w:t>
            </w:r>
          </w:p>
        </w:tc>
        <w:tc>
          <w:tcPr>
            <w:tcW w:w="1383" w:type="dxa"/>
          </w:tcPr>
          <w:p w14:paraId="1B7D6ACF" w14:textId="77777777" w:rsidR="00877859" w:rsidRDefault="00926B2E" w:rsidP="00806A45">
            <w:pPr>
              <w:pStyle w:val="Bijschrift"/>
              <w:jc w:val="right"/>
            </w:pPr>
            <w:r w:rsidRPr="00806A45">
              <w:rPr>
                <w:rFonts w:cs="Trebuchet MS"/>
                <w:bCs w:val="0"/>
                <w:sz w:val="21"/>
                <w:szCs w:val="21"/>
                <w:lang w:eastAsia="nl-NL"/>
              </w:rPr>
              <w:t>€</w:t>
            </w:r>
          </w:p>
        </w:tc>
      </w:tr>
      <w:tr w:rsidR="00780643" w14:paraId="229920A6" w14:textId="77777777" w:rsidTr="00806A45">
        <w:tc>
          <w:tcPr>
            <w:tcW w:w="4928" w:type="dxa"/>
            <w:tcBorders>
              <w:left w:val="nil"/>
              <w:bottom w:val="nil"/>
              <w:right w:val="nil"/>
            </w:tcBorders>
            <w:shd w:val="clear" w:color="auto" w:fill="4BACC6"/>
          </w:tcPr>
          <w:p w14:paraId="3E937CA9"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Microsoft MSSQL Server 2008</w:t>
            </w:r>
            <w:r w:rsidR="00A831EF" w:rsidRPr="00806A45">
              <w:rPr>
                <w:b/>
                <w:bCs w:val="0"/>
                <w:i/>
                <w:color w:val="FFFFFF"/>
              </w:rPr>
              <w:t xml:space="preserve"> Standard</w:t>
            </w:r>
          </w:p>
        </w:tc>
        <w:tc>
          <w:tcPr>
            <w:tcW w:w="1134" w:type="dxa"/>
            <w:shd w:val="clear" w:color="auto" w:fill="D8D8D8"/>
          </w:tcPr>
          <w:p w14:paraId="3B2235DD" w14:textId="77777777" w:rsidR="00877859" w:rsidRDefault="00877859" w:rsidP="00806A45">
            <w:pPr>
              <w:pStyle w:val="Bijschrift"/>
              <w:jc w:val="center"/>
            </w:pPr>
          </w:p>
        </w:tc>
        <w:tc>
          <w:tcPr>
            <w:tcW w:w="1843" w:type="dxa"/>
            <w:shd w:val="clear" w:color="auto" w:fill="D8D8D8"/>
          </w:tcPr>
          <w:p w14:paraId="2A792A4A" w14:textId="77777777" w:rsidR="00877859" w:rsidRDefault="00A831EF" w:rsidP="00806A45">
            <w:pPr>
              <w:pStyle w:val="Bijschrift"/>
              <w:jc w:val="center"/>
            </w:pPr>
            <w:r w:rsidRPr="00806A45">
              <w:rPr>
                <w:rFonts w:cs="Trebuchet MS"/>
                <w:bCs w:val="0"/>
                <w:sz w:val="21"/>
                <w:szCs w:val="21"/>
                <w:lang w:eastAsia="nl-NL"/>
              </w:rPr>
              <w:t>€</w:t>
            </w:r>
          </w:p>
        </w:tc>
        <w:tc>
          <w:tcPr>
            <w:tcW w:w="1383" w:type="dxa"/>
            <w:shd w:val="clear" w:color="auto" w:fill="D8D8D8"/>
          </w:tcPr>
          <w:p w14:paraId="05582BE8" w14:textId="77777777" w:rsidR="00877859" w:rsidRDefault="00926B2E" w:rsidP="00806A45">
            <w:pPr>
              <w:pStyle w:val="Bijschrift"/>
              <w:jc w:val="right"/>
            </w:pPr>
            <w:r w:rsidRPr="00806A45">
              <w:rPr>
                <w:rFonts w:cs="Trebuchet MS"/>
                <w:bCs w:val="0"/>
                <w:sz w:val="21"/>
                <w:szCs w:val="21"/>
                <w:lang w:eastAsia="nl-NL"/>
              </w:rPr>
              <w:t>€</w:t>
            </w:r>
          </w:p>
        </w:tc>
      </w:tr>
      <w:tr w:rsidR="00780643" w14:paraId="6062FE41" w14:textId="77777777" w:rsidTr="00806A45">
        <w:tc>
          <w:tcPr>
            <w:tcW w:w="4928" w:type="dxa"/>
            <w:tcBorders>
              <w:left w:val="nil"/>
              <w:bottom w:val="nil"/>
              <w:right w:val="nil"/>
            </w:tcBorders>
            <w:shd w:val="clear" w:color="auto" w:fill="4BACC6"/>
          </w:tcPr>
          <w:p w14:paraId="67865113" w14:textId="77777777" w:rsidR="001470F3"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proofErr w:type="spellStart"/>
            <w:r w:rsidR="001470F3" w:rsidRPr="00806A45">
              <w:rPr>
                <w:b/>
                <w:bCs w:val="0"/>
                <w:i/>
                <w:color w:val="FFFFFF"/>
              </w:rPr>
              <w:t>Sharepoint</w:t>
            </w:r>
            <w:proofErr w:type="spellEnd"/>
            <w:r w:rsidR="001470F3" w:rsidRPr="00806A45">
              <w:rPr>
                <w:b/>
                <w:bCs w:val="0"/>
                <w:i/>
                <w:color w:val="FFFFFF"/>
              </w:rPr>
              <w:t xml:space="preserve"> Services 2010</w:t>
            </w:r>
          </w:p>
        </w:tc>
        <w:tc>
          <w:tcPr>
            <w:tcW w:w="1134" w:type="dxa"/>
          </w:tcPr>
          <w:p w14:paraId="26E13EC3" w14:textId="77777777" w:rsidR="001470F3" w:rsidRDefault="001470F3" w:rsidP="00806A45">
            <w:pPr>
              <w:pStyle w:val="Bijschrift"/>
              <w:jc w:val="center"/>
            </w:pPr>
          </w:p>
        </w:tc>
        <w:tc>
          <w:tcPr>
            <w:tcW w:w="1843" w:type="dxa"/>
          </w:tcPr>
          <w:p w14:paraId="2A319828" w14:textId="77777777" w:rsidR="001470F3" w:rsidRDefault="00A831EF" w:rsidP="00806A45">
            <w:pPr>
              <w:pStyle w:val="Bijschrift"/>
              <w:jc w:val="center"/>
            </w:pPr>
            <w:r w:rsidRPr="00806A45">
              <w:rPr>
                <w:rFonts w:cs="Trebuchet MS"/>
                <w:bCs w:val="0"/>
                <w:sz w:val="21"/>
                <w:szCs w:val="21"/>
                <w:lang w:eastAsia="nl-NL"/>
              </w:rPr>
              <w:t>€</w:t>
            </w:r>
          </w:p>
        </w:tc>
        <w:tc>
          <w:tcPr>
            <w:tcW w:w="1383" w:type="dxa"/>
          </w:tcPr>
          <w:p w14:paraId="4BA6FDCA" w14:textId="77777777" w:rsidR="001470F3" w:rsidRDefault="00926B2E" w:rsidP="00806A45">
            <w:pPr>
              <w:pStyle w:val="Bijschrift"/>
              <w:jc w:val="right"/>
            </w:pPr>
            <w:r w:rsidRPr="00806A45">
              <w:rPr>
                <w:rFonts w:cs="Trebuchet MS"/>
                <w:bCs w:val="0"/>
                <w:sz w:val="21"/>
                <w:szCs w:val="21"/>
                <w:lang w:eastAsia="nl-NL"/>
              </w:rPr>
              <w:t>€</w:t>
            </w:r>
          </w:p>
        </w:tc>
      </w:tr>
      <w:tr w:rsidR="00780643" w14:paraId="45B1AB38" w14:textId="77777777" w:rsidTr="00806A45">
        <w:tc>
          <w:tcPr>
            <w:tcW w:w="4928" w:type="dxa"/>
            <w:tcBorders>
              <w:left w:val="nil"/>
              <w:bottom w:val="single" w:sz="18" w:space="0" w:color="auto"/>
              <w:right w:val="nil"/>
            </w:tcBorders>
            <w:shd w:val="clear" w:color="auto" w:fill="4BACC6"/>
          </w:tcPr>
          <w:p w14:paraId="50C0F594"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159A132C" w14:textId="77777777" w:rsidR="00926B2E" w:rsidRDefault="00926B2E" w:rsidP="00806A45">
            <w:pPr>
              <w:pStyle w:val="Bijschrift"/>
              <w:jc w:val="center"/>
            </w:pPr>
          </w:p>
        </w:tc>
        <w:tc>
          <w:tcPr>
            <w:tcW w:w="1843" w:type="dxa"/>
            <w:shd w:val="clear" w:color="auto" w:fill="D8D8D8"/>
          </w:tcPr>
          <w:p w14:paraId="52DE41BF" w14:textId="77777777" w:rsidR="00926B2E" w:rsidRDefault="00926B2E" w:rsidP="00806A45">
            <w:pPr>
              <w:pStyle w:val="Bijschrift"/>
              <w:jc w:val="center"/>
            </w:pPr>
          </w:p>
        </w:tc>
        <w:tc>
          <w:tcPr>
            <w:tcW w:w="1383" w:type="dxa"/>
            <w:shd w:val="clear" w:color="auto" w:fill="D8D8D8"/>
          </w:tcPr>
          <w:p w14:paraId="338D1028" w14:textId="77777777" w:rsidR="00926B2E" w:rsidRPr="00806A45" w:rsidRDefault="00926B2E" w:rsidP="00806A45">
            <w:pPr>
              <w:pStyle w:val="Bijschrift"/>
              <w:jc w:val="right"/>
              <w:rPr>
                <w:b/>
              </w:rPr>
            </w:pPr>
            <w:r w:rsidRPr="00806A45">
              <w:rPr>
                <w:rFonts w:cs="Trebuchet MS"/>
                <w:b/>
                <w:bCs w:val="0"/>
                <w:sz w:val="21"/>
                <w:szCs w:val="21"/>
                <w:lang w:eastAsia="nl-NL"/>
              </w:rPr>
              <w:t>€</w:t>
            </w:r>
          </w:p>
        </w:tc>
      </w:tr>
    </w:tbl>
    <w:p w14:paraId="4C025145"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7715"/>
        <w:gridCol w:w="1355"/>
      </w:tblGrid>
      <w:tr w:rsidR="00780643" w14:paraId="6F4BF946" w14:textId="77777777" w:rsidTr="00806A45">
        <w:tc>
          <w:tcPr>
            <w:tcW w:w="7905" w:type="dxa"/>
            <w:tcBorders>
              <w:top w:val="single" w:sz="18" w:space="0" w:color="auto"/>
              <w:left w:val="nil"/>
              <w:bottom w:val="single" w:sz="18" w:space="0" w:color="auto"/>
              <w:right w:val="nil"/>
            </w:tcBorders>
            <w:shd w:val="clear" w:color="auto" w:fill="4BACC6"/>
          </w:tcPr>
          <w:p w14:paraId="0FF49A50" w14:textId="77777777" w:rsidR="00BF51EB" w:rsidRPr="00806A45" w:rsidRDefault="00BF51EB" w:rsidP="00BF5656">
            <w:pPr>
              <w:pStyle w:val="Bijschrift"/>
              <w:rPr>
                <w:b/>
                <w:bCs w:val="0"/>
                <w:color w:val="FFFFFF"/>
              </w:rPr>
            </w:pPr>
          </w:p>
          <w:p w14:paraId="35D0A529" w14:textId="77777777" w:rsidR="00A831EF" w:rsidRPr="00806A45" w:rsidRDefault="00A831EF" w:rsidP="00BF5656">
            <w:pPr>
              <w:pStyle w:val="Bijschrift"/>
              <w:rPr>
                <w:b/>
                <w:bCs w:val="0"/>
                <w:color w:val="FFFFFF"/>
              </w:rPr>
            </w:pPr>
            <w:r w:rsidRPr="00806A45">
              <w:rPr>
                <w:b/>
                <w:bCs w:val="0"/>
                <w:color w:val="FFFFFF"/>
              </w:rPr>
              <w:t>Totale kosten indicatie</w:t>
            </w:r>
          </w:p>
          <w:p w14:paraId="205CF548" w14:textId="77777777" w:rsidR="00BF51EB" w:rsidRPr="00806A45" w:rsidRDefault="00BF51EB" w:rsidP="00BF5656">
            <w:pPr>
              <w:pStyle w:val="Bijschrift"/>
              <w:rPr>
                <w:b/>
                <w:bCs w:val="0"/>
                <w:color w:val="FFFFFF"/>
              </w:rPr>
            </w:pPr>
          </w:p>
        </w:tc>
        <w:tc>
          <w:tcPr>
            <w:tcW w:w="1383" w:type="dxa"/>
            <w:tcBorders>
              <w:top w:val="single" w:sz="18" w:space="0" w:color="auto"/>
              <w:left w:val="nil"/>
              <w:bottom w:val="single" w:sz="18" w:space="0" w:color="auto"/>
              <w:right w:val="nil"/>
            </w:tcBorders>
            <w:shd w:val="clear" w:color="auto" w:fill="4BACC6"/>
          </w:tcPr>
          <w:p w14:paraId="293A8766" w14:textId="77777777" w:rsidR="00BF51EB" w:rsidRPr="00806A45" w:rsidRDefault="00BF51EB" w:rsidP="00806A45">
            <w:pPr>
              <w:pStyle w:val="Bijschrift"/>
              <w:jc w:val="right"/>
              <w:rPr>
                <w:rFonts w:cs="Trebuchet MS"/>
                <w:b/>
                <w:bCs w:val="0"/>
                <w:color w:val="FFFFFF"/>
                <w:sz w:val="21"/>
                <w:szCs w:val="21"/>
                <w:lang w:eastAsia="nl-NL"/>
              </w:rPr>
            </w:pPr>
          </w:p>
          <w:p w14:paraId="45692F64" w14:textId="77777777" w:rsidR="00A831EF" w:rsidRPr="00806A45" w:rsidRDefault="00A831EF" w:rsidP="00806A45">
            <w:pPr>
              <w:pStyle w:val="Bijschrift"/>
              <w:jc w:val="right"/>
              <w:rPr>
                <w:b/>
                <w:bCs w:val="0"/>
                <w:color w:val="FFFFFF"/>
                <w:sz w:val="28"/>
                <w:szCs w:val="28"/>
              </w:rPr>
            </w:pPr>
            <w:r w:rsidRPr="00806A45">
              <w:rPr>
                <w:rFonts w:cs="Trebuchet MS"/>
                <w:b/>
                <w:bCs w:val="0"/>
                <w:color w:val="FFFFFF"/>
                <w:sz w:val="28"/>
                <w:szCs w:val="28"/>
                <w:lang w:eastAsia="nl-NL"/>
              </w:rPr>
              <w:t>€</w:t>
            </w:r>
          </w:p>
        </w:tc>
      </w:tr>
    </w:tbl>
    <w:p w14:paraId="50A6EC7D"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5D46E6E6" w14:textId="77777777" w:rsidTr="00806A45">
        <w:tc>
          <w:tcPr>
            <w:tcW w:w="9212" w:type="dxa"/>
            <w:shd w:val="clear" w:color="auto" w:fill="00B050"/>
          </w:tcPr>
          <w:p w14:paraId="2ECB4D34" w14:textId="77777777" w:rsidR="00A831EF" w:rsidRDefault="00A831EF" w:rsidP="00BF5656">
            <w:pPr>
              <w:pStyle w:val="Bijschrift"/>
            </w:pPr>
          </w:p>
          <w:p w14:paraId="485D9CE8"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4A594207" w14:textId="77777777" w:rsidR="00A831EF" w:rsidRDefault="00A831EF" w:rsidP="00BF5656">
            <w:pPr>
              <w:pStyle w:val="Bijschrift"/>
            </w:pPr>
          </w:p>
        </w:tc>
      </w:tr>
    </w:tbl>
    <w:p w14:paraId="0414F607" w14:textId="77777777" w:rsidR="00A831EF" w:rsidRPr="005E4B43" w:rsidRDefault="00AD77B1" w:rsidP="00A831EF">
      <w:pPr>
        <w:pStyle w:val="Bijschrift"/>
      </w:pPr>
      <w:r>
        <w:t>&lt;/voorbeeld tekst&gt;</w:t>
      </w:r>
    </w:p>
    <w:p w14:paraId="332F104F" w14:textId="77777777" w:rsidR="00EE2F5B" w:rsidRDefault="00EE2F5B" w:rsidP="00F831AB">
      <w:pPr>
        <w:pStyle w:val="Bijschrift"/>
      </w:pPr>
    </w:p>
    <w:p w14:paraId="2F916F28" w14:textId="77777777" w:rsidR="00F831AB" w:rsidRPr="00E74D8D" w:rsidRDefault="00537491" w:rsidP="00537491">
      <w:pPr>
        <w:pStyle w:val="Kop1"/>
        <w:rPr>
          <w:color w:val="FFC000"/>
        </w:rPr>
      </w:pPr>
      <w:bookmarkStart w:id="9" w:name="_Toc292911012"/>
      <w:r w:rsidRPr="00E74D8D">
        <w:rPr>
          <w:color w:val="FFC000"/>
        </w:rPr>
        <w:t>7</w:t>
      </w:r>
      <w:r w:rsidRPr="00E74D8D">
        <w:rPr>
          <w:color w:val="FFC000"/>
        </w:rPr>
        <w:tab/>
      </w:r>
      <w:r w:rsidR="00F831AB" w:rsidRPr="00E74D8D">
        <w:rPr>
          <w:color w:val="FFC000"/>
        </w:rPr>
        <w:t>Organisatorische consequenties</w:t>
      </w:r>
      <w:bookmarkEnd w:id="9"/>
    </w:p>
    <w:p w14:paraId="79621DCE" w14:textId="77777777" w:rsidR="00F831AB" w:rsidRPr="00E74D8D" w:rsidRDefault="00AD77B1" w:rsidP="00F831AB">
      <w:pPr>
        <w:pStyle w:val="Bijschrift"/>
        <w:rPr>
          <w:color w:val="FFC000"/>
        </w:rPr>
      </w:pPr>
      <w:r w:rsidRPr="00E74D8D">
        <w:rPr>
          <w:color w:val="FFC000"/>
        </w:rPr>
        <w:t>&lt;voorbeeld tekst&gt;</w:t>
      </w:r>
    </w:p>
    <w:p w14:paraId="441E6497" w14:textId="77777777" w:rsidR="00780D58" w:rsidRPr="00E74D8D" w:rsidRDefault="00780D58" w:rsidP="00F831AB">
      <w:pPr>
        <w:pStyle w:val="Bijschrift"/>
        <w:rPr>
          <w:color w:val="FFC000"/>
        </w:rPr>
      </w:pPr>
      <w:r w:rsidRPr="00E74D8D">
        <w:rPr>
          <w:color w:val="FFC000"/>
        </w:rPr>
        <w:t>In dit hoofdstuk staan de organisatorische consequenties bij invoer van het systeem benoemd.</w:t>
      </w:r>
    </w:p>
    <w:p w14:paraId="5D05DF54" w14:textId="77777777" w:rsidR="004079D1" w:rsidRPr="00E74D8D" w:rsidRDefault="004079D1" w:rsidP="00F831AB">
      <w:pPr>
        <w:pStyle w:val="Bijschrift"/>
        <w:rPr>
          <w:color w:val="FFC000"/>
        </w:rPr>
      </w:pPr>
    </w:p>
    <w:p w14:paraId="455577A0" w14:textId="77777777" w:rsidR="00780D58" w:rsidRPr="00E74D8D" w:rsidRDefault="00780D58" w:rsidP="00780D58">
      <w:pPr>
        <w:pStyle w:val="Bijschrift"/>
        <w:pBdr>
          <w:bottom w:val="single" w:sz="4" w:space="1" w:color="000000"/>
        </w:pBdr>
        <w:rPr>
          <w:color w:val="FFC000"/>
        </w:rPr>
      </w:pPr>
      <w:r w:rsidRPr="00E74D8D">
        <w:rPr>
          <w:b/>
          <w:color w:val="FFC000"/>
          <w:sz w:val="28"/>
          <w:szCs w:val="28"/>
        </w:rPr>
        <w:t>Gebruikersinstructie procesmatige toepassing totaaloplossing</w:t>
      </w:r>
    </w:p>
    <w:p w14:paraId="7ADB145B" w14:textId="77777777" w:rsidR="00780D58" w:rsidRPr="00E74D8D" w:rsidRDefault="00780D58" w:rsidP="00F831AB">
      <w:pPr>
        <w:pStyle w:val="Bijschrift"/>
        <w:rPr>
          <w:color w:val="FFC000"/>
        </w:rPr>
      </w:pPr>
    </w:p>
    <w:p w14:paraId="41A8E217" w14:textId="77777777" w:rsidR="0084006B" w:rsidRPr="0084006B" w:rsidRDefault="00780D58" w:rsidP="0084006B">
      <w:pPr>
        <w:pStyle w:val="Bijschrift"/>
      </w:pPr>
      <w:r w:rsidRPr="00E74D8D">
        <w:rPr>
          <w:color w:val="FFC000"/>
        </w:rPr>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r w:rsidR="0084006B">
        <w:rPr>
          <w:b/>
          <w:sz w:val="28"/>
          <w:szCs w:val="28"/>
        </w:rPr>
        <w:br w:type="page"/>
      </w:r>
    </w:p>
    <w:p w14:paraId="06F67017" w14:textId="77777777" w:rsidR="00BF4B49" w:rsidRPr="00E74D8D" w:rsidRDefault="00BF4B49" w:rsidP="00BF4B49">
      <w:pPr>
        <w:pStyle w:val="Bijschrift"/>
        <w:pBdr>
          <w:bottom w:val="single" w:sz="4" w:space="1" w:color="000000"/>
        </w:pBdr>
        <w:rPr>
          <w:b/>
          <w:color w:val="FFC000"/>
          <w:sz w:val="28"/>
          <w:szCs w:val="28"/>
        </w:rPr>
      </w:pPr>
      <w:r w:rsidRPr="00E74D8D">
        <w:rPr>
          <w:b/>
          <w:color w:val="FFC000"/>
          <w:sz w:val="28"/>
          <w:szCs w:val="28"/>
        </w:rPr>
        <w:lastRenderedPageBreak/>
        <w:t>Platform beheer</w:t>
      </w:r>
    </w:p>
    <w:p w14:paraId="3736CCC4" w14:textId="77777777" w:rsidR="00BF4B49" w:rsidRPr="00E74D8D" w:rsidRDefault="00BF4B49" w:rsidP="00F831AB">
      <w:pPr>
        <w:pStyle w:val="Bijschrift"/>
        <w:rPr>
          <w:color w:val="FFC000"/>
        </w:rPr>
      </w:pPr>
    </w:p>
    <w:p w14:paraId="4C5A4DB3" w14:textId="77777777" w:rsidR="00780D58" w:rsidRPr="00E74D8D" w:rsidRDefault="00BF4B49" w:rsidP="00780D58">
      <w:pPr>
        <w:pStyle w:val="Bijschrift"/>
        <w:jc w:val="both"/>
        <w:rPr>
          <w:color w:val="FFC000"/>
        </w:rPr>
      </w:pPr>
      <w:r w:rsidRPr="00E74D8D">
        <w:rPr>
          <w:color w:val="FFC000"/>
        </w:rPr>
        <w:t xml:space="preserve">Voor het beheer van de totaaloplossing dient uw organisatie te beschikken over een beheerder met grondige kennis van en affiniteit met: Microsoft Windows 2008 Server, MSQL 2008 </w:t>
      </w:r>
      <w:proofErr w:type="spellStart"/>
      <w:r w:rsidRPr="00E74D8D">
        <w:rPr>
          <w:color w:val="FFC000"/>
        </w:rPr>
        <w:t>standart</w:t>
      </w:r>
      <w:proofErr w:type="spellEnd"/>
      <w:r w:rsidRPr="00E74D8D">
        <w:rPr>
          <w:color w:val="FFC000"/>
        </w:rPr>
        <w:t xml:space="preserve">, en </w:t>
      </w:r>
      <w:proofErr w:type="spellStart"/>
      <w:r w:rsidRPr="00E74D8D">
        <w:rPr>
          <w:color w:val="FFC000"/>
        </w:rPr>
        <w:t>Sharepoint</w:t>
      </w:r>
      <w:proofErr w:type="spellEnd"/>
      <w:r w:rsidRPr="00E74D8D">
        <w:rPr>
          <w:color w:val="FFC000"/>
        </w:rPr>
        <w:t xml:space="preserve"> Services 2010. </w:t>
      </w:r>
      <w:r w:rsidR="00780D58" w:rsidRPr="00E74D8D">
        <w:rPr>
          <w:color w:val="FFC000"/>
        </w:rPr>
        <w:t xml:space="preserve">Ook valt het verzorgen van de </w:t>
      </w:r>
      <w:proofErr w:type="spellStart"/>
      <w:r w:rsidR="00780D58" w:rsidRPr="00E74D8D">
        <w:rPr>
          <w:color w:val="FFC000"/>
        </w:rPr>
        <w:t>backup</w:t>
      </w:r>
      <w:proofErr w:type="spellEnd"/>
      <w:r w:rsidR="00780D58" w:rsidRPr="00E74D8D">
        <w:rPr>
          <w:color w:val="FFC000"/>
        </w:rPr>
        <w:t xml:space="preserve"> activiteiten onder deze functie.</w:t>
      </w:r>
    </w:p>
    <w:p w14:paraId="3F63A558" w14:textId="77777777" w:rsidR="00780D58" w:rsidRPr="00E74D8D" w:rsidRDefault="00780D58" w:rsidP="00BF4B49">
      <w:pPr>
        <w:pStyle w:val="Bijschrift"/>
        <w:jc w:val="both"/>
        <w:rPr>
          <w:color w:val="FFC000"/>
        </w:rPr>
      </w:pPr>
    </w:p>
    <w:p w14:paraId="6CCAE839" w14:textId="77777777" w:rsidR="00BF4B49" w:rsidRPr="00E74D8D" w:rsidRDefault="00BF4B49" w:rsidP="00BF4B49">
      <w:pPr>
        <w:pStyle w:val="Bijschrift"/>
        <w:jc w:val="both"/>
        <w:rPr>
          <w:color w:val="FFC000"/>
        </w:rPr>
      </w:pPr>
      <w:r w:rsidRPr="00E74D8D">
        <w:rPr>
          <w:color w:val="FFC000"/>
        </w:rPr>
        <w:t>U kunt ervoor kiezen deze functie intern te vervullen of deze extern aan te wenden.</w:t>
      </w:r>
    </w:p>
    <w:p w14:paraId="3F3BC8F2" w14:textId="77777777" w:rsidR="00BF4B49" w:rsidRPr="00E74D8D" w:rsidRDefault="00BF4B49" w:rsidP="00BF4B49">
      <w:pPr>
        <w:pStyle w:val="Bijschrift"/>
        <w:jc w:val="both"/>
        <w:rPr>
          <w:color w:val="FFC000"/>
        </w:rPr>
      </w:pPr>
    </w:p>
    <w:p w14:paraId="7398B7AA" w14:textId="77777777" w:rsidR="00BF4B49" w:rsidRPr="00E74D8D" w:rsidRDefault="00BF4B49" w:rsidP="00BF4B49">
      <w:pPr>
        <w:pStyle w:val="Bijschrift"/>
        <w:jc w:val="both"/>
        <w:rPr>
          <w:color w:val="FFC000"/>
          <w:u w:val="single"/>
        </w:rPr>
      </w:pPr>
      <w:r w:rsidRPr="00E74D8D">
        <w:rPr>
          <w:color w:val="FFC000"/>
          <w:u w:val="single"/>
        </w:rPr>
        <w:t>Aanmaken van werkomgevingen binnen de totaaloplossing</w:t>
      </w:r>
    </w:p>
    <w:p w14:paraId="44CAE719" w14:textId="77777777" w:rsidR="00BF4B49" w:rsidRPr="00E74D8D" w:rsidRDefault="00BF4B49" w:rsidP="00BF4B49">
      <w:pPr>
        <w:pStyle w:val="Bijschrift"/>
        <w:jc w:val="both"/>
        <w:rPr>
          <w:color w:val="FFC000"/>
        </w:rPr>
      </w:pPr>
      <w:r w:rsidRPr="00E74D8D">
        <w:rPr>
          <w:color w:val="FFC000"/>
        </w:rPr>
        <w:t xml:space="preserve">In het ontlasten van de </w:t>
      </w:r>
      <w:proofErr w:type="spellStart"/>
      <w:r w:rsidRPr="00E74D8D">
        <w:rPr>
          <w:color w:val="FFC000"/>
        </w:rPr>
        <w:t>beheersdruk</w:t>
      </w:r>
      <w:proofErr w:type="spellEnd"/>
      <w:r w:rsidRPr="00E74D8D">
        <w:rPr>
          <w:color w:val="FFC000"/>
        </w:rPr>
        <w:t xml:space="preserve"> van het systeem is het wenselijk dat alle personen die de rol van projectleider vervullen rechten te geven op het aanmaken werkomgevingen (</w:t>
      </w:r>
      <w:r w:rsidRPr="00E74D8D">
        <w:rPr>
          <w:i/>
          <w:color w:val="FFC000"/>
        </w:rPr>
        <w:t>dit t.b.v. het aanmaken van digitale project dossiers</w:t>
      </w:r>
      <w:r w:rsidRPr="00E74D8D">
        <w:rPr>
          <w:color w:val="FFC000"/>
        </w:rPr>
        <w:t>).</w:t>
      </w:r>
    </w:p>
    <w:p w14:paraId="37108B1D" w14:textId="77777777" w:rsidR="00BF4B49" w:rsidRPr="00E74D8D" w:rsidRDefault="00BF4B49" w:rsidP="00F831AB">
      <w:pPr>
        <w:pStyle w:val="Bijschrift"/>
        <w:rPr>
          <w:color w:val="FFC000"/>
        </w:rPr>
      </w:pPr>
    </w:p>
    <w:p w14:paraId="10B5B9FF" w14:textId="77777777" w:rsidR="00BF4B49" w:rsidRPr="00E74D8D" w:rsidRDefault="00BF4B49" w:rsidP="00F831AB">
      <w:pPr>
        <w:pStyle w:val="Bijschrift"/>
        <w:rPr>
          <w:color w:val="FFC000"/>
        </w:rPr>
      </w:pPr>
    </w:p>
    <w:p w14:paraId="26AD12AD" w14:textId="77777777" w:rsidR="00537491" w:rsidRPr="00E74D8D" w:rsidRDefault="00BF4B49" w:rsidP="00BF4B49">
      <w:pPr>
        <w:pStyle w:val="Bijschrift"/>
        <w:pBdr>
          <w:bottom w:val="single" w:sz="4" w:space="1" w:color="000000"/>
        </w:pBdr>
        <w:rPr>
          <w:color w:val="FFC000"/>
        </w:rPr>
      </w:pPr>
      <w:r w:rsidRPr="00E74D8D">
        <w:rPr>
          <w:b/>
          <w:color w:val="FFC000"/>
          <w:sz w:val="28"/>
          <w:szCs w:val="28"/>
        </w:rPr>
        <w:t>Project secretaris / archivaris functie</w:t>
      </w:r>
    </w:p>
    <w:p w14:paraId="58B242AD" w14:textId="77777777" w:rsidR="00BF4B49" w:rsidRPr="00E74D8D" w:rsidRDefault="00BF4B49" w:rsidP="00BF4B49">
      <w:pPr>
        <w:pStyle w:val="Bijschrift"/>
        <w:jc w:val="both"/>
        <w:rPr>
          <w:color w:val="FFC000"/>
        </w:rPr>
      </w:pPr>
    </w:p>
    <w:p w14:paraId="49B4B9CB" w14:textId="77777777" w:rsidR="00BF4B49" w:rsidRPr="00E74D8D" w:rsidRDefault="00BF4B49" w:rsidP="00BF4B49">
      <w:pPr>
        <w:pStyle w:val="Bijschrift"/>
        <w:jc w:val="both"/>
        <w:rPr>
          <w:color w:val="FFC000"/>
        </w:rPr>
      </w:pPr>
      <w:r w:rsidRPr="00E74D8D">
        <w:rPr>
          <w:color w:val="FFC000"/>
        </w:rPr>
        <w:t>In uw organisatie dient u een functie in te voeren waarin een medewerker het totaaloverzicht van lopende en gearchiveerde projecten onderhoudt. Ook hier valt de controle van versie beheer en actualiteitsbeheer van gegevens onder.</w:t>
      </w:r>
    </w:p>
    <w:p w14:paraId="35487D82" w14:textId="77777777" w:rsidR="00BF4B49" w:rsidRPr="00E74D8D" w:rsidRDefault="00BF4B49" w:rsidP="00BF4B49">
      <w:pPr>
        <w:pStyle w:val="Bijschrift"/>
        <w:jc w:val="both"/>
        <w:rPr>
          <w:color w:val="FFC000"/>
        </w:rPr>
      </w:pPr>
    </w:p>
    <w:p w14:paraId="3903B91F" w14:textId="77777777" w:rsidR="00BF4B49" w:rsidRPr="00E74D8D" w:rsidRDefault="00BF4B49" w:rsidP="00BF4B49">
      <w:pPr>
        <w:pStyle w:val="Bijschrift"/>
        <w:jc w:val="both"/>
        <w:rPr>
          <w:color w:val="FFC000"/>
        </w:rPr>
      </w:pPr>
    </w:p>
    <w:p w14:paraId="5EE1AC62" w14:textId="77777777" w:rsidR="00BF4B49" w:rsidRPr="00E74D8D" w:rsidRDefault="00BF4B49" w:rsidP="00BF4B49">
      <w:pPr>
        <w:pStyle w:val="Bijschrift"/>
        <w:pBdr>
          <w:bottom w:val="single" w:sz="4" w:space="1" w:color="000000"/>
        </w:pBdr>
        <w:rPr>
          <w:b/>
          <w:color w:val="FFC000"/>
          <w:sz w:val="28"/>
          <w:szCs w:val="28"/>
        </w:rPr>
      </w:pPr>
      <w:r w:rsidRPr="00E74D8D">
        <w:rPr>
          <w:b/>
          <w:color w:val="FFC000"/>
          <w:sz w:val="28"/>
          <w:szCs w:val="28"/>
        </w:rPr>
        <w:t>Toegang verlening tot werkomgevingen / documenten</w:t>
      </w:r>
    </w:p>
    <w:p w14:paraId="129F0871" w14:textId="77777777" w:rsidR="00BF4B49" w:rsidRPr="00E74D8D" w:rsidRDefault="00BF4B49" w:rsidP="00BF4B49">
      <w:pPr>
        <w:pStyle w:val="Bijschrift"/>
        <w:jc w:val="both"/>
        <w:rPr>
          <w:color w:val="FFC000"/>
        </w:rPr>
      </w:pPr>
    </w:p>
    <w:p w14:paraId="7A138C8C" w14:textId="77777777" w:rsidR="00BF4B49" w:rsidRPr="00E74D8D" w:rsidRDefault="00BF4B49" w:rsidP="00BF4B49">
      <w:pPr>
        <w:pStyle w:val="Bijschrift"/>
        <w:jc w:val="both"/>
        <w:rPr>
          <w:color w:val="FFC000"/>
        </w:rPr>
      </w:pPr>
      <w:r w:rsidRPr="00E74D8D">
        <w:rPr>
          <w:color w:val="FFC000"/>
        </w:rPr>
        <w:t xml:space="preserve">In uw organisatie dient u verantwoordelijken aan te wijzen in het beheer van toegang tot werkomgevingen / documenten. In het totaalsysteem bevat in de toekomst veel vertrouwelijke project / klant gegevens. </w:t>
      </w:r>
      <w:r w:rsidR="00780D58" w:rsidRPr="00E74D8D">
        <w:rPr>
          <w:color w:val="FFC000"/>
        </w:rPr>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5B03CB39" w14:textId="77777777" w:rsidR="00BF4B49" w:rsidRPr="00E74D8D" w:rsidRDefault="00BF4B49" w:rsidP="00F831AB">
      <w:pPr>
        <w:pStyle w:val="Bijschrift"/>
        <w:rPr>
          <w:color w:val="FFC000"/>
        </w:rPr>
      </w:pPr>
    </w:p>
    <w:p w14:paraId="3B9826FE" w14:textId="77777777" w:rsidR="00780D58" w:rsidRPr="00E74D8D" w:rsidRDefault="00780D58" w:rsidP="00780D58">
      <w:pPr>
        <w:pStyle w:val="Bijschrift"/>
        <w:jc w:val="center"/>
        <w:rPr>
          <w:i/>
          <w:color w:val="FFC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063D5AF9" w14:textId="77777777" w:rsidTr="00806A45">
        <w:tc>
          <w:tcPr>
            <w:tcW w:w="9212" w:type="dxa"/>
            <w:shd w:val="clear" w:color="auto" w:fill="00B050"/>
          </w:tcPr>
          <w:p w14:paraId="571CBD95" w14:textId="77777777" w:rsidR="00780D58" w:rsidRPr="00E74D8D" w:rsidRDefault="00780D58" w:rsidP="00BF5656">
            <w:pPr>
              <w:pStyle w:val="Bijschrift"/>
              <w:rPr>
                <w:color w:val="FFC000"/>
              </w:rPr>
            </w:pPr>
          </w:p>
          <w:p w14:paraId="04A1D8C5" w14:textId="77777777" w:rsidR="00780D58" w:rsidRPr="00E74D8D" w:rsidRDefault="00780D58" w:rsidP="00806A45">
            <w:pPr>
              <w:pStyle w:val="Bijschrift"/>
              <w:jc w:val="center"/>
              <w:rPr>
                <w:color w:val="FFC000"/>
              </w:rPr>
            </w:pPr>
            <w:r w:rsidRPr="00E74D8D">
              <w:rPr>
                <w:b/>
                <w:color w:val="FFC000"/>
              </w:rPr>
              <w:t>Voorbeeld info tip:</w:t>
            </w:r>
            <w:r w:rsidRPr="00E74D8D">
              <w:rPr>
                <w:color w:val="FFC000"/>
              </w:rPr>
              <w:t xml:space="preserve"> Probeer alle belangrijke organisatorische consequenties te benoemen.</w:t>
            </w:r>
          </w:p>
          <w:p w14:paraId="5005B6A9" w14:textId="77777777" w:rsidR="00780D58" w:rsidRPr="00E74D8D" w:rsidRDefault="00780D58" w:rsidP="00BF5656">
            <w:pPr>
              <w:pStyle w:val="Bijschrift"/>
              <w:rPr>
                <w:color w:val="FFC000"/>
              </w:rPr>
            </w:pPr>
          </w:p>
        </w:tc>
      </w:tr>
    </w:tbl>
    <w:p w14:paraId="7AD7B34F" w14:textId="77777777" w:rsidR="00780D58" w:rsidRPr="00E74D8D" w:rsidRDefault="00780D58" w:rsidP="00780D58">
      <w:pPr>
        <w:pStyle w:val="Bijschrift"/>
        <w:rPr>
          <w:color w:val="FFC000"/>
        </w:rPr>
      </w:pPr>
    </w:p>
    <w:p w14:paraId="4006C806" w14:textId="77777777" w:rsidR="00BF4B49" w:rsidRPr="00E74D8D" w:rsidRDefault="00AD77B1" w:rsidP="00AD77B1">
      <w:pPr>
        <w:rPr>
          <w:color w:val="FFC000"/>
        </w:rPr>
      </w:pPr>
      <w:r w:rsidRPr="00E74D8D">
        <w:rPr>
          <w:color w:val="FFC000"/>
        </w:rPr>
        <w:t>&lt;/voorbeeld tekst&gt;</w:t>
      </w:r>
      <w:r w:rsidR="003E74D8" w:rsidRPr="00E74D8D">
        <w:rPr>
          <w:color w:val="FFC000"/>
        </w:rPr>
        <w:br w:type="page"/>
      </w:r>
    </w:p>
    <w:p w14:paraId="5F345E6D" w14:textId="77777777" w:rsidR="00F831AB" w:rsidRPr="00E74D8D" w:rsidRDefault="00AF1F7D" w:rsidP="00537491">
      <w:pPr>
        <w:pStyle w:val="Kop1"/>
        <w:rPr>
          <w:color w:val="FFC000"/>
        </w:rPr>
      </w:pPr>
      <w:bookmarkStart w:id="10" w:name="_Toc292911013"/>
      <w:r w:rsidRPr="00E74D8D">
        <w:rPr>
          <w:color w:val="FFC000"/>
        </w:rPr>
        <w:lastRenderedPageBreak/>
        <w:t>8</w:t>
      </w:r>
      <w:r w:rsidR="00537491" w:rsidRPr="00E74D8D">
        <w:rPr>
          <w:color w:val="FFC000"/>
        </w:rPr>
        <w:tab/>
      </w:r>
      <w:r w:rsidR="00F831AB" w:rsidRPr="00E74D8D">
        <w:rPr>
          <w:color w:val="FFC000"/>
        </w:rPr>
        <w:t>Gebruikte bronnen</w:t>
      </w:r>
      <w:bookmarkEnd w:id="10"/>
    </w:p>
    <w:p w14:paraId="77176A0A" w14:textId="77777777" w:rsidR="00AF6744" w:rsidRPr="00E74D8D" w:rsidRDefault="00AF6744" w:rsidP="00AF6744">
      <w:pPr>
        <w:pStyle w:val="Bijschrift"/>
        <w:rPr>
          <w:color w:val="FFC000"/>
        </w:rPr>
      </w:pPr>
    </w:p>
    <w:p w14:paraId="584BF7CB" w14:textId="77777777" w:rsidR="00E02373" w:rsidRPr="00E74D8D" w:rsidRDefault="00AD77B1" w:rsidP="00AF6744">
      <w:pPr>
        <w:pStyle w:val="Bijschrift"/>
        <w:rPr>
          <w:color w:val="FFC000"/>
        </w:rPr>
      </w:pPr>
      <w:r w:rsidRPr="00E74D8D">
        <w:rPr>
          <w:color w:val="FFC000"/>
        </w:rPr>
        <w:t>&lt;voorbeeld tekst&gt;</w:t>
      </w:r>
    </w:p>
    <w:p w14:paraId="756E11D1" w14:textId="77777777" w:rsidR="00E02373" w:rsidRPr="00E74D8D" w:rsidRDefault="00E02373" w:rsidP="00AF6744">
      <w:pPr>
        <w:pStyle w:val="Bijschrift"/>
        <w:rPr>
          <w:color w:val="FFC000"/>
        </w:rPr>
      </w:pPr>
    </w:p>
    <w:p w14:paraId="1AAE6E6C" w14:textId="77777777" w:rsidR="00E02373" w:rsidRPr="00E74D8D" w:rsidRDefault="00E02373" w:rsidP="00E02373">
      <w:pPr>
        <w:pStyle w:val="Bijschrift"/>
        <w:pBdr>
          <w:bottom w:val="single" w:sz="4" w:space="1" w:color="000000"/>
        </w:pBdr>
        <w:rPr>
          <w:color w:val="FFC000"/>
          <w:sz w:val="28"/>
          <w:szCs w:val="28"/>
        </w:rPr>
      </w:pPr>
      <w:r w:rsidRPr="00E74D8D">
        <w:rPr>
          <w:color w:val="FFC000"/>
          <w:sz w:val="28"/>
          <w:szCs w:val="28"/>
        </w:rPr>
        <w:t>Geraadpleegde literatuur:</w:t>
      </w:r>
    </w:p>
    <w:p w14:paraId="30CEE380" w14:textId="77777777" w:rsidR="00804433" w:rsidRPr="00E74D8D" w:rsidRDefault="00804433" w:rsidP="00AF6744">
      <w:pPr>
        <w:pStyle w:val="Bijschrift"/>
        <w:rPr>
          <w:color w:val="FFC000"/>
        </w:rPr>
      </w:pPr>
    </w:p>
    <w:p w14:paraId="0BFA7D2B" w14:textId="77777777" w:rsidR="00804433" w:rsidRPr="00E74D8D" w:rsidRDefault="00804433" w:rsidP="00AF6744">
      <w:pPr>
        <w:pStyle w:val="Bijschrift"/>
        <w:rPr>
          <w:b/>
          <w:color w:val="FFC000"/>
        </w:rPr>
      </w:pPr>
      <w:r w:rsidRPr="00E74D8D">
        <w:rPr>
          <w:b/>
          <w:color w:val="FFC000"/>
        </w:rPr>
        <w:t xml:space="preserve">Afstemming klantwens met bestaande oplossing </w:t>
      </w:r>
      <w:proofErr w:type="spellStart"/>
      <w:r w:rsidRPr="00E74D8D">
        <w:rPr>
          <w:b/>
          <w:color w:val="FFC000"/>
        </w:rPr>
        <w:t>Sharepoint</w:t>
      </w:r>
      <w:proofErr w:type="spellEnd"/>
      <w:r w:rsidRPr="00E74D8D">
        <w:rPr>
          <w:b/>
          <w:color w:val="FFC000"/>
        </w:rPr>
        <w:t xml:space="preserve"> Services 2010:</w:t>
      </w:r>
    </w:p>
    <w:p w14:paraId="23A0A208" w14:textId="77777777" w:rsidR="00221CF4" w:rsidRPr="00E74D8D" w:rsidRDefault="00221CF4" w:rsidP="00AF6744">
      <w:pPr>
        <w:pStyle w:val="Bijschrift"/>
        <w:rPr>
          <w:b/>
          <w:color w:val="FFC000"/>
          <w:sz w:val="20"/>
          <w:szCs w:val="20"/>
        </w:rPr>
      </w:pPr>
    </w:p>
    <w:p w14:paraId="6474C45A" w14:textId="77777777" w:rsidR="00E02373" w:rsidRPr="00E74D8D" w:rsidRDefault="00E02373" w:rsidP="00AF6744">
      <w:pPr>
        <w:pStyle w:val="Bijschrift"/>
        <w:rPr>
          <w:i/>
          <w:color w:val="FFC000"/>
          <w:sz w:val="20"/>
          <w:szCs w:val="20"/>
          <w:lang w:val="en-US"/>
        </w:rPr>
      </w:pPr>
      <w:proofErr w:type="spellStart"/>
      <w:r w:rsidRPr="00E74D8D">
        <w:rPr>
          <w:i/>
          <w:color w:val="FFC000"/>
          <w:sz w:val="20"/>
          <w:szCs w:val="20"/>
          <w:lang w:val="en-US"/>
        </w:rPr>
        <w:t>Noet</w:t>
      </w:r>
      <w:proofErr w:type="spellEnd"/>
      <w:r w:rsidRPr="00E74D8D">
        <w:rPr>
          <w:i/>
          <w:color w:val="FFC000"/>
          <w:sz w:val="20"/>
          <w:szCs w:val="20"/>
          <w:lang w:val="en-US"/>
        </w:rPr>
        <w:t xml:space="preserve">, M, Spence, C, Microsoft </w:t>
      </w:r>
      <w:proofErr w:type="spellStart"/>
      <w:r w:rsidRPr="00E74D8D">
        <w:rPr>
          <w:i/>
          <w:color w:val="FFC000"/>
          <w:sz w:val="20"/>
          <w:szCs w:val="20"/>
          <w:lang w:val="en-US"/>
        </w:rPr>
        <w:t>Sharepoint</w:t>
      </w:r>
      <w:proofErr w:type="spellEnd"/>
      <w:r w:rsidRPr="00E74D8D">
        <w:rPr>
          <w:i/>
          <w:color w:val="FFC000"/>
          <w:sz w:val="20"/>
          <w:szCs w:val="20"/>
          <w:lang w:val="en-US"/>
        </w:rPr>
        <w:t xml:space="preserve"> 2010, Unleashed, </w:t>
      </w:r>
      <w:proofErr w:type="spellStart"/>
      <w:r w:rsidRPr="00E74D8D">
        <w:rPr>
          <w:i/>
          <w:color w:val="FFC000"/>
          <w:sz w:val="20"/>
          <w:szCs w:val="20"/>
          <w:lang w:val="en-US"/>
        </w:rPr>
        <w:t>Eerste</w:t>
      </w:r>
      <w:proofErr w:type="spellEnd"/>
      <w:r w:rsidRPr="00E74D8D">
        <w:rPr>
          <w:i/>
          <w:color w:val="FFC000"/>
          <w:sz w:val="20"/>
          <w:szCs w:val="20"/>
          <w:lang w:val="en-US"/>
        </w:rPr>
        <w:t xml:space="preserve"> </w:t>
      </w:r>
      <w:proofErr w:type="spellStart"/>
      <w:r w:rsidRPr="00E74D8D">
        <w:rPr>
          <w:i/>
          <w:color w:val="FFC000"/>
          <w:sz w:val="20"/>
          <w:szCs w:val="20"/>
          <w:lang w:val="en-US"/>
        </w:rPr>
        <w:t>druk</w:t>
      </w:r>
      <w:proofErr w:type="spellEnd"/>
      <w:r w:rsidRPr="00E74D8D">
        <w:rPr>
          <w:i/>
          <w:color w:val="FFC000"/>
          <w:sz w:val="20"/>
          <w:szCs w:val="20"/>
          <w:lang w:val="en-US"/>
        </w:rPr>
        <w:t xml:space="preserve">, San Francisco, 2010 </w:t>
      </w:r>
    </w:p>
    <w:p w14:paraId="6E9D9A6B" w14:textId="77777777" w:rsidR="00E02373" w:rsidRPr="00E74D8D" w:rsidRDefault="00E02373" w:rsidP="00E02373">
      <w:pPr>
        <w:pStyle w:val="Bijschrift"/>
        <w:jc w:val="center"/>
        <w:rPr>
          <w:i/>
          <w:color w:val="FFC00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6457DA68" w14:textId="77777777" w:rsidTr="00806A45">
        <w:tc>
          <w:tcPr>
            <w:tcW w:w="9212" w:type="dxa"/>
            <w:shd w:val="clear" w:color="auto" w:fill="00B050"/>
          </w:tcPr>
          <w:p w14:paraId="2F39E007" w14:textId="77777777" w:rsidR="00E02373" w:rsidRPr="00E74D8D" w:rsidRDefault="00E02373" w:rsidP="00E02373">
            <w:pPr>
              <w:pStyle w:val="Bijschrift"/>
              <w:rPr>
                <w:color w:val="FFC000"/>
                <w:lang w:val="en-GB"/>
              </w:rPr>
            </w:pPr>
          </w:p>
          <w:p w14:paraId="5A542869" w14:textId="77777777" w:rsidR="00E02373" w:rsidRPr="00E74D8D" w:rsidRDefault="00E02373" w:rsidP="00E02373">
            <w:pPr>
              <w:pStyle w:val="Bijschrift"/>
              <w:rPr>
                <w:color w:val="FFC000"/>
              </w:rPr>
            </w:pPr>
            <w:r w:rsidRPr="00E74D8D">
              <w:rPr>
                <w:b/>
                <w:color w:val="FFC000"/>
              </w:rPr>
              <w:t>Voorbeeld info tip:</w:t>
            </w:r>
            <w:r w:rsidRPr="00E74D8D">
              <w:rPr>
                <w:color w:val="FFC000"/>
              </w:rPr>
              <w:t xml:space="preserve"> Notatie van literatuur verwijzingen</w:t>
            </w:r>
          </w:p>
          <w:p w14:paraId="699F2300" w14:textId="77777777" w:rsidR="00E02373" w:rsidRPr="00E74D8D" w:rsidRDefault="00E02373" w:rsidP="00E02373">
            <w:pPr>
              <w:pStyle w:val="Bijschrift"/>
              <w:rPr>
                <w:i/>
                <w:color w:val="FFC000"/>
              </w:rPr>
            </w:pPr>
            <w:r w:rsidRPr="00E74D8D">
              <w:rPr>
                <w:i/>
                <w:color w:val="FFC000"/>
              </w:rPr>
              <w:t xml:space="preserve">Achternaam auteur, Voorletter, </w:t>
            </w:r>
            <w:proofErr w:type="spellStart"/>
            <w:r w:rsidRPr="00E74D8D">
              <w:rPr>
                <w:i/>
                <w:color w:val="FFC000"/>
              </w:rPr>
              <w:t>Litel</w:t>
            </w:r>
            <w:proofErr w:type="spellEnd"/>
            <w:r w:rsidRPr="00E74D8D">
              <w:rPr>
                <w:i/>
                <w:color w:val="FFC000"/>
              </w:rPr>
              <w:t xml:space="preserve"> van het boek, en ondertitel van het boek, Druk versie, Plaats van uitgave, en Jaartal uitgave.</w:t>
            </w:r>
          </w:p>
          <w:p w14:paraId="190EB58E" w14:textId="77777777" w:rsidR="00E02373" w:rsidRPr="00E74D8D" w:rsidRDefault="00E02373" w:rsidP="00BF5656">
            <w:pPr>
              <w:pStyle w:val="Bijschrift"/>
              <w:rPr>
                <w:color w:val="FFC000"/>
              </w:rPr>
            </w:pPr>
          </w:p>
        </w:tc>
      </w:tr>
    </w:tbl>
    <w:p w14:paraId="1962AF1C" w14:textId="77777777" w:rsidR="00E02373" w:rsidRPr="00E74D8D" w:rsidRDefault="00E02373" w:rsidP="00E02373">
      <w:pPr>
        <w:pStyle w:val="Bijschrift"/>
        <w:rPr>
          <w:color w:val="FFC000"/>
        </w:rPr>
      </w:pPr>
    </w:p>
    <w:p w14:paraId="79E48B27" w14:textId="77777777" w:rsidR="00E02373" w:rsidRPr="00E74D8D" w:rsidRDefault="00E02373" w:rsidP="00AF6744">
      <w:pPr>
        <w:pStyle w:val="Bijschrift"/>
        <w:rPr>
          <w:color w:val="FFC000"/>
        </w:rPr>
      </w:pPr>
    </w:p>
    <w:p w14:paraId="4FBB4A08" w14:textId="77777777" w:rsidR="00E02373" w:rsidRPr="00E74D8D" w:rsidRDefault="00221CF4" w:rsidP="00221CF4">
      <w:pPr>
        <w:pStyle w:val="Bijschrift"/>
        <w:pBdr>
          <w:bottom w:val="single" w:sz="4" w:space="1" w:color="000000"/>
        </w:pBdr>
        <w:rPr>
          <w:color w:val="FFC000"/>
          <w:sz w:val="28"/>
          <w:szCs w:val="28"/>
        </w:rPr>
      </w:pPr>
      <w:r w:rsidRPr="00E74D8D">
        <w:rPr>
          <w:color w:val="FFC000"/>
          <w:sz w:val="28"/>
          <w:szCs w:val="28"/>
        </w:rPr>
        <w:t xml:space="preserve">Geraadpleegde </w:t>
      </w:r>
      <w:proofErr w:type="spellStart"/>
      <w:r w:rsidRPr="00E74D8D">
        <w:rPr>
          <w:color w:val="FFC000"/>
          <w:sz w:val="28"/>
          <w:szCs w:val="28"/>
        </w:rPr>
        <w:t>webbronnen</w:t>
      </w:r>
      <w:proofErr w:type="spellEnd"/>
      <w:r w:rsidRPr="00E74D8D">
        <w:rPr>
          <w:color w:val="FFC000"/>
          <w:sz w:val="28"/>
          <w:szCs w:val="28"/>
        </w:rPr>
        <w:t>:</w:t>
      </w:r>
    </w:p>
    <w:p w14:paraId="5F140047" w14:textId="77777777" w:rsidR="00221CF4" w:rsidRPr="00E74D8D" w:rsidRDefault="00221CF4" w:rsidP="00AF6744">
      <w:pPr>
        <w:pStyle w:val="Bijschrift"/>
        <w:rPr>
          <w:color w:val="FFC000"/>
        </w:rPr>
      </w:pPr>
    </w:p>
    <w:p w14:paraId="1D5B88CC" w14:textId="77777777" w:rsidR="00221CF4" w:rsidRPr="00E74D8D" w:rsidRDefault="00221CF4" w:rsidP="00AF6744">
      <w:pPr>
        <w:pStyle w:val="Bijschrift"/>
        <w:rPr>
          <w:b/>
          <w:color w:val="FFC000"/>
        </w:rPr>
      </w:pPr>
      <w:r w:rsidRPr="00E74D8D">
        <w:rPr>
          <w:b/>
          <w:color w:val="FFC000"/>
        </w:rPr>
        <w:t xml:space="preserve">Prijsindicatie Windows 2008 server, MS SQL Server </w:t>
      </w:r>
      <w:proofErr w:type="spellStart"/>
      <w:r w:rsidRPr="00E74D8D">
        <w:rPr>
          <w:b/>
          <w:color w:val="FFC000"/>
        </w:rPr>
        <w:t>Standart</w:t>
      </w:r>
      <w:proofErr w:type="spellEnd"/>
      <w:r w:rsidRPr="00E74D8D">
        <w:rPr>
          <w:b/>
          <w:color w:val="FFC000"/>
        </w:rPr>
        <w:t xml:space="preserve"> </w:t>
      </w:r>
      <w:proofErr w:type="spellStart"/>
      <w:r w:rsidRPr="00E74D8D">
        <w:rPr>
          <w:b/>
          <w:color w:val="FFC000"/>
        </w:rPr>
        <w:t>edition</w:t>
      </w:r>
      <w:proofErr w:type="spellEnd"/>
      <w:r w:rsidRPr="00E74D8D">
        <w:rPr>
          <w:b/>
          <w:color w:val="FFC000"/>
        </w:rPr>
        <w:t xml:space="preserve">, en </w:t>
      </w:r>
      <w:proofErr w:type="spellStart"/>
      <w:r w:rsidRPr="00E74D8D">
        <w:rPr>
          <w:b/>
          <w:color w:val="FFC000"/>
        </w:rPr>
        <w:t>SharPoint</w:t>
      </w:r>
      <w:proofErr w:type="spellEnd"/>
      <w:r w:rsidRPr="00E74D8D">
        <w:rPr>
          <w:b/>
          <w:color w:val="FFC000"/>
        </w:rPr>
        <w:t xml:space="preserve"> Services 2010:</w:t>
      </w:r>
    </w:p>
    <w:p w14:paraId="5B9BCE41" w14:textId="77777777" w:rsidR="00221CF4" w:rsidRPr="00E74D8D" w:rsidRDefault="00221CF4" w:rsidP="00AF6744">
      <w:pPr>
        <w:pStyle w:val="Bijschrift"/>
        <w:rPr>
          <w:color w:val="FFC000"/>
        </w:rPr>
      </w:pPr>
    </w:p>
    <w:p w14:paraId="03446CC8" w14:textId="77777777" w:rsidR="00F61775" w:rsidRPr="00E74D8D" w:rsidRDefault="00F61775" w:rsidP="00AF6744">
      <w:pPr>
        <w:pStyle w:val="Bijschrift"/>
        <w:rPr>
          <w:i/>
          <w:color w:val="FFC000"/>
          <w:sz w:val="18"/>
          <w:szCs w:val="18"/>
        </w:rPr>
      </w:pPr>
      <w:r w:rsidRPr="00E74D8D">
        <w:rPr>
          <w:i/>
          <w:color w:val="FFC000"/>
          <w:sz w:val="18"/>
          <w:szCs w:val="18"/>
        </w:rPr>
        <w:t>Sharepointgeek, Blog, Indicatie licentiekosten SharePoint 2010, (http://tinyurl.com/5v7reqc)(mei.11)</w:t>
      </w:r>
    </w:p>
    <w:p w14:paraId="730DEDF9" w14:textId="77777777" w:rsidR="00221CF4" w:rsidRPr="00E74D8D" w:rsidRDefault="00221CF4" w:rsidP="00221CF4">
      <w:pPr>
        <w:pStyle w:val="Bijschrift"/>
        <w:jc w:val="center"/>
        <w:rPr>
          <w:i/>
          <w:color w:val="FFC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76101F86" w14:textId="77777777" w:rsidTr="00806A45">
        <w:tc>
          <w:tcPr>
            <w:tcW w:w="9212" w:type="dxa"/>
            <w:shd w:val="clear" w:color="auto" w:fill="00B050"/>
          </w:tcPr>
          <w:p w14:paraId="786F67EF" w14:textId="77777777" w:rsidR="00221CF4" w:rsidRPr="00E74D8D" w:rsidRDefault="00221CF4" w:rsidP="00BF5656">
            <w:pPr>
              <w:pStyle w:val="Bijschrift"/>
              <w:rPr>
                <w:color w:val="FFC000"/>
              </w:rPr>
            </w:pPr>
          </w:p>
          <w:p w14:paraId="64F3441E" w14:textId="77777777" w:rsidR="00221CF4" w:rsidRPr="00E74D8D" w:rsidRDefault="00221CF4" w:rsidP="00BF5656">
            <w:pPr>
              <w:pStyle w:val="Bijschrift"/>
              <w:rPr>
                <w:color w:val="FFC000"/>
              </w:rPr>
            </w:pPr>
            <w:r w:rsidRPr="00E74D8D">
              <w:rPr>
                <w:b/>
                <w:color w:val="FFC000"/>
              </w:rPr>
              <w:t>Voorbeeld info tip:</w:t>
            </w:r>
            <w:r w:rsidRPr="00E74D8D">
              <w:rPr>
                <w:color w:val="FFC000"/>
              </w:rPr>
              <w:t xml:space="preserve"> Notatie van </w:t>
            </w:r>
            <w:proofErr w:type="spellStart"/>
            <w:r w:rsidR="00F61775" w:rsidRPr="00E74D8D">
              <w:rPr>
                <w:color w:val="FFC000"/>
              </w:rPr>
              <w:t>webbron</w:t>
            </w:r>
            <w:proofErr w:type="spellEnd"/>
            <w:r w:rsidRPr="00E74D8D">
              <w:rPr>
                <w:color w:val="FFC000"/>
              </w:rPr>
              <w:t xml:space="preserve"> verwijzingen</w:t>
            </w:r>
          </w:p>
          <w:p w14:paraId="63891C52" w14:textId="77777777" w:rsidR="00221CF4" w:rsidRPr="00E74D8D" w:rsidRDefault="00F61775" w:rsidP="00BF5656">
            <w:pPr>
              <w:pStyle w:val="Bijschrift"/>
              <w:rPr>
                <w:i/>
                <w:color w:val="FFC000"/>
              </w:rPr>
            </w:pPr>
            <w:r w:rsidRPr="00E74D8D">
              <w:rPr>
                <w:i/>
                <w:color w:val="FFC000"/>
              </w:rPr>
              <w:t>Websitenaam, Sectie / onderdeel, Artikel, Link, maand plus jaar bezoek.</w:t>
            </w:r>
          </w:p>
          <w:p w14:paraId="1E10656F" w14:textId="77777777" w:rsidR="00221CF4" w:rsidRPr="00E74D8D" w:rsidRDefault="00221CF4" w:rsidP="00BF5656">
            <w:pPr>
              <w:pStyle w:val="Bijschrift"/>
              <w:rPr>
                <w:color w:val="FFC000"/>
              </w:rPr>
            </w:pPr>
          </w:p>
        </w:tc>
      </w:tr>
    </w:tbl>
    <w:p w14:paraId="63964D77" w14:textId="77777777" w:rsidR="00221CF4" w:rsidRPr="00E74D8D" w:rsidRDefault="00221CF4" w:rsidP="00221CF4">
      <w:pPr>
        <w:pStyle w:val="Bijschrift"/>
        <w:rPr>
          <w:color w:val="FFC000"/>
        </w:rPr>
      </w:pPr>
    </w:p>
    <w:p w14:paraId="1826BCC1" w14:textId="77777777" w:rsidR="009D55D7" w:rsidRPr="00E74D8D" w:rsidRDefault="00AD77B1" w:rsidP="00AD77B1">
      <w:pPr>
        <w:rPr>
          <w:color w:val="FFC000"/>
        </w:rPr>
      </w:pPr>
      <w:r w:rsidRPr="00E74D8D">
        <w:rPr>
          <w:color w:val="FFC000"/>
        </w:rPr>
        <w:t>&lt;/voorbeeld tekst&gt;</w:t>
      </w:r>
      <w:r w:rsidR="00F61775" w:rsidRPr="00E74D8D">
        <w:rPr>
          <w:color w:val="FFC000"/>
        </w:rPr>
        <w:br w:type="page"/>
      </w:r>
      <w:bookmarkStart w:id="11" w:name="_Toc292911014"/>
    </w:p>
    <w:p w14:paraId="2123E885" w14:textId="77777777" w:rsidR="00F831AB" w:rsidRPr="00E74D8D" w:rsidRDefault="00F831AB" w:rsidP="00F61775">
      <w:pPr>
        <w:pStyle w:val="Kop1"/>
        <w:numPr>
          <w:ilvl w:val="0"/>
          <w:numId w:val="0"/>
        </w:numPr>
        <w:ind w:left="432"/>
        <w:rPr>
          <w:color w:val="FFC000"/>
        </w:rPr>
      </w:pPr>
      <w:r w:rsidRPr="00E74D8D">
        <w:rPr>
          <w:color w:val="FFC000"/>
        </w:rPr>
        <w:lastRenderedPageBreak/>
        <w:t>Bijlage</w:t>
      </w:r>
      <w:bookmarkEnd w:id="11"/>
    </w:p>
    <w:p w14:paraId="799BF6D4" w14:textId="77777777" w:rsidR="00F61775" w:rsidRPr="00E74D8D" w:rsidRDefault="00F61775" w:rsidP="00F61775">
      <w:pPr>
        <w:pStyle w:val="Bijschrift"/>
        <w:jc w:val="center"/>
        <w:rPr>
          <w:i/>
          <w:color w:val="FFC000"/>
        </w:rPr>
      </w:pPr>
    </w:p>
    <w:p w14:paraId="6F590BEA" w14:textId="77777777" w:rsidR="00F61775" w:rsidRPr="00E74D8D" w:rsidRDefault="00F61775" w:rsidP="00F61775">
      <w:pPr>
        <w:pStyle w:val="Bijschrift"/>
        <w:jc w:val="center"/>
        <w:rPr>
          <w:i/>
          <w:color w:val="FFC000"/>
        </w:rPr>
      </w:pPr>
    </w:p>
    <w:p w14:paraId="462AF53C" w14:textId="77777777" w:rsidR="00F61775" w:rsidRPr="00E74D8D" w:rsidRDefault="00F61775" w:rsidP="00F61775">
      <w:pPr>
        <w:pStyle w:val="Bijschrift"/>
        <w:jc w:val="center"/>
        <w:rPr>
          <w:i/>
          <w:color w:val="FFC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74D8D" w:rsidRPr="00E74D8D" w14:paraId="413533D4" w14:textId="77777777" w:rsidTr="00806A45">
        <w:tc>
          <w:tcPr>
            <w:tcW w:w="9212" w:type="dxa"/>
            <w:shd w:val="clear" w:color="auto" w:fill="00B050"/>
          </w:tcPr>
          <w:p w14:paraId="790EE7EB" w14:textId="77777777" w:rsidR="00F61775" w:rsidRPr="00E74D8D" w:rsidRDefault="00F61775" w:rsidP="00BF5656">
            <w:pPr>
              <w:pStyle w:val="Bijschrift"/>
              <w:rPr>
                <w:color w:val="FFC000"/>
              </w:rPr>
            </w:pPr>
          </w:p>
          <w:p w14:paraId="4BE41C81" w14:textId="77777777" w:rsidR="00F61775" w:rsidRPr="00E74D8D" w:rsidRDefault="00F61775" w:rsidP="00F61775">
            <w:pPr>
              <w:pStyle w:val="Bijschrift"/>
              <w:rPr>
                <w:b/>
                <w:color w:val="FFC000"/>
              </w:rPr>
            </w:pPr>
            <w:r w:rsidRPr="00E74D8D">
              <w:rPr>
                <w:b/>
                <w:color w:val="FFC000"/>
              </w:rPr>
              <w:t>Voorbeeld info tip:</w:t>
            </w:r>
            <w:r w:rsidRPr="00E74D8D">
              <w:rPr>
                <w:color w:val="FFC000"/>
              </w:rPr>
              <w:t xml:space="preserve"> </w:t>
            </w:r>
            <w:r w:rsidRPr="00E74D8D">
              <w:rPr>
                <w:b/>
                <w:color w:val="FFC000"/>
              </w:rPr>
              <w:t>In dit onderdeel voeg je eventuele bijlagen toe:</w:t>
            </w:r>
          </w:p>
          <w:p w14:paraId="09265DB4" w14:textId="77777777" w:rsidR="00F61775" w:rsidRPr="00E74D8D" w:rsidRDefault="00F61775" w:rsidP="00F61775">
            <w:pPr>
              <w:pStyle w:val="Bijschrift"/>
              <w:rPr>
                <w:color w:val="FFC000"/>
              </w:rPr>
            </w:pPr>
            <w:r w:rsidRPr="00E74D8D">
              <w:rPr>
                <w:i/>
                <w:color w:val="FFC000"/>
              </w:rPr>
              <w:t xml:space="preserve">Info software, Hardware </w:t>
            </w:r>
            <w:proofErr w:type="spellStart"/>
            <w:r w:rsidRPr="00E74D8D">
              <w:rPr>
                <w:i/>
                <w:color w:val="FFC000"/>
              </w:rPr>
              <w:t>specs</w:t>
            </w:r>
            <w:proofErr w:type="spellEnd"/>
            <w:r w:rsidRPr="00E74D8D">
              <w:rPr>
                <w:i/>
                <w:color w:val="FFC000"/>
              </w:rPr>
              <w:t xml:space="preserve">, Prijslijsten, </w:t>
            </w:r>
            <w:proofErr w:type="spellStart"/>
            <w:r w:rsidRPr="00E74D8D">
              <w:rPr>
                <w:i/>
                <w:color w:val="FFC000"/>
              </w:rPr>
              <w:t>etc</w:t>
            </w:r>
            <w:proofErr w:type="spellEnd"/>
            <w:r w:rsidRPr="00E74D8D">
              <w:rPr>
                <w:color w:val="FFC000"/>
              </w:rPr>
              <w:t xml:space="preserve"> </w:t>
            </w:r>
          </w:p>
          <w:p w14:paraId="1FE577E4" w14:textId="77777777" w:rsidR="00F61775" w:rsidRPr="00E74D8D" w:rsidRDefault="00F61775" w:rsidP="00F61775">
            <w:pPr>
              <w:pStyle w:val="Bijschrift"/>
              <w:rPr>
                <w:color w:val="FFC000"/>
              </w:rPr>
            </w:pPr>
          </w:p>
        </w:tc>
      </w:tr>
    </w:tbl>
    <w:p w14:paraId="3112293A" w14:textId="77777777" w:rsidR="00F61775" w:rsidRPr="00E74D8D" w:rsidRDefault="00F61775" w:rsidP="00F61775">
      <w:pPr>
        <w:pStyle w:val="Bijschrift"/>
        <w:rPr>
          <w:color w:val="FFC000"/>
        </w:rPr>
      </w:pPr>
    </w:p>
    <w:p w14:paraId="20C46E6A" w14:textId="77777777" w:rsidR="00F61775" w:rsidRPr="00E74D8D" w:rsidRDefault="00F61775" w:rsidP="00F831AB">
      <w:pPr>
        <w:pStyle w:val="Bijschrift"/>
        <w:rPr>
          <w:color w:val="FFC000"/>
        </w:rPr>
      </w:pPr>
    </w:p>
    <w:p w14:paraId="2ACC91E8" w14:textId="77777777" w:rsidR="00D20595" w:rsidRPr="00E74D8D" w:rsidRDefault="00D20595" w:rsidP="00F831AB">
      <w:pPr>
        <w:pStyle w:val="Bijschrift"/>
        <w:rPr>
          <w:color w:val="FFC000"/>
        </w:rPr>
      </w:pPr>
    </w:p>
    <w:p w14:paraId="05062A02" w14:textId="77777777" w:rsidR="00D20595" w:rsidRPr="00E74D8D" w:rsidRDefault="00D20595">
      <w:pPr>
        <w:suppressAutoHyphens w:val="0"/>
        <w:autoSpaceDE/>
        <w:rPr>
          <w:rFonts w:ascii="Trebuchet MS" w:hAnsi="Trebuchet MS"/>
          <w:color w:val="FFC000"/>
        </w:rPr>
      </w:pPr>
      <w:r w:rsidRPr="00E74D8D">
        <w:rPr>
          <w:color w:val="FFC000"/>
        </w:rPr>
        <w:br w:type="page"/>
      </w:r>
    </w:p>
    <w:tbl>
      <w:tblPr>
        <w:tblStyle w:val="Tabelraster"/>
        <w:tblW w:w="0" w:type="auto"/>
        <w:tblLook w:val="04A0" w:firstRow="1" w:lastRow="0" w:firstColumn="1" w:lastColumn="0" w:noHBand="0" w:noVBand="1"/>
      </w:tblPr>
      <w:tblGrid>
        <w:gridCol w:w="4779"/>
        <w:gridCol w:w="4281"/>
      </w:tblGrid>
      <w:tr w:rsidR="00D20595" w14:paraId="2EC9978B"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58862F18" w14:textId="77777777"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7FC0CA00"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06C77196" w14:textId="77777777" w:rsidR="00D20595" w:rsidRDefault="00D20595">
            <w:pPr>
              <w:spacing w:after="200" w:line="276" w:lineRule="auto"/>
              <w:rPr>
                <w:rFonts w:cs="Arial"/>
                <w:b/>
              </w:rPr>
            </w:pPr>
            <w:r>
              <w:rPr>
                <w:rFonts w:cs="Arial"/>
                <w:b/>
              </w:rPr>
              <w:t>Student:</w:t>
            </w:r>
          </w:p>
          <w:p w14:paraId="2C5D42E9"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0DCC00F" w14:textId="77777777" w:rsidR="00D20595" w:rsidRDefault="00D20595">
            <w:pPr>
              <w:spacing w:after="200" w:line="276" w:lineRule="auto"/>
              <w:rPr>
                <w:rFonts w:cs="Arial"/>
              </w:rPr>
            </w:pPr>
          </w:p>
        </w:tc>
      </w:tr>
      <w:tr w:rsidR="00D20595" w14:paraId="56D3AE9E"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21257F0" w14:textId="77777777" w:rsidR="00D20595" w:rsidRDefault="00D20595">
            <w:pPr>
              <w:spacing w:after="200" w:line="276" w:lineRule="auto"/>
              <w:rPr>
                <w:rFonts w:cs="Arial"/>
                <w:b/>
              </w:rPr>
            </w:pPr>
            <w:r>
              <w:rPr>
                <w:rFonts w:cs="Arial"/>
                <w:b/>
              </w:rPr>
              <w:t>Projectcoach:</w:t>
            </w:r>
          </w:p>
          <w:p w14:paraId="34C4686E"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6DE7206C" w14:textId="77777777" w:rsidR="00D20595" w:rsidRDefault="00D20595">
            <w:pPr>
              <w:spacing w:after="200" w:line="276" w:lineRule="auto"/>
              <w:rPr>
                <w:rFonts w:cs="Arial"/>
              </w:rPr>
            </w:pPr>
          </w:p>
        </w:tc>
      </w:tr>
      <w:tr w:rsidR="00D20595" w14:paraId="0DD28DB9"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11DEC615" w14:textId="77777777" w:rsidR="00D20595" w:rsidRDefault="00D20595">
            <w:pPr>
              <w:spacing w:after="200" w:line="276" w:lineRule="auto"/>
              <w:rPr>
                <w:rFonts w:cs="Arial"/>
                <w:b/>
              </w:rPr>
            </w:pPr>
            <w:r>
              <w:rPr>
                <w:rFonts w:cs="Arial"/>
                <w:b/>
              </w:rPr>
              <w:t>Vak coach:</w:t>
            </w:r>
          </w:p>
          <w:p w14:paraId="2A61CF93"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564F9DF" w14:textId="77777777" w:rsidR="00D20595" w:rsidRDefault="00D20595">
            <w:pPr>
              <w:spacing w:after="200" w:line="276" w:lineRule="auto"/>
              <w:rPr>
                <w:rFonts w:cs="Arial"/>
              </w:rPr>
            </w:pPr>
          </w:p>
        </w:tc>
      </w:tr>
      <w:tr w:rsidR="00D20595" w14:paraId="0A553B6A"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1939E0A" w14:textId="77777777" w:rsidR="00D20595" w:rsidRDefault="00D20595">
            <w:pPr>
              <w:spacing w:after="200" w:line="276" w:lineRule="auto"/>
              <w:rPr>
                <w:rFonts w:cs="Arial"/>
                <w:b/>
              </w:rPr>
            </w:pPr>
            <w:r>
              <w:rPr>
                <w:rFonts w:cs="Arial"/>
                <w:b/>
              </w:rPr>
              <w:t>Opdrachtgever:</w:t>
            </w:r>
          </w:p>
          <w:p w14:paraId="7722C96F"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6A56F" w14:textId="77777777" w:rsidR="00D20595" w:rsidRDefault="00D20595">
            <w:pPr>
              <w:spacing w:after="200" w:line="276" w:lineRule="auto"/>
              <w:rPr>
                <w:rFonts w:cs="Arial"/>
              </w:rPr>
            </w:pPr>
          </w:p>
        </w:tc>
      </w:tr>
      <w:tr w:rsidR="00D20595" w14:paraId="2ACF26CA"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02D50BCE"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42329D73" w14:textId="77777777" w:rsidR="00D20595" w:rsidRDefault="00D20595">
            <w:pPr>
              <w:spacing w:after="200" w:line="276" w:lineRule="auto"/>
              <w:rPr>
                <w:rFonts w:cs="Arial"/>
              </w:rPr>
            </w:pPr>
          </w:p>
        </w:tc>
      </w:tr>
    </w:tbl>
    <w:p w14:paraId="680FCDFA" w14:textId="77777777" w:rsidR="00D20595" w:rsidRDefault="00D20595" w:rsidP="00F831AB">
      <w:pPr>
        <w:pStyle w:val="Bijschrift"/>
      </w:pPr>
    </w:p>
    <w:sectPr w:rsidR="00D20595" w:rsidSect="0049586D">
      <w:headerReference w:type="default" r:id="rId9"/>
      <w:footerReference w:type="default" r:id="rId10"/>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5BBA8" w14:textId="77777777" w:rsidR="006C034F" w:rsidRDefault="006C034F" w:rsidP="00F831AB">
      <w:r>
        <w:separator/>
      </w:r>
    </w:p>
  </w:endnote>
  <w:endnote w:type="continuationSeparator" w:id="0">
    <w:p w14:paraId="56ECCF22" w14:textId="77777777" w:rsidR="006C034F" w:rsidRDefault="006C034F"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4D68185C" w14:textId="77777777" w:rsidR="009B6006" w:rsidRDefault="009B6006">
        <w:pPr>
          <w:pStyle w:val="Voettekst"/>
          <w:jc w:val="right"/>
        </w:pPr>
        <w:r>
          <w:fldChar w:fldCharType="begin"/>
        </w:r>
        <w:r>
          <w:instrText>PAGE   \* MERGEFORMAT</w:instrText>
        </w:r>
        <w:r>
          <w:fldChar w:fldCharType="separate"/>
        </w:r>
        <w:r w:rsidR="00B32B5E">
          <w:rPr>
            <w:noProof/>
          </w:rPr>
          <w:t>4</w:t>
        </w:r>
        <w:r>
          <w:fldChar w:fldCharType="end"/>
        </w:r>
      </w:p>
    </w:sdtContent>
  </w:sdt>
  <w:p w14:paraId="2D7B72CA" w14:textId="77777777" w:rsidR="009B6006" w:rsidRPr="00A33AFB" w:rsidRDefault="009B6006"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F8267" w14:textId="77777777" w:rsidR="006C034F" w:rsidRDefault="006C034F" w:rsidP="00F831AB">
      <w:r>
        <w:separator/>
      </w:r>
    </w:p>
  </w:footnote>
  <w:footnote w:type="continuationSeparator" w:id="0">
    <w:p w14:paraId="466A8D26" w14:textId="77777777" w:rsidR="006C034F" w:rsidRDefault="006C034F"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6739" w14:textId="77777777" w:rsidR="009B6006" w:rsidRPr="00F64E51" w:rsidRDefault="009B6006" w:rsidP="00F64E51">
    <w:pPr>
      <w:pStyle w:val="Koptekst"/>
    </w:pPr>
    <w:r>
      <w:rPr>
        <w:noProof/>
        <w:lang w:val="en-GB" w:eastAsia="en-GB"/>
      </w:rPr>
      <w:drawing>
        <wp:anchor distT="0" distB="0" distL="114300" distR="114300" simplePos="0" relativeHeight="251657216"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0"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2"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1"/>
  </w:num>
  <w:num w:numId="6">
    <w:abstractNumId w:val="3"/>
  </w:num>
  <w:num w:numId="7">
    <w:abstractNumId w:val="7"/>
  </w:num>
  <w:num w:numId="8">
    <w:abstractNumId w:val="14"/>
  </w:num>
  <w:num w:numId="9">
    <w:abstractNumId w:val="17"/>
  </w:num>
  <w:num w:numId="10">
    <w:abstractNumId w:val="4"/>
  </w:num>
  <w:num w:numId="11">
    <w:abstractNumId w:val="21"/>
  </w:num>
  <w:num w:numId="12">
    <w:abstractNumId w:val="13"/>
  </w:num>
  <w:num w:numId="13">
    <w:abstractNumId w:val="12"/>
  </w:num>
  <w:num w:numId="14">
    <w:abstractNumId w:val="16"/>
  </w:num>
  <w:num w:numId="15">
    <w:abstractNumId w:val="8"/>
  </w:num>
  <w:num w:numId="16">
    <w:abstractNumId w:val="18"/>
  </w:num>
  <w:num w:numId="17">
    <w:abstractNumId w:val="5"/>
  </w:num>
  <w:num w:numId="18">
    <w:abstractNumId w:val="19"/>
  </w:num>
  <w:num w:numId="19">
    <w:abstractNumId w:val="15"/>
  </w:num>
  <w:num w:numId="20">
    <w:abstractNumId w:val="6"/>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75EA1"/>
    <w:rsid w:val="0008563A"/>
    <w:rsid w:val="000A5018"/>
    <w:rsid w:val="000B03B9"/>
    <w:rsid w:val="000F20E6"/>
    <w:rsid w:val="00115FF6"/>
    <w:rsid w:val="00126323"/>
    <w:rsid w:val="00133C3B"/>
    <w:rsid w:val="001470F3"/>
    <w:rsid w:val="00175CC2"/>
    <w:rsid w:val="00177D21"/>
    <w:rsid w:val="001808BE"/>
    <w:rsid w:val="001A1F38"/>
    <w:rsid w:val="001C5D91"/>
    <w:rsid w:val="001F14EF"/>
    <w:rsid w:val="00221496"/>
    <w:rsid w:val="00221CF4"/>
    <w:rsid w:val="00227D3E"/>
    <w:rsid w:val="00242A5D"/>
    <w:rsid w:val="002977A3"/>
    <w:rsid w:val="002D6A3A"/>
    <w:rsid w:val="003522D8"/>
    <w:rsid w:val="0035353D"/>
    <w:rsid w:val="00384AED"/>
    <w:rsid w:val="003A2721"/>
    <w:rsid w:val="003A782B"/>
    <w:rsid w:val="003B5226"/>
    <w:rsid w:val="003E74D8"/>
    <w:rsid w:val="003F4ECA"/>
    <w:rsid w:val="004079D1"/>
    <w:rsid w:val="004411A1"/>
    <w:rsid w:val="0049586D"/>
    <w:rsid w:val="004B4379"/>
    <w:rsid w:val="004B7605"/>
    <w:rsid w:val="004C1017"/>
    <w:rsid w:val="004C1FBC"/>
    <w:rsid w:val="004E61CE"/>
    <w:rsid w:val="00523613"/>
    <w:rsid w:val="00537491"/>
    <w:rsid w:val="005A06A5"/>
    <w:rsid w:val="005E4B43"/>
    <w:rsid w:val="005E4E48"/>
    <w:rsid w:val="00612869"/>
    <w:rsid w:val="00636AA6"/>
    <w:rsid w:val="0065580D"/>
    <w:rsid w:val="006C034F"/>
    <w:rsid w:val="007012FD"/>
    <w:rsid w:val="007209F9"/>
    <w:rsid w:val="00721B8F"/>
    <w:rsid w:val="007324E1"/>
    <w:rsid w:val="00780643"/>
    <w:rsid w:val="00780D58"/>
    <w:rsid w:val="007B08BF"/>
    <w:rsid w:val="007B2F0A"/>
    <w:rsid w:val="007F653C"/>
    <w:rsid w:val="00804433"/>
    <w:rsid w:val="00806A45"/>
    <w:rsid w:val="00836DF7"/>
    <w:rsid w:val="0084006B"/>
    <w:rsid w:val="0084620A"/>
    <w:rsid w:val="008660B4"/>
    <w:rsid w:val="00877859"/>
    <w:rsid w:val="008B1130"/>
    <w:rsid w:val="008C2ECA"/>
    <w:rsid w:val="00912317"/>
    <w:rsid w:val="00926B2E"/>
    <w:rsid w:val="00935326"/>
    <w:rsid w:val="00974238"/>
    <w:rsid w:val="009B2F0E"/>
    <w:rsid w:val="009B6006"/>
    <w:rsid w:val="009D184C"/>
    <w:rsid w:val="009D55D7"/>
    <w:rsid w:val="00A33AFB"/>
    <w:rsid w:val="00A702E5"/>
    <w:rsid w:val="00A831EF"/>
    <w:rsid w:val="00A92652"/>
    <w:rsid w:val="00AB58DD"/>
    <w:rsid w:val="00AD77B1"/>
    <w:rsid w:val="00AE266A"/>
    <w:rsid w:val="00AF1F7D"/>
    <w:rsid w:val="00AF51FF"/>
    <w:rsid w:val="00AF6744"/>
    <w:rsid w:val="00B32B5E"/>
    <w:rsid w:val="00BA124F"/>
    <w:rsid w:val="00BB7993"/>
    <w:rsid w:val="00BF4B49"/>
    <w:rsid w:val="00BF51EB"/>
    <w:rsid w:val="00BF5656"/>
    <w:rsid w:val="00C248C8"/>
    <w:rsid w:val="00C75852"/>
    <w:rsid w:val="00C859F8"/>
    <w:rsid w:val="00CB1E3F"/>
    <w:rsid w:val="00CD7127"/>
    <w:rsid w:val="00D104AD"/>
    <w:rsid w:val="00D12434"/>
    <w:rsid w:val="00D17B00"/>
    <w:rsid w:val="00D20595"/>
    <w:rsid w:val="00D21F94"/>
    <w:rsid w:val="00D5394E"/>
    <w:rsid w:val="00D61AB0"/>
    <w:rsid w:val="00D80D31"/>
    <w:rsid w:val="00D8457A"/>
    <w:rsid w:val="00D90502"/>
    <w:rsid w:val="00D979FF"/>
    <w:rsid w:val="00DA727B"/>
    <w:rsid w:val="00DC30BF"/>
    <w:rsid w:val="00DC389F"/>
    <w:rsid w:val="00DC4C69"/>
    <w:rsid w:val="00DD324E"/>
    <w:rsid w:val="00DE647C"/>
    <w:rsid w:val="00DF3416"/>
    <w:rsid w:val="00E02373"/>
    <w:rsid w:val="00E6758C"/>
    <w:rsid w:val="00E74D8D"/>
    <w:rsid w:val="00E8413A"/>
    <w:rsid w:val="00E94984"/>
    <w:rsid w:val="00EC2A47"/>
    <w:rsid w:val="00EE2F5B"/>
    <w:rsid w:val="00F16373"/>
    <w:rsid w:val="00F562A0"/>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74648C73"/>
  <w15:chartTrackingRefBased/>
  <w15:docId w15:val="{B32D3F9C-1E42-4914-BC75-91C675F1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tekening.vsd"/><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9F6E0314-52CD-4087-86DF-340D3F38DAF5}"/>
</file>

<file path=customXml/itemProps2.xml><?xml version="1.0" encoding="utf-8"?>
<ds:datastoreItem xmlns:ds="http://schemas.openxmlformats.org/officeDocument/2006/customXml" ds:itemID="{6B1D451A-71DD-42FA-AA30-B52F2A85CB6E}"/>
</file>

<file path=customXml/itemProps3.xml><?xml version="1.0" encoding="utf-8"?>
<ds:datastoreItem xmlns:ds="http://schemas.openxmlformats.org/officeDocument/2006/customXml" ds:itemID="{56E03192-38A5-4729-A90C-BA4025B74C51}"/>
</file>

<file path=docProps/app.xml><?xml version="1.0" encoding="utf-8"?>
<Properties xmlns="http://schemas.openxmlformats.org/officeDocument/2006/extended-properties" xmlns:vt="http://schemas.openxmlformats.org/officeDocument/2006/docPropsVTypes">
  <Template>Maatwerk cd-rom</Template>
  <TotalTime>0</TotalTime>
  <Pages>12</Pages>
  <Words>2161</Words>
  <Characters>12319</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14452</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Rutger Haaze</cp:lastModifiedBy>
  <cp:revision>2</cp:revision>
  <cp:lastPrinted>2006-03-28T15:06:00Z</cp:lastPrinted>
  <dcterms:created xsi:type="dcterms:W3CDTF">2019-08-23T08:29:00Z</dcterms:created>
  <dcterms:modified xsi:type="dcterms:W3CDTF">2019-08-23T08:29:00Z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