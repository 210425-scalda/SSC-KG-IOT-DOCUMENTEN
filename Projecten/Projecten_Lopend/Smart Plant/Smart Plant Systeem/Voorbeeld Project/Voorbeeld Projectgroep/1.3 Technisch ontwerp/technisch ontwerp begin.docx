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2B120"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0441C8BC" w14:textId="77777777" w:rsidR="0022527D" w:rsidRPr="00735BF4" w:rsidRDefault="0022527D" w:rsidP="0022527D">
      <w:pPr>
        <w:ind w:left="-284"/>
        <w:jc w:val="right"/>
        <w:rPr>
          <w:rFonts w:cs="Arial"/>
          <w:b/>
          <w:highlight w:val="yellow"/>
          <w:lang w:val="en-GB"/>
        </w:rPr>
      </w:pPr>
      <w:bookmarkStart w:id="0" w:name="_Toc294128100"/>
    </w:p>
    <w:p w14:paraId="6ABE78EF" w14:textId="77777777" w:rsidR="0022527D" w:rsidRPr="00735BF4" w:rsidRDefault="0022527D" w:rsidP="0022527D">
      <w:pPr>
        <w:ind w:left="-284"/>
        <w:jc w:val="right"/>
        <w:rPr>
          <w:rFonts w:cs="Arial"/>
          <w:b/>
          <w:highlight w:val="yellow"/>
          <w:lang w:val="en-GB"/>
        </w:rPr>
      </w:pPr>
    </w:p>
    <w:p w14:paraId="28326236" w14:textId="77777777" w:rsidR="0022527D" w:rsidRPr="00735BF4" w:rsidRDefault="0022527D" w:rsidP="0022527D">
      <w:pPr>
        <w:ind w:left="-284"/>
        <w:jc w:val="right"/>
        <w:rPr>
          <w:rFonts w:cs="Arial"/>
          <w:b/>
          <w:highlight w:val="yellow"/>
          <w:lang w:val="en-GB"/>
        </w:rPr>
      </w:pPr>
    </w:p>
    <w:p w14:paraId="2FEE6EF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w:t>
      </w:r>
      <w:proofErr w:type="spellEnd"/>
      <w:r w:rsidRPr="00735BF4">
        <w:rPr>
          <w:rFonts w:cs="Arial"/>
          <w:lang w:val="en-GB"/>
        </w:rPr>
        <w:t>p</w:t>
      </w:r>
      <w:r w:rsidRPr="00745AE5">
        <w:rPr>
          <w:rFonts w:cs="Arial"/>
        </w:rPr>
        <w:fldChar w:fldCharType="end"/>
      </w:r>
    </w:p>
    <w:p w14:paraId="69248A51" w14:textId="77777777" w:rsidR="0022527D" w:rsidRPr="00735BF4" w:rsidRDefault="00896810" w:rsidP="0022527D">
      <w:pPr>
        <w:pStyle w:val="Ondertitel"/>
        <w:rPr>
          <w:rFonts w:cs="Arial"/>
          <w:lang w:val="en-GB"/>
        </w:rPr>
      </w:pPr>
      <w:proofErr w:type="spellStart"/>
      <w:r>
        <w:rPr>
          <w:rFonts w:cs="Arial"/>
          <w:lang w:val="en-GB"/>
        </w:rPr>
        <w:t>Wifi</w:t>
      </w:r>
      <w:proofErr w:type="spellEnd"/>
      <w:r>
        <w:rPr>
          <w:rFonts w:cs="Arial"/>
          <w:lang w:val="en-GB"/>
        </w:rPr>
        <w:t xml:space="preserve"> </w:t>
      </w:r>
      <w:proofErr w:type="spellStart"/>
      <w:r>
        <w:rPr>
          <w:rFonts w:cs="Arial"/>
          <w:lang w:val="en-GB"/>
        </w:rPr>
        <w:t>Ovet</w:t>
      </w:r>
      <w:proofErr w:type="spellEnd"/>
    </w:p>
    <w:p w14:paraId="39DB3E49"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2AF14FD6" w14:textId="77777777" w:rsidR="00971FFE" w:rsidRPr="00735BF4" w:rsidRDefault="00971FFE" w:rsidP="0022527D">
      <w:pPr>
        <w:pStyle w:val="Ondertitel"/>
        <w:rPr>
          <w:rFonts w:cs="Arial"/>
          <w:lang w:val="en-GB"/>
        </w:rPr>
      </w:pPr>
      <w:proofErr w:type="spellStart"/>
      <w:r w:rsidRPr="00735BF4">
        <w:rPr>
          <w:rFonts w:cs="Arial"/>
          <w:lang w:val="en-GB"/>
        </w:rPr>
        <w:t>Edisonweg</w:t>
      </w:r>
      <w:proofErr w:type="spellEnd"/>
      <w:r w:rsidRPr="00735BF4">
        <w:rPr>
          <w:rFonts w:cs="Arial"/>
          <w:lang w:val="en-GB"/>
        </w:rPr>
        <w:t xml:space="preserve"> 4A</w:t>
      </w:r>
    </w:p>
    <w:p w14:paraId="06908C01" w14:textId="77777777" w:rsidR="0022527D" w:rsidRPr="00735BF4" w:rsidRDefault="0022527D" w:rsidP="0022527D">
      <w:pPr>
        <w:jc w:val="center"/>
        <w:rPr>
          <w:rFonts w:cs="Arial"/>
          <w:lang w:val="en-GB"/>
        </w:rPr>
      </w:pPr>
    </w:p>
    <w:p w14:paraId="7257ABDF" w14:textId="77777777" w:rsidR="0022527D" w:rsidRPr="00745AE5" w:rsidRDefault="0022527D" w:rsidP="0022527D">
      <w:pPr>
        <w:pStyle w:val="Titelbloktekst"/>
        <w:framePr w:wrap="notBeside"/>
        <w:rPr>
          <w:rFonts w:cs="Arial"/>
        </w:rPr>
      </w:pPr>
      <w:r w:rsidRPr="00735BF4">
        <w:rPr>
          <w:rFonts w:cs="Arial"/>
          <w:lang w:val="en-GB"/>
        </w:rPr>
        <w:tab/>
      </w:r>
      <w:r w:rsidRPr="00745AE5">
        <w:rPr>
          <w:rFonts w:cs="Arial"/>
        </w:rPr>
        <w:t>Projectleider</w:t>
      </w:r>
      <w:r w:rsidRPr="00745AE5">
        <w:rPr>
          <w:rFonts w:cs="Arial"/>
        </w:rPr>
        <w:tab/>
        <w:t>:</w:t>
      </w:r>
      <w:r w:rsidRPr="00745AE5">
        <w:rPr>
          <w:rFonts w:cs="Arial"/>
        </w:rPr>
        <w:tab/>
      </w:r>
      <w:proofErr w:type="spellStart"/>
      <w:r w:rsidR="008D0C0F">
        <w:rPr>
          <w:rFonts w:cs="Arial"/>
        </w:rPr>
        <w:t>Palyter</w:t>
      </w:r>
      <w:proofErr w:type="spellEnd"/>
      <w:r w:rsidR="008D0C0F">
        <w:rPr>
          <w:rFonts w:cs="Arial"/>
        </w:rPr>
        <w:t xml:space="preserve"> </w:t>
      </w:r>
      <w:proofErr w:type="spellStart"/>
      <w:r w:rsidR="008D0C0F">
        <w:rPr>
          <w:rFonts w:cs="Arial"/>
        </w:rPr>
        <w:t>Messelier</w:t>
      </w:r>
      <w:proofErr w:type="spellEnd"/>
    </w:p>
    <w:p w14:paraId="28697BFB" w14:textId="77777777" w:rsidR="0022527D" w:rsidRPr="00745AE5" w:rsidRDefault="0022527D" w:rsidP="0022527D">
      <w:pPr>
        <w:pStyle w:val="Titelbloktekst"/>
        <w:framePr w:wrap="notBeside"/>
        <w:rPr>
          <w:rFonts w:cs="Arial"/>
        </w:rPr>
      </w:pPr>
      <w:r w:rsidRPr="00745AE5">
        <w:rPr>
          <w:rFonts w:cs="Arial"/>
        </w:rPr>
        <w:tab/>
        <w:t>Projectnummer</w:t>
      </w:r>
      <w:r w:rsidRPr="00745AE5">
        <w:rPr>
          <w:rFonts w:cs="Arial"/>
        </w:rPr>
        <w:tab/>
        <w:t>:</w:t>
      </w:r>
      <w:r w:rsidRPr="00745AE5">
        <w:rPr>
          <w:rFonts w:cs="Arial"/>
        </w:rPr>
        <w:tab/>
      </w:r>
      <w:r w:rsidR="00745AE5" w:rsidRPr="00745AE5">
        <w:rPr>
          <w:rFonts w:cs="Arial"/>
        </w:rPr>
        <w:t>[projectnummer]</w:t>
      </w:r>
    </w:p>
    <w:p w14:paraId="71C60A4C"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[datum]</w:t>
      </w:r>
    </w:p>
    <w:p w14:paraId="5585F5B3"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[nummer]</w:t>
      </w:r>
    </w:p>
    <w:p w14:paraId="0F2FCA0B" w14:textId="77777777" w:rsidR="0022527D" w:rsidRPr="00745AE5" w:rsidRDefault="0022527D" w:rsidP="0022527D">
      <w:pPr>
        <w:rPr>
          <w:rFonts w:cs="Arial"/>
        </w:rPr>
      </w:pPr>
    </w:p>
    <w:p w14:paraId="3766BEB2" w14:textId="77777777" w:rsidR="00745AE5" w:rsidRPr="00745AE5" w:rsidRDefault="0022527D">
      <w:pPr>
        <w:rPr>
          <w:rFonts w:cs="Arial"/>
        </w:rPr>
      </w:pPr>
      <w:r w:rsidRPr="00745AE5">
        <w:rPr>
          <w:rFonts w:cs="Arial"/>
        </w:rPr>
        <w:br w:type="page"/>
      </w:r>
      <w:bookmarkEnd w:id="0"/>
    </w:p>
    <w:p w14:paraId="7BAE7D11"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7000DD2C" w14:textId="77777777" w:rsidR="00745AE5" w:rsidRPr="00745AE5" w:rsidRDefault="00745AE5">
      <w:pPr>
        <w:pStyle w:val="Inhopg1"/>
        <w:rPr>
          <w:rFonts w:cs="Arial"/>
          <w:b w:val="0"/>
          <w:bCs w:val="0"/>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440534707" w:history="1">
        <w:r w:rsidRPr="00745AE5">
          <w:rPr>
            <w:rStyle w:val="Hyperlink"/>
            <w:rFonts w:cs="Arial"/>
          </w:rPr>
          <w:t>1</w:t>
        </w:r>
        <w:r w:rsidRPr="00745AE5">
          <w:rPr>
            <w:rFonts w:cs="Arial"/>
            <w:b w:val="0"/>
            <w:bCs w:val="0"/>
          </w:rPr>
          <w:tab/>
        </w:r>
        <w:r w:rsidRPr="00745AE5">
          <w:rPr>
            <w:rStyle w:val="Hyperlink"/>
            <w:rFonts w:cs="Arial"/>
          </w:rPr>
          <w:t>Inleiding</w:t>
        </w:r>
        <w:r w:rsidRPr="00745AE5">
          <w:rPr>
            <w:rFonts w:cs="Arial"/>
            <w:webHidden/>
          </w:rPr>
          <w:tab/>
        </w:r>
        <w:r w:rsidRPr="00745AE5">
          <w:rPr>
            <w:rFonts w:cs="Arial"/>
            <w:webHidden/>
          </w:rPr>
          <w:fldChar w:fldCharType="begin"/>
        </w:r>
        <w:r w:rsidRPr="00745AE5">
          <w:rPr>
            <w:rFonts w:cs="Arial"/>
            <w:webHidden/>
          </w:rPr>
          <w:instrText xml:space="preserve"> PAGEREF _Toc440534707 \h </w:instrText>
        </w:r>
        <w:r w:rsidRPr="00745AE5">
          <w:rPr>
            <w:rFonts w:cs="Arial"/>
            <w:webHidden/>
          </w:rPr>
        </w:r>
        <w:r w:rsidRPr="00745AE5">
          <w:rPr>
            <w:rFonts w:cs="Arial"/>
            <w:webHidden/>
          </w:rPr>
          <w:fldChar w:fldCharType="separate"/>
        </w:r>
        <w:r w:rsidRPr="00745AE5">
          <w:rPr>
            <w:rFonts w:cs="Arial"/>
            <w:webHidden/>
          </w:rPr>
          <w:t>3</w:t>
        </w:r>
        <w:r w:rsidRPr="00745AE5">
          <w:rPr>
            <w:rFonts w:cs="Arial"/>
            <w:webHidden/>
          </w:rPr>
          <w:fldChar w:fldCharType="end"/>
        </w:r>
      </w:hyperlink>
    </w:p>
    <w:p w14:paraId="6C31E5AE" w14:textId="77777777" w:rsidR="00745AE5" w:rsidRPr="00745AE5" w:rsidRDefault="00065DBA">
      <w:pPr>
        <w:pStyle w:val="Inhopg2"/>
        <w:rPr>
          <w:rFonts w:cs="Arial"/>
          <w:bCs w:val="0"/>
        </w:rPr>
      </w:pPr>
      <w:hyperlink w:anchor="_Toc440534708" w:history="1">
        <w:r w:rsidR="00745AE5" w:rsidRPr="00745AE5">
          <w:rPr>
            <w:rStyle w:val="Hyperlink"/>
            <w:rFonts w:cs="Arial"/>
          </w:rPr>
          <w:t>1.1</w:t>
        </w:r>
        <w:r w:rsidR="00745AE5" w:rsidRPr="00745AE5">
          <w:rPr>
            <w:rFonts w:cs="Arial"/>
            <w:bCs w:val="0"/>
          </w:rPr>
          <w:tab/>
        </w:r>
        <w:r w:rsidR="00745AE5" w:rsidRPr="00745AE5">
          <w:rPr>
            <w:rStyle w:val="Hyperlink"/>
            <w:rFonts w:cs="Arial"/>
          </w:rPr>
          <w:t>Algemeen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_Toc440534708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5145386D" w14:textId="77777777" w:rsidR="00745AE5" w:rsidRPr="00745AE5" w:rsidRDefault="00065DBA">
      <w:pPr>
        <w:pStyle w:val="Inhopg2"/>
        <w:rPr>
          <w:rFonts w:cs="Arial"/>
          <w:bCs w:val="0"/>
        </w:rPr>
      </w:pPr>
      <w:hyperlink w:anchor="_Toc440534709" w:history="1">
        <w:r w:rsidR="00745AE5" w:rsidRPr="00745AE5">
          <w:rPr>
            <w:rStyle w:val="Hyperlink"/>
            <w:rFonts w:cs="Arial"/>
          </w:rPr>
          <w:t>1.2</w:t>
        </w:r>
        <w:r w:rsidR="00745AE5" w:rsidRPr="00745AE5">
          <w:rPr>
            <w:rFonts w:cs="Arial"/>
            <w:bCs w:val="0"/>
          </w:rPr>
          <w:tab/>
        </w:r>
        <w:r w:rsidR="00745AE5" w:rsidRPr="00745AE5">
          <w:rPr>
            <w:rStyle w:val="Hyperlink"/>
            <w:rFonts w:cs="Arial"/>
          </w:rPr>
          <w:t>Situatie</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_Toc440534709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67927CF2" w14:textId="77777777" w:rsidR="00745AE5" w:rsidRPr="00745AE5" w:rsidRDefault="00065DBA">
      <w:pPr>
        <w:pStyle w:val="Inhopg2"/>
        <w:rPr>
          <w:rFonts w:cs="Arial"/>
          <w:bCs w:val="0"/>
        </w:rPr>
      </w:pPr>
      <w:hyperlink w:anchor="_Toc440534710" w:history="1">
        <w:r w:rsidR="00745AE5" w:rsidRPr="00745AE5">
          <w:rPr>
            <w:rStyle w:val="Hyperlink"/>
            <w:rFonts w:cs="Arial"/>
          </w:rPr>
          <w:t>1.3</w:t>
        </w:r>
        <w:r w:rsidR="00745AE5" w:rsidRPr="00745AE5">
          <w:rPr>
            <w:rFonts w:cs="Arial"/>
            <w:bCs w:val="0"/>
          </w:rPr>
          <w:tab/>
        </w:r>
        <w:r w:rsidR="00745AE5" w:rsidRPr="00745AE5">
          <w:rPr>
            <w:rStyle w:val="Hyperlink"/>
            <w:rFonts w:cs="Arial"/>
          </w:rPr>
          <w:t>Inhoud van Technisch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_Toc440534710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79D03776" w14:textId="77777777" w:rsidR="00745AE5" w:rsidRPr="00745AE5" w:rsidRDefault="00065DBA">
      <w:pPr>
        <w:pStyle w:val="Inhopg1"/>
        <w:rPr>
          <w:rFonts w:cs="Arial"/>
          <w:b w:val="0"/>
          <w:bCs w:val="0"/>
        </w:rPr>
      </w:pPr>
      <w:hyperlink w:anchor="_Toc440534711" w:history="1">
        <w:r w:rsidR="00745AE5" w:rsidRPr="00745AE5">
          <w:rPr>
            <w:rStyle w:val="Hyperlink"/>
            <w:rFonts w:cs="Arial"/>
          </w:rPr>
          <w:t>2</w:t>
        </w:r>
        <w:r w:rsidR="00745AE5" w:rsidRPr="00745AE5">
          <w:rPr>
            <w:rFonts w:cs="Arial"/>
            <w:b w:val="0"/>
            <w:bCs w:val="0"/>
          </w:rPr>
          <w:tab/>
        </w:r>
        <w:r w:rsidR="00745AE5" w:rsidRPr="00745AE5">
          <w:rPr>
            <w:rStyle w:val="Hyperlink"/>
            <w:rFonts w:cs="Arial"/>
          </w:rPr>
          <w:t>Fysiek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_Toc440534711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43ECAB1E" w14:textId="77777777" w:rsidR="00745AE5" w:rsidRPr="00745AE5" w:rsidRDefault="00065DBA">
      <w:pPr>
        <w:pStyle w:val="Inhopg2"/>
        <w:rPr>
          <w:rFonts w:cs="Arial"/>
          <w:bCs w:val="0"/>
        </w:rPr>
      </w:pPr>
      <w:hyperlink w:anchor="_Toc440534712" w:history="1">
        <w:r w:rsidR="00745AE5" w:rsidRPr="00745AE5">
          <w:rPr>
            <w:rStyle w:val="Hyperlink"/>
            <w:rFonts w:cs="Arial"/>
          </w:rPr>
          <w:t>2.1</w:t>
        </w:r>
        <w:r w:rsidR="00745AE5" w:rsidRPr="00745AE5">
          <w:rPr>
            <w:rFonts w:cs="Arial"/>
            <w:bCs w:val="0"/>
          </w:rPr>
          <w:tab/>
        </w:r>
        <w:r w:rsidR="00745AE5" w:rsidRPr="00745AE5">
          <w:rPr>
            <w:rStyle w:val="Hyperlink"/>
            <w:rFonts w:cs="Arial"/>
          </w:rPr>
          <w: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_Toc440534712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696D8479" w14:textId="77777777" w:rsidR="00745AE5" w:rsidRPr="00745AE5" w:rsidRDefault="00065DBA">
      <w:pPr>
        <w:pStyle w:val="Inhopg2"/>
        <w:rPr>
          <w:rFonts w:cs="Arial"/>
          <w:bCs w:val="0"/>
        </w:rPr>
      </w:pPr>
      <w:hyperlink w:anchor="_Toc440534713" w:history="1">
        <w:r w:rsidR="00745AE5" w:rsidRPr="00745AE5">
          <w:rPr>
            <w:rStyle w:val="Hyperlink"/>
            <w:rFonts w:cs="Arial"/>
          </w:rPr>
          <w:t>2.2</w:t>
        </w:r>
        <w:r w:rsidR="00745AE5" w:rsidRPr="00745AE5">
          <w:rPr>
            <w:rFonts w:cs="Arial"/>
            <w:bCs w:val="0"/>
          </w:rPr>
          <w:tab/>
        </w:r>
        <w:r w:rsidR="00745AE5" w:rsidRPr="00745AE5">
          <w:rPr>
            <w:rStyle w:val="Hyperlink"/>
            <w:rFonts w:cs="Arial"/>
          </w:rPr>
          <w:t>Opsomming te verrichte activiteiten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_Toc440534713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29800959" w14:textId="77777777" w:rsidR="00745AE5" w:rsidRPr="00745AE5" w:rsidRDefault="00065DBA">
      <w:pPr>
        <w:pStyle w:val="Inhopg2"/>
        <w:rPr>
          <w:rFonts w:cs="Arial"/>
          <w:bCs w:val="0"/>
        </w:rPr>
      </w:pPr>
      <w:hyperlink w:anchor="_Toc440534714" w:history="1">
        <w:r w:rsidR="00745AE5" w:rsidRPr="00745AE5">
          <w:rPr>
            <w:rStyle w:val="Hyperlink"/>
            <w:rFonts w:cs="Arial"/>
          </w:rPr>
          <w:t>2.3</w:t>
        </w:r>
        <w:r w:rsidR="00745AE5" w:rsidRPr="00745AE5">
          <w:rPr>
            <w:rFonts w:cs="Arial"/>
            <w:bCs w:val="0"/>
          </w:rPr>
          <w:tab/>
        </w:r>
        <w:r w:rsidR="00745AE5" w:rsidRPr="00745AE5">
          <w:rPr>
            <w:rStyle w:val="Hyperlink"/>
            <w:rFonts w:cs="Arial"/>
          </w:rPr>
          <w:t>Te gebruiken apparaten en / of omgevingen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_Toc440534714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2FF36AAF" w14:textId="77777777" w:rsidR="00745AE5" w:rsidRPr="00745AE5" w:rsidRDefault="00065DBA">
      <w:pPr>
        <w:pStyle w:val="Inhopg1"/>
        <w:rPr>
          <w:rFonts w:cs="Arial"/>
          <w:b w:val="0"/>
          <w:bCs w:val="0"/>
        </w:rPr>
      </w:pPr>
      <w:hyperlink w:anchor="_Toc440534715" w:history="1">
        <w:r w:rsidR="00745AE5" w:rsidRPr="00745AE5">
          <w:rPr>
            <w:rStyle w:val="Hyperlink"/>
            <w:rFonts w:cs="Arial"/>
          </w:rPr>
          <w:t>3</w:t>
        </w:r>
        <w:r w:rsidR="00745AE5" w:rsidRPr="00745AE5">
          <w:rPr>
            <w:rFonts w:cs="Arial"/>
            <w:b w:val="0"/>
            <w:bCs w:val="0"/>
          </w:rPr>
          <w:tab/>
        </w:r>
        <w:r w:rsidR="00745AE5" w:rsidRPr="00745AE5">
          <w:rPr>
            <w:rStyle w:val="Hyperlink"/>
            <w:rFonts w:cs="Arial"/>
          </w:rPr>
          <w:t>Inrichting omgeving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_Toc440534715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28507CC3" w14:textId="77777777" w:rsidR="00745AE5" w:rsidRPr="00745AE5" w:rsidRDefault="00065DBA">
      <w:pPr>
        <w:pStyle w:val="Inhopg2"/>
        <w:rPr>
          <w:rFonts w:cs="Arial"/>
          <w:bCs w:val="0"/>
        </w:rPr>
      </w:pPr>
      <w:hyperlink w:anchor="_Toc440534716" w:history="1">
        <w:r w:rsidR="00745AE5" w:rsidRPr="00745AE5">
          <w:rPr>
            <w:rStyle w:val="Hyperlink"/>
            <w:rFonts w:cs="Arial"/>
          </w:rPr>
          <w:t>3.1</w:t>
        </w:r>
        <w:r w:rsidR="00745AE5" w:rsidRPr="00745AE5">
          <w:rPr>
            <w:rFonts w:cs="Arial"/>
            <w:bCs w:val="0"/>
          </w:rPr>
          <w:tab/>
        </w:r>
        <w:r w:rsidR="00745AE5" w:rsidRPr="00745AE5">
          <w:rPr>
            <w:rStyle w:val="Hyperlink"/>
            <w:rFonts w:cs="Arial"/>
          </w:rPr>
          <w:t>Installatieoverzicht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_Toc440534716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32CF1FBB" w14:textId="77777777" w:rsidR="00745AE5" w:rsidRPr="00745AE5" w:rsidRDefault="00065DBA">
      <w:pPr>
        <w:pStyle w:val="Inhopg2"/>
        <w:rPr>
          <w:rFonts w:cs="Arial"/>
          <w:bCs w:val="0"/>
        </w:rPr>
      </w:pPr>
      <w:hyperlink w:anchor="_Toc440534717" w:history="1">
        <w:r w:rsidR="00745AE5" w:rsidRPr="00745AE5">
          <w:rPr>
            <w:rStyle w:val="Hyperlink"/>
            <w:rFonts w:cs="Arial"/>
          </w:rPr>
          <w:t>3.2</w:t>
        </w:r>
        <w:r w:rsidR="00745AE5" w:rsidRPr="00745AE5">
          <w:rPr>
            <w:rFonts w:cs="Arial"/>
            <w:bCs w:val="0"/>
          </w:rPr>
          <w:tab/>
        </w:r>
        <w:r w:rsidR="00745AE5" w:rsidRPr="00745AE5">
          <w:rPr>
            <w:rStyle w:val="Hyperlink"/>
            <w:rFonts w:cs="Arial"/>
          </w:rPr>
          <w:t>Deel-overzicht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_Toc440534717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4F010912" w14:textId="77777777" w:rsidR="00745AE5" w:rsidRPr="00745AE5" w:rsidRDefault="00065DBA">
      <w:pPr>
        <w:pStyle w:val="Inhopg2"/>
        <w:rPr>
          <w:rFonts w:cs="Arial"/>
          <w:bCs w:val="0"/>
        </w:rPr>
      </w:pPr>
      <w:hyperlink w:anchor="_Toc440534718" w:history="1">
        <w:r w:rsidR="00745AE5" w:rsidRPr="00745AE5">
          <w:rPr>
            <w:rStyle w:val="Hyperlink"/>
            <w:rFonts w:cs="Arial"/>
          </w:rPr>
          <w:t>3.3</w:t>
        </w:r>
        <w:r w:rsidR="00745AE5" w:rsidRPr="00745AE5">
          <w:rPr>
            <w:rFonts w:cs="Arial"/>
            <w:bCs w:val="0"/>
          </w:rPr>
          <w:tab/>
        </w:r>
        <w:r w:rsidR="00745AE5" w:rsidRPr="00745AE5">
          <w:rPr>
            <w:rStyle w:val="Hyperlink"/>
            <w:rFonts w:cs="Arial"/>
          </w:rPr>
          <w:t>Inrichting permissies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_Toc440534718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75C5E3F5" w14:textId="77777777" w:rsidR="00745AE5" w:rsidRPr="00745AE5" w:rsidRDefault="00065DBA">
      <w:pPr>
        <w:pStyle w:val="Inhopg2"/>
        <w:rPr>
          <w:rFonts w:cs="Arial"/>
          <w:bCs w:val="0"/>
        </w:rPr>
      </w:pPr>
      <w:hyperlink w:anchor="_Toc440534719" w:history="1">
        <w:r w:rsidR="00745AE5" w:rsidRPr="00745AE5">
          <w:rPr>
            <w:rStyle w:val="Hyperlink"/>
            <w:rFonts w:cs="Arial"/>
          </w:rPr>
          <w:t>3.4</w:t>
        </w:r>
        <w:r w:rsidR="00745AE5" w:rsidRPr="00745AE5">
          <w:rPr>
            <w:rFonts w:cs="Arial"/>
            <w:bCs w:val="0"/>
          </w:rPr>
          <w:tab/>
        </w:r>
        <w:r w:rsidR="00745AE5" w:rsidRPr="00745AE5">
          <w:rPr>
            <w:rStyle w:val="Hyperlink"/>
            <w:rFonts w:cs="Arial"/>
          </w:rPr>
          <w:t>Applicaties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_Toc440534719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43C727D6" w14:textId="77777777" w:rsidR="00745AE5" w:rsidRPr="00745AE5" w:rsidRDefault="00065DBA">
      <w:pPr>
        <w:pStyle w:val="Inhopg1"/>
        <w:rPr>
          <w:rFonts w:cs="Arial"/>
          <w:b w:val="0"/>
          <w:bCs w:val="0"/>
        </w:rPr>
      </w:pPr>
      <w:hyperlink w:anchor="_Toc440534720" w:history="1">
        <w:r w:rsidR="00745AE5" w:rsidRPr="00745AE5">
          <w:rPr>
            <w:rStyle w:val="Hyperlink"/>
            <w:rFonts w:cs="Arial"/>
          </w:rPr>
          <w:t>4</w:t>
        </w:r>
        <w:r w:rsidR="00745AE5" w:rsidRPr="00745AE5">
          <w:rPr>
            <w:rFonts w:cs="Arial"/>
            <w:b w:val="0"/>
            <w:bCs w:val="0"/>
          </w:rPr>
          <w:tab/>
        </w:r>
        <w:r w:rsidR="00745AE5" w:rsidRPr="00745AE5">
          <w:rPr>
            <w:rStyle w:val="Hyperlink"/>
            <w:rFonts w:cs="Arial"/>
          </w:rPr>
          <w:t>Inrichting services en 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_Toc440534720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A502411" w14:textId="77777777" w:rsidR="00745AE5" w:rsidRPr="00745AE5" w:rsidRDefault="00065DBA">
      <w:pPr>
        <w:pStyle w:val="Inhopg2"/>
        <w:rPr>
          <w:rFonts w:cs="Arial"/>
          <w:bCs w:val="0"/>
        </w:rPr>
      </w:pPr>
      <w:hyperlink w:anchor="_Toc440534721" w:history="1">
        <w:r w:rsidR="00745AE5" w:rsidRPr="00745AE5">
          <w:rPr>
            <w:rStyle w:val="Hyperlink"/>
            <w:rFonts w:cs="Arial"/>
          </w:rPr>
          <w:t>4.1</w:t>
        </w:r>
        <w:r w:rsidR="00745AE5" w:rsidRPr="00745AE5">
          <w:rPr>
            <w:rFonts w:cs="Arial"/>
            <w:bCs w:val="0"/>
          </w:rPr>
          <w:tab/>
        </w:r>
        <w:r w:rsidR="00745AE5" w:rsidRPr="00745AE5">
          <w:rPr>
            <w:rStyle w:val="Hyperlink"/>
            <w:rFonts w:cs="Arial"/>
          </w:rPr>
          <w:t>te gebruiken services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_Toc440534721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7F848C85" w14:textId="77777777" w:rsidR="00745AE5" w:rsidRPr="00745AE5" w:rsidRDefault="00065DBA">
      <w:pPr>
        <w:pStyle w:val="Inhopg2"/>
        <w:rPr>
          <w:rFonts w:cs="Arial"/>
          <w:bCs w:val="0"/>
        </w:rPr>
      </w:pPr>
      <w:hyperlink w:anchor="_Toc440534722" w:history="1">
        <w:r w:rsidR="00745AE5" w:rsidRPr="00745AE5">
          <w:rPr>
            <w:rStyle w:val="Hyperlink"/>
            <w:rFonts w:cs="Arial"/>
          </w:rPr>
          <w:t>4.2</w:t>
        </w:r>
        <w:r w:rsidR="00745AE5" w:rsidRPr="00745AE5">
          <w:rPr>
            <w:rFonts w:cs="Arial"/>
            <w:bCs w:val="0"/>
          </w:rPr>
          <w:tab/>
        </w:r>
        <w:r w:rsidR="00745AE5" w:rsidRPr="00745AE5">
          <w:rPr>
            <w:rStyle w:val="Hyperlink"/>
            <w:rFonts w:cs="Arial"/>
          </w:rPr>
          <w:t>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_Toc440534722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1B0FBD2F" w14:textId="77777777" w:rsidR="00745AE5" w:rsidRPr="00745AE5" w:rsidRDefault="00065DBA">
      <w:pPr>
        <w:pStyle w:val="Inhopg2"/>
        <w:rPr>
          <w:rFonts w:cs="Arial"/>
          <w:bCs w:val="0"/>
        </w:rPr>
      </w:pPr>
      <w:hyperlink w:anchor="_Toc440534723" w:history="1">
        <w:r w:rsidR="00745AE5" w:rsidRPr="00745AE5">
          <w:rPr>
            <w:rStyle w:val="Hyperlink"/>
            <w:rFonts w:cs="Arial"/>
          </w:rPr>
          <w:t>4.3    Rechten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_Toc440534723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5D97915" w14:textId="77777777" w:rsidR="00745AE5" w:rsidRPr="00745AE5" w:rsidRDefault="00065DBA">
      <w:pPr>
        <w:pStyle w:val="Inhopg2"/>
        <w:rPr>
          <w:rFonts w:cs="Arial"/>
          <w:bCs w:val="0"/>
        </w:rPr>
      </w:pPr>
      <w:hyperlink w:anchor="_Toc440534724" w:history="1">
        <w:r w:rsidR="00745AE5" w:rsidRPr="00745AE5">
          <w:rPr>
            <w:rStyle w:val="Hyperlink"/>
            <w:rFonts w:cs="Arial"/>
          </w:rPr>
          <w:t>4.4   Licenties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_Toc440534724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306FFA2" w14:textId="77777777" w:rsidR="00745AE5" w:rsidRPr="00745AE5" w:rsidRDefault="00065DBA">
      <w:pPr>
        <w:pStyle w:val="Inhopg1"/>
        <w:rPr>
          <w:rFonts w:cs="Arial"/>
          <w:b w:val="0"/>
          <w:bCs w:val="0"/>
        </w:rPr>
      </w:pPr>
      <w:hyperlink w:anchor="_Toc440534725" w:history="1">
        <w:r w:rsidR="00745AE5" w:rsidRPr="00745AE5">
          <w:rPr>
            <w:rStyle w:val="Hyperlink"/>
            <w:rFonts w:cs="Arial"/>
          </w:rPr>
          <w:t>5</w:t>
        </w:r>
        <w:r w:rsidR="00745AE5" w:rsidRPr="00745AE5">
          <w:rPr>
            <w:rFonts w:cs="Arial"/>
            <w:b w:val="0"/>
            <w:bCs w:val="0"/>
          </w:rPr>
          <w:tab/>
        </w:r>
        <w:r w:rsidR="00745AE5" w:rsidRPr="00745AE5">
          <w:rPr>
            <w:rStyle w:val="Hyperlink"/>
            <w:rFonts w:cs="Arial"/>
          </w:rPr>
          <w:t>Vereiste werkstations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_Toc440534725 \h </w:instrText>
        </w:r>
        <w:r w:rsidR="00745AE5" w:rsidRPr="00745AE5">
          <w:rPr>
            <w:rFonts w:cs="Arial"/>
            <w:webHidden/>
          </w:rPr>
        </w:r>
        <w:r w:rsidR="00745AE5" w:rsidRPr="00745AE5">
          <w:rPr>
            <w:rFonts w:cs="Arial"/>
            <w:webHidden/>
          </w:rPr>
          <w:fldChar w:fldCharType="separate"/>
        </w:r>
        <w:r w:rsidR="00745AE5" w:rsidRPr="00745AE5">
          <w:rPr>
            <w:rFonts w:cs="Arial"/>
            <w:webHidden/>
          </w:rPr>
          <w:t>7</w:t>
        </w:r>
        <w:r w:rsidR="00745AE5" w:rsidRPr="00745AE5">
          <w:rPr>
            <w:rFonts w:cs="Arial"/>
            <w:webHidden/>
          </w:rPr>
          <w:fldChar w:fldCharType="end"/>
        </w:r>
      </w:hyperlink>
    </w:p>
    <w:p w14:paraId="7E89BDFE" w14:textId="77777777" w:rsidR="00745AE5" w:rsidRPr="00745AE5" w:rsidRDefault="00065DBA">
      <w:pPr>
        <w:pStyle w:val="Inhopg1"/>
        <w:rPr>
          <w:rFonts w:cs="Arial"/>
          <w:b w:val="0"/>
          <w:bCs w:val="0"/>
        </w:rPr>
      </w:pPr>
      <w:hyperlink w:anchor="_Toc440534726" w:history="1">
        <w:r w:rsidR="00745AE5" w:rsidRPr="00745AE5">
          <w:rPr>
            <w:rStyle w:val="Hyperlink"/>
            <w:rFonts w:cs="Arial"/>
          </w:rPr>
          <w:t>6</w:t>
        </w:r>
        <w:r w:rsidR="00745AE5" w:rsidRPr="00745AE5">
          <w:rPr>
            <w:rFonts w:cs="Arial"/>
            <w:b w:val="0"/>
            <w:bCs w:val="0"/>
          </w:rPr>
          <w:tab/>
        </w:r>
        <w:r w:rsidR="00745AE5" w:rsidRPr="00745AE5">
          <w:rPr>
            <w:rStyle w:val="Hyperlink"/>
            <w:rFonts w:cs="Arial"/>
          </w:rPr>
          <w:t>Testplan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_Toc440534726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054AB8CE" w14:textId="77777777" w:rsidR="00745AE5" w:rsidRPr="00745AE5" w:rsidRDefault="00065DBA">
      <w:pPr>
        <w:pStyle w:val="Inhopg2"/>
        <w:rPr>
          <w:rFonts w:cs="Arial"/>
          <w:bCs w:val="0"/>
        </w:rPr>
      </w:pPr>
      <w:hyperlink w:anchor="_Toc440534727" w:history="1">
        <w:r w:rsidR="00745AE5" w:rsidRPr="00745AE5">
          <w:rPr>
            <w:rStyle w:val="Hyperlink"/>
            <w:rFonts w:cs="Arial"/>
          </w:rPr>
          <w:t>6.1</w:t>
        </w:r>
        <w:r w:rsidR="00745AE5" w:rsidRPr="00745AE5">
          <w:rPr>
            <w:rFonts w:cs="Arial"/>
            <w:bCs w:val="0"/>
          </w:rPr>
          <w:tab/>
        </w:r>
        <w:r w:rsidR="00745AE5" w:rsidRPr="00745AE5">
          <w:rPr>
            <w:rStyle w:val="Hyperlink"/>
            <w:rFonts w:cs="Arial"/>
          </w:rPr>
          <w:t>Waarom wordt er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_Toc440534727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1EA0704F" w14:textId="77777777" w:rsidR="00745AE5" w:rsidRPr="00745AE5" w:rsidRDefault="00065DBA">
      <w:pPr>
        <w:pStyle w:val="Inhopg2"/>
        <w:rPr>
          <w:rFonts w:cs="Arial"/>
          <w:bCs w:val="0"/>
        </w:rPr>
      </w:pPr>
      <w:hyperlink w:anchor="_Toc440534728" w:history="1">
        <w:r w:rsidR="00745AE5" w:rsidRPr="00745AE5">
          <w:rPr>
            <w:rStyle w:val="Hyperlink"/>
            <w:rFonts w:cs="Arial"/>
          </w:rPr>
          <w:t>6.2</w:t>
        </w:r>
        <w:r w:rsidR="00745AE5" w:rsidRPr="00745AE5">
          <w:rPr>
            <w:rFonts w:cs="Arial"/>
            <w:bCs w:val="0"/>
          </w:rPr>
          <w:tab/>
        </w:r>
        <w:r w:rsidR="00745AE5" w:rsidRPr="00745AE5">
          <w:rPr>
            <w:rStyle w:val="Hyperlink"/>
            <w:rFonts w:cs="Arial"/>
          </w:rPr>
          <w:t>Wanneer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_Toc440534728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0C014664" w14:textId="77777777" w:rsidR="00745AE5" w:rsidRPr="00745AE5" w:rsidRDefault="00065DBA">
      <w:pPr>
        <w:pStyle w:val="Inhopg2"/>
        <w:rPr>
          <w:rFonts w:cs="Arial"/>
          <w:bCs w:val="0"/>
        </w:rPr>
      </w:pPr>
      <w:hyperlink w:anchor="_Toc440534729" w:history="1">
        <w:r w:rsidR="00745AE5" w:rsidRPr="00745AE5">
          <w:rPr>
            <w:rStyle w:val="Hyperlink"/>
            <w:rFonts w:cs="Arial"/>
          </w:rPr>
          <w:t>6.3</w:t>
        </w:r>
        <w:r w:rsidR="00745AE5" w:rsidRPr="00745AE5">
          <w:rPr>
            <w:rFonts w:cs="Arial"/>
            <w:bCs w:val="0"/>
          </w:rPr>
          <w:tab/>
        </w:r>
        <w:r w:rsidR="00745AE5" w:rsidRPr="00745AE5">
          <w:rPr>
            <w:rStyle w:val="Hyperlink"/>
            <w:rFonts w:cs="Arial"/>
          </w:rPr>
          <w:t>Wie gaat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_Toc440534729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27F62CF1" w14:textId="77777777" w:rsidR="00745AE5" w:rsidRPr="00745AE5" w:rsidRDefault="00065DBA">
      <w:pPr>
        <w:pStyle w:val="Inhopg2"/>
        <w:rPr>
          <w:rFonts w:cs="Arial"/>
          <w:bCs w:val="0"/>
        </w:rPr>
      </w:pPr>
      <w:hyperlink w:anchor="_Toc440534730" w:history="1">
        <w:r w:rsidR="00745AE5" w:rsidRPr="00745AE5">
          <w:rPr>
            <w:rStyle w:val="Hyperlink"/>
            <w:rFonts w:cs="Arial"/>
          </w:rPr>
          <w:t>6.4</w:t>
        </w:r>
        <w:r w:rsidR="00745AE5" w:rsidRPr="00745AE5">
          <w:rPr>
            <w:rFonts w:cs="Arial"/>
            <w:bCs w:val="0"/>
          </w:rPr>
          <w:tab/>
        </w:r>
        <w:r w:rsidR="00745AE5" w:rsidRPr="00745AE5">
          <w:rPr>
            <w:rStyle w:val="Hyperlink"/>
            <w:rFonts w:cs="Arial"/>
          </w:rPr>
          <w:t>Waar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_Toc440534730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2A26DF63" w14:textId="77777777" w:rsidR="00745AE5" w:rsidRPr="00745AE5" w:rsidRDefault="00065DBA">
      <w:pPr>
        <w:pStyle w:val="Inhopg2"/>
        <w:rPr>
          <w:rFonts w:cs="Arial"/>
          <w:bCs w:val="0"/>
        </w:rPr>
      </w:pPr>
      <w:hyperlink w:anchor="_Toc440534731" w:history="1">
        <w:r w:rsidR="00745AE5" w:rsidRPr="00745AE5">
          <w:rPr>
            <w:rStyle w:val="Hyperlink"/>
            <w:rFonts w:cs="Arial"/>
          </w:rPr>
          <w:t>6.5</w:t>
        </w:r>
        <w:r w:rsidR="00745AE5" w:rsidRPr="00745AE5">
          <w:rPr>
            <w:rFonts w:cs="Arial"/>
            <w:bCs w:val="0"/>
          </w:rPr>
          <w:tab/>
        </w:r>
        <w:r w:rsidR="00745AE5" w:rsidRPr="00745AE5">
          <w:rPr>
            <w:rStyle w:val="Hyperlink"/>
            <w:rFonts w:cs="Arial"/>
          </w:rPr>
          <w:t>Wat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_Toc440534731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0549788" w14:textId="77777777" w:rsidR="00745AE5" w:rsidRPr="00745AE5" w:rsidRDefault="00065DBA">
      <w:pPr>
        <w:pStyle w:val="Inhopg2"/>
        <w:rPr>
          <w:rFonts w:cs="Arial"/>
          <w:bCs w:val="0"/>
        </w:rPr>
      </w:pPr>
      <w:hyperlink w:anchor="_Toc440534732" w:history="1">
        <w:r w:rsidR="00745AE5" w:rsidRPr="00745AE5">
          <w:rPr>
            <w:rStyle w:val="Hyperlink"/>
            <w:rFonts w:cs="Arial"/>
          </w:rPr>
          <w:t>6.6</w:t>
        </w:r>
        <w:r w:rsidR="00745AE5" w:rsidRPr="00745AE5">
          <w:rPr>
            <w:rFonts w:cs="Arial"/>
            <w:bCs w:val="0"/>
          </w:rPr>
          <w:tab/>
        </w:r>
        <w:r w:rsidR="00745AE5" w:rsidRPr="00745AE5">
          <w:rPr>
            <w:rStyle w:val="Hyperlink"/>
            <w:rFonts w:cs="Arial"/>
          </w:rPr>
          <w:t>Welke testen worden uitgevoerd</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_Toc440534732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8460995" w14:textId="77777777" w:rsidR="00745AE5" w:rsidRPr="00745AE5" w:rsidRDefault="00065DBA">
      <w:pPr>
        <w:pStyle w:val="Inhopg1"/>
        <w:rPr>
          <w:rFonts w:cs="Arial"/>
          <w:b w:val="0"/>
          <w:bCs w:val="0"/>
        </w:rPr>
      </w:pPr>
      <w:hyperlink w:anchor="_Toc440534733" w:history="1">
        <w:r w:rsidR="00745AE5" w:rsidRPr="00745AE5">
          <w:rPr>
            <w:rStyle w:val="Hyperlink"/>
            <w:rFonts w:cs="Arial"/>
          </w:rPr>
          <w:t>Bijlage A: Installatiehandleiding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_Toc440534733 \h </w:instrText>
        </w:r>
        <w:r w:rsidR="00745AE5" w:rsidRPr="00745AE5">
          <w:rPr>
            <w:rFonts w:cs="Arial"/>
            <w:webHidden/>
          </w:rPr>
        </w:r>
        <w:r w:rsidR="00745AE5" w:rsidRPr="00745AE5">
          <w:rPr>
            <w:rFonts w:cs="Arial"/>
            <w:webHidden/>
          </w:rPr>
          <w:fldChar w:fldCharType="separate"/>
        </w:r>
        <w:r w:rsidR="00745AE5" w:rsidRPr="00745AE5">
          <w:rPr>
            <w:rFonts w:cs="Arial"/>
            <w:webHidden/>
          </w:rPr>
          <w:t>9</w:t>
        </w:r>
        <w:r w:rsidR="00745AE5" w:rsidRPr="00745AE5">
          <w:rPr>
            <w:rFonts w:cs="Arial"/>
            <w:webHidden/>
          </w:rPr>
          <w:fldChar w:fldCharType="end"/>
        </w:r>
      </w:hyperlink>
    </w:p>
    <w:p w14:paraId="71EA7669" w14:textId="77777777" w:rsidR="00745AE5" w:rsidRPr="00745AE5" w:rsidRDefault="00065DBA">
      <w:pPr>
        <w:pStyle w:val="Inhopg1"/>
        <w:rPr>
          <w:rFonts w:cs="Arial"/>
          <w:b w:val="0"/>
          <w:bCs w:val="0"/>
        </w:rPr>
      </w:pPr>
      <w:hyperlink w:anchor="_Toc440534734" w:history="1">
        <w:r w:rsidR="00735BF4">
          <w:rPr>
            <w:rStyle w:val="Hyperlink"/>
            <w:rFonts w:cs="Arial"/>
          </w:rPr>
          <w:t>Bijlage B</w:t>
        </w:r>
        <w:r w:rsidR="00745AE5" w:rsidRPr="00745AE5">
          <w:rPr>
            <w:rStyle w:val="Hyperlink"/>
            <w:rFonts w:cs="Arial"/>
          </w:rPr>
          <w:t>: Gebruikershandleiding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_Toc440534734 \h </w:instrText>
        </w:r>
        <w:r w:rsidR="00745AE5" w:rsidRPr="00745AE5">
          <w:rPr>
            <w:rFonts w:cs="Arial"/>
            <w:webHidden/>
          </w:rPr>
        </w:r>
        <w:r w:rsidR="00745AE5" w:rsidRPr="00745AE5">
          <w:rPr>
            <w:rFonts w:cs="Arial"/>
            <w:webHidden/>
          </w:rPr>
          <w:fldChar w:fldCharType="separate"/>
        </w:r>
        <w:r w:rsidR="00745AE5" w:rsidRPr="00745AE5">
          <w:rPr>
            <w:rFonts w:cs="Arial"/>
            <w:webHidden/>
          </w:rPr>
          <w:t>10</w:t>
        </w:r>
        <w:r w:rsidR="00745AE5" w:rsidRPr="00745AE5">
          <w:rPr>
            <w:rFonts w:cs="Arial"/>
            <w:webHidden/>
          </w:rPr>
          <w:fldChar w:fldCharType="end"/>
        </w:r>
      </w:hyperlink>
    </w:p>
    <w:p w14:paraId="4ACD9FD1" w14:textId="77777777" w:rsidR="00745AE5" w:rsidRPr="00745AE5" w:rsidRDefault="00745AE5">
      <w:pPr>
        <w:rPr>
          <w:rFonts w:cs="Arial"/>
        </w:rPr>
      </w:pPr>
      <w:r w:rsidRPr="00745AE5">
        <w:rPr>
          <w:rFonts w:cs="Arial"/>
          <w:b/>
        </w:rPr>
        <w:fldChar w:fldCharType="end"/>
      </w:r>
    </w:p>
    <w:p w14:paraId="4D78F090" w14:textId="77777777" w:rsidR="002B1413" w:rsidRPr="00745AE5" w:rsidRDefault="002B1413">
      <w:pPr>
        <w:rPr>
          <w:rFonts w:cs="Arial"/>
        </w:rPr>
      </w:pPr>
    </w:p>
    <w:p w14:paraId="33B1A3C6" w14:textId="77777777" w:rsidR="009D56AF" w:rsidRDefault="0001595F" w:rsidP="00D9629E">
      <w:pPr>
        <w:pStyle w:val="Kop1"/>
        <w:numPr>
          <w:ilvl w:val="0"/>
          <w:numId w:val="48"/>
        </w:numPr>
        <w:rPr>
          <w:rFonts w:ascii="Arial" w:hAnsi="Arial" w:cs="Arial"/>
        </w:rPr>
      </w:pPr>
      <w:r w:rsidRPr="00745AE5">
        <w:rPr>
          <w:rFonts w:ascii="Arial" w:hAnsi="Arial" w:cs="Arial"/>
        </w:rPr>
        <w:br w:type="page"/>
      </w:r>
      <w:bookmarkStart w:id="1" w:name="_Toc433806913"/>
      <w:bookmarkStart w:id="2" w:name="_Toc440534707"/>
      <w:r w:rsidR="009D56AF" w:rsidRPr="00745AE5">
        <w:rPr>
          <w:rFonts w:ascii="Arial" w:hAnsi="Arial" w:cs="Arial"/>
        </w:rPr>
        <w:lastRenderedPageBreak/>
        <w:t>Inleiding</w:t>
      </w:r>
      <w:bookmarkEnd w:id="1"/>
      <w:bookmarkEnd w:id="2"/>
      <w:r w:rsidR="00D9629E">
        <w:rPr>
          <w:rFonts w:ascii="Arial" w:hAnsi="Arial" w:cs="Arial"/>
        </w:rPr>
        <w:t>.</w:t>
      </w:r>
    </w:p>
    <w:p w14:paraId="40E4A624" w14:textId="77777777" w:rsidR="00D9629E" w:rsidRPr="005F0C5A" w:rsidRDefault="00D9629E" w:rsidP="00D9629E">
      <w:pPr>
        <w:ind w:left="360"/>
        <w:rPr>
          <w:rFonts w:cstheme="minorHAnsi"/>
        </w:rPr>
      </w:pPr>
      <w:r>
        <w:t>Wij zijn werknemers van het SSC Shared Service center.</w:t>
      </w:r>
      <w:r>
        <w:br/>
      </w:r>
      <w:r w:rsidRPr="005F0C5A">
        <w:rPr>
          <w:rFonts w:cstheme="minorHAnsi"/>
        </w:rPr>
        <w:t>Het Shared Service Center is een Leerbedrijf dat opgericht is en geleid wordt door studenten. Het projectgerichte onderwijs waarmee voorheen gewerkt werd, werkte niet motiverend voor de student en dus besloten we op zoek te gaan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1EC68A4C" w14:textId="77777777" w:rsidR="00D9629E" w:rsidRPr="005F0C5A" w:rsidRDefault="00D9629E" w:rsidP="00D9629E">
      <w:pPr>
        <w:ind w:left="360"/>
        <w:rPr>
          <w:rFonts w:cstheme="minorHAnsi"/>
        </w:rPr>
      </w:pPr>
    </w:p>
    <w:p w14:paraId="41B44992" w14:textId="77777777" w:rsidR="009D56AF" w:rsidRPr="00745AE5" w:rsidRDefault="009D56AF" w:rsidP="002B1413">
      <w:pPr>
        <w:pStyle w:val="Bijschrift"/>
        <w:rPr>
          <w:rFonts w:ascii="Arial" w:hAnsi="Arial" w:cs="Arial"/>
        </w:rPr>
      </w:pPr>
    </w:p>
    <w:p w14:paraId="3C773636" w14:textId="77777777" w:rsidR="009D56AF" w:rsidRDefault="009D56AF" w:rsidP="00896810">
      <w:pPr>
        <w:pStyle w:val="Kop2"/>
        <w:numPr>
          <w:ilvl w:val="1"/>
          <w:numId w:val="49"/>
        </w:numPr>
        <w:rPr>
          <w:rFonts w:cs="Arial"/>
        </w:rPr>
      </w:pPr>
      <w:bookmarkStart w:id="3" w:name="_Toc433806914"/>
      <w:bookmarkStart w:id="4" w:name="_Toc440534708"/>
      <w:r w:rsidRPr="00745AE5">
        <w:rPr>
          <w:rFonts w:cs="Arial"/>
        </w:rPr>
        <w:t>Algemeen</w:t>
      </w:r>
      <w:bookmarkEnd w:id="3"/>
      <w:bookmarkEnd w:id="4"/>
    </w:p>
    <w:p w14:paraId="44679D18" w14:textId="41BD4946" w:rsidR="00896810" w:rsidRPr="00896810" w:rsidRDefault="00E26BA8" w:rsidP="002B618B">
      <w:pPr>
        <w:pStyle w:val="Lijstalinea"/>
        <w:ind w:left="700"/>
      </w:pPr>
      <w:r>
        <w:t xml:space="preserve">Wij als </w:t>
      </w:r>
      <w:r w:rsidR="002B618B">
        <w:t>projectteam</w:t>
      </w:r>
      <w:r>
        <w:t xml:space="preserve"> moeten ervoor zorgen dat de gehele </w:t>
      </w:r>
      <w:r w:rsidR="002B618B">
        <w:t>wifi-infrastructuur vervangen wordt</w:t>
      </w:r>
      <w:r>
        <w:t>. De huidige situatie is dat de hardware al meer dan 7 jaar verouderd is en moet vervangen worden voor hardware van A-kwaliteit</w:t>
      </w:r>
      <w:r w:rsidR="002B618B">
        <w:t xml:space="preserve">. Wij hebben onderzoek verricht zodat wij een goed onderbouwt voorstel kunnen doen aan de klant over door ons beste uitgekozen product in hun situatie.  </w:t>
      </w:r>
    </w:p>
    <w:p w14:paraId="560275A3" w14:textId="77777777" w:rsidR="00C62F48" w:rsidRPr="00745AE5" w:rsidRDefault="00C62F48" w:rsidP="002B1413">
      <w:pPr>
        <w:pStyle w:val="Bijschrift"/>
        <w:rPr>
          <w:rFonts w:ascii="Arial" w:hAnsi="Arial" w:cs="Arial"/>
        </w:rPr>
      </w:pPr>
    </w:p>
    <w:p w14:paraId="3767D8D7" w14:textId="77777777" w:rsidR="009D56AF" w:rsidRPr="00745AE5" w:rsidRDefault="009D56AF" w:rsidP="002B1413">
      <w:pPr>
        <w:pStyle w:val="Bijschrift"/>
        <w:rPr>
          <w:rFonts w:ascii="Arial" w:hAnsi="Arial" w:cs="Arial"/>
        </w:rPr>
      </w:pPr>
    </w:p>
    <w:p w14:paraId="25F675CA" w14:textId="77777777" w:rsidR="009D56AF" w:rsidRDefault="009D56AF" w:rsidP="00D9629E">
      <w:pPr>
        <w:pStyle w:val="Kop2"/>
        <w:numPr>
          <w:ilvl w:val="1"/>
          <w:numId w:val="48"/>
        </w:numPr>
        <w:rPr>
          <w:rFonts w:cs="Arial"/>
        </w:rPr>
      </w:pPr>
      <w:bookmarkStart w:id="5" w:name="_Toc433806916"/>
      <w:bookmarkStart w:id="6" w:name="_Toc440534709"/>
      <w:r w:rsidRPr="00745AE5">
        <w:rPr>
          <w:rFonts w:cs="Arial"/>
        </w:rPr>
        <w:t>Situatie</w:t>
      </w:r>
      <w:bookmarkEnd w:id="5"/>
      <w:bookmarkEnd w:id="6"/>
    </w:p>
    <w:p w14:paraId="7B119D5F" w14:textId="77777777" w:rsidR="00D9629E" w:rsidRPr="0084006B" w:rsidRDefault="00D9629E" w:rsidP="00D9629E">
      <w:pPr>
        <w:pStyle w:val="Bijschrift"/>
        <w:ind w:left="800"/>
        <w:rPr>
          <w:rFonts w:ascii="Arial" w:hAnsi="Arial" w:cs="Arial"/>
        </w:rPr>
      </w:pPr>
      <w:r w:rsidRPr="0084006B">
        <w:rPr>
          <w:rFonts w:ascii="Arial" w:hAnsi="Arial" w:cs="Arial"/>
        </w:rPr>
        <w:t xml:space="preserve">Dion Dieleman van </w:t>
      </w:r>
      <w:proofErr w:type="spellStart"/>
      <w:r w:rsidRPr="0084006B">
        <w:rPr>
          <w:rFonts w:ascii="Arial" w:hAnsi="Arial" w:cs="Arial"/>
        </w:rPr>
        <w:t>Ovet</w:t>
      </w:r>
      <w:proofErr w:type="spellEnd"/>
      <w:r w:rsidRPr="0084006B">
        <w:rPr>
          <w:rFonts w:ascii="Arial" w:hAnsi="Arial" w:cs="Arial"/>
        </w:rPr>
        <w:t xml:space="preserve"> B.V. beheert 3 locaties waarvan er bij 2 de gehele Wi-Fi infrastructuur vervangen moet worden. Daarbij zal het Wi-Fi netwerk gescheiden </w:t>
      </w:r>
      <w:proofErr w:type="spellStart"/>
      <w:r w:rsidRPr="0084006B">
        <w:rPr>
          <w:rFonts w:ascii="Arial" w:hAnsi="Arial" w:cs="Arial"/>
        </w:rPr>
        <w:t>SSID’s</w:t>
      </w:r>
      <w:proofErr w:type="spellEnd"/>
      <w:r w:rsidRPr="0084006B">
        <w:rPr>
          <w:rFonts w:ascii="Arial" w:hAnsi="Arial" w:cs="Arial"/>
        </w:rPr>
        <w:t xml:space="preserve"> moetenkrijgen, genaamd het productie- en een </w:t>
      </w:r>
      <w:proofErr w:type="spellStart"/>
      <w:r w:rsidRPr="0084006B">
        <w:rPr>
          <w:rFonts w:ascii="Arial" w:hAnsi="Arial" w:cs="Arial"/>
        </w:rPr>
        <w:t>guest</w:t>
      </w:r>
      <w:proofErr w:type="spellEnd"/>
      <w:r w:rsidRPr="0084006B">
        <w:rPr>
          <w:rFonts w:ascii="Arial" w:hAnsi="Arial" w:cs="Arial"/>
        </w:rPr>
        <w:t xml:space="preserve"> netwerk. Dit laatste netwerk moet een login prompt geven bij het verbinden waarop gasten kunnen inloggen op het netwerk. De huidige acces points zijn van het merk HP van ongeveer 7 jaar geleden. Deze moeten van de opdrachtgever vervangen worden voor een alternatief A-merk. </w:t>
      </w:r>
    </w:p>
    <w:p w14:paraId="4308B6C8" w14:textId="77777777" w:rsidR="00D9629E" w:rsidRPr="00745AE5" w:rsidRDefault="00D9629E" w:rsidP="00D9629E">
      <w:pPr>
        <w:pStyle w:val="Bijschrift"/>
        <w:ind w:left="800"/>
        <w:rPr>
          <w:rFonts w:ascii="Arial" w:hAnsi="Arial" w:cs="Arial"/>
        </w:rPr>
      </w:pPr>
    </w:p>
    <w:p w14:paraId="4058FD15" w14:textId="77777777" w:rsidR="00D9629E" w:rsidRPr="00D9629E" w:rsidRDefault="00D9629E" w:rsidP="00D9629E">
      <w:pPr>
        <w:pStyle w:val="Lijstalinea"/>
        <w:ind w:left="1060"/>
      </w:pPr>
    </w:p>
    <w:p w14:paraId="30F1F415" w14:textId="77777777" w:rsidR="009D56AF" w:rsidRPr="00745AE5" w:rsidRDefault="009D56AF" w:rsidP="00D9629E">
      <w:pPr>
        <w:pStyle w:val="Bijschrift"/>
        <w:rPr>
          <w:rFonts w:ascii="Arial" w:hAnsi="Arial" w:cs="Arial"/>
        </w:rPr>
      </w:pPr>
    </w:p>
    <w:p w14:paraId="4D2DA138" w14:textId="77777777" w:rsidR="00C940ED" w:rsidRPr="00745AE5" w:rsidRDefault="00C940ED" w:rsidP="00D9629E">
      <w:pPr>
        <w:pStyle w:val="Bijschrift"/>
        <w:rPr>
          <w:rFonts w:ascii="Arial" w:hAnsi="Arial" w:cs="Arial"/>
        </w:rPr>
      </w:pPr>
    </w:p>
    <w:p w14:paraId="6A8EC825" w14:textId="77777777" w:rsidR="009D56AF" w:rsidRPr="00745AE5" w:rsidRDefault="009D56AF" w:rsidP="009D56AF">
      <w:pPr>
        <w:pStyle w:val="Bijschrift"/>
        <w:rPr>
          <w:rFonts w:ascii="Arial" w:hAnsi="Arial" w:cs="Arial"/>
        </w:rPr>
      </w:pPr>
    </w:p>
    <w:p w14:paraId="02A11560" w14:textId="5E4B3594" w:rsidR="009D56AF" w:rsidRDefault="00F04376" w:rsidP="00B860B7">
      <w:pPr>
        <w:pStyle w:val="Kop2"/>
        <w:numPr>
          <w:ilvl w:val="1"/>
          <w:numId w:val="48"/>
        </w:numPr>
        <w:rPr>
          <w:rFonts w:cs="Arial"/>
        </w:rPr>
      </w:pPr>
      <w:bookmarkStart w:id="7" w:name="_Toc433806917"/>
      <w:bookmarkStart w:id="8" w:name="_Toc440534710"/>
      <w:r w:rsidRPr="00745AE5">
        <w:rPr>
          <w:rFonts w:cs="Arial"/>
        </w:rPr>
        <w:t>Inhoud van Technisch ontwerp</w:t>
      </w:r>
      <w:bookmarkEnd w:id="7"/>
      <w:bookmarkEnd w:id="8"/>
    </w:p>
    <w:p w14:paraId="6D1F798F" w14:textId="5FFC403B" w:rsidR="00E56028" w:rsidRDefault="00E56028" w:rsidP="00E56028">
      <w:pPr>
        <w:ind w:left="1060"/>
      </w:pPr>
      <w:r>
        <w:t>In technisch ontwerp wordt beschreven.</w:t>
      </w:r>
    </w:p>
    <w:p w14:paraId="24B8C8CE" w14:textId="41042581" w:rsidR="00E56028" w:rsidRPr="00E56028" w:rsidRDefault="00E56028" w:rsidP="00E56028">
      <w:pPr>
        <w:ind w:left="1060"/>
      </w:pPr>
      <w:r>
        <w:t xml:space="preserve">Welke acces point er zijn uitgekozen. </w:t>
      </w:r>
      <w:bookmarkStart w:id="9" w:name="_GoBack"/>
      <w:bookmarkEnd w:id="9"/>
      <w:r w:rsidR="007914B0">
        <w:t>Naderhand</w:t>
      </w:r>
      <w:r>
        <w:t xml:space="preserve"> van een onderzoek hebben wij een product kozen gemaakt welke acces point het best bij de klant past.</w:t>
      </w:r>
    </w:p>
    <w:p w14:paraId="248D5D90" w14:textId="77777777" w:rsidR="00B860B7" w:rsidRPr="00B860B7" w:rsidRDefault="00B860B7" w:rsidP="00B860B7"/>
    <w:p w14:paraId="78BDC6DC" w14:textId="77777777" w:rsidR="00F04376" w:rsidRPr="00745AE5" w:rsidRDefault="00F04376" w:rsidP="009D56AF">
      <w:pPr>
        <w:pStyle w:val="Bijschrift"/>
        <w:rPr>
          <w:rFonts w:ascii="Arial" w:hAnsi="Arial" w:cs="Arial"/>
        </w:rPr>
      </w:pPr>
    </w:p>
    <w:p w14:paraId="2382CE9A" w14:textId="77777777" w:rsidR="00C856B0" w:rsidRPr="00745AE5" w:rsidRDefault="00C856B0" w:rsidP="009D56AF">
      <w:pPr>
        <w:pStyle w:val="Bijschrift"/>
        <w:rPr>
          <w:rFonts w:ascii="Arial" w:hAnsi="Arial" w:cs="Arial"/>
        </w:rPr>
      </w:pPr>
    </w:p>
    <w:p w14:paraId="6C3CAAE8" w14:textId="77777777" w:rsidR="00C856B0" w:rsidRPr="00745AE5" w:rsidRDefault="00C856B0" w:rsidP="009D56AF">
      <w:pPr>
        <w:pStyle w:val="Bijschrift"/>
        <w:rPr>
          <w:rFonts w:ascii="Arial" w:hAnsi="Arial" w:cs="Arial"/>
        </w:rPr>
      </w:pPr>
    </w:p>
    <w:p w14:paraId="6E7572A0" w14:textId="77777777" w:rsidR="00C856B0" w:rsidRPr="00745AE5" w:rsidRDefault="00C856B0" w:rsidP="009D56AF">
      <w:pPr>
        <w:pStyle w:val="Bijschrift"/>
        <w:rPr>
          <w:rFonts w:ascii="Arial" w:hAnsi="Arial" w:cs="Arial"/>
        </w:rPr>
      </w:pPr>
    </w:p>
    <w:p w14:paraId="2ABB5724" w14:textId="77777777" w:rsidR="00F04376" w:rsidRPr="00745AE5" w:rsidRDefault="00F04376" w:rsidP="00F04376">
      <w:pPr>
        <w:pStyle w:val="Bijschrift"/>
        <w:rPr>
          <w:rFonts w:ascii="Arial" w:hAnsi="Arial" w:cs="Arial"/>
        </w:rPr>
      </w:pPr>
    </w:p>
    <w:p w14:paraId="700AD305" w14:textId="77777777" w:rsidR="00F04376" w:rsidRPr="00745AE5" w:rsidRDefault="00F04376" w:rsidP="00F04376">
      <w:pPr>
        <w:pStyle w:val="Kop1"/>
        <w:rPr>
          <w:rFonts w:ascii="Arial" w:hAnsi="Arial" w:cs="Arial"/>
        </w:rPr>
      </w:pPr>
      <w:r w:rsidRPr="00745AE5">
        <w:rPr>
          <w:rFonts w:ascii="Arial" w:hAnsi="Arial" w:cs="Arial"/>
        </w:rPr>
        <w:br w:type="page"/>
      </w:r>
      <w:bookmarkStart w:id="10" w:name="_Toc433806918"/>
      <w:bookmarkStart w:id="11" w:name="_Toc440534711"/>
      <w:r w:rsidRPr="00745AE5">
        <w:rPr>
          <w:rFonts w:ascii="Arial" w:hAnsi="Arial" w:cs="Arial"/>
        </w:rPr>
        <w:lastRenderedPageBreak/>
        <w:t>2</w:t>
      </w:r>
      <w:r w:rsidRPr="00745AE5">
        <w:rPr>
          <w:rFonts w:ascii="Arial" w:hAnsi="Arial" w:cs="Arial"/>
        </w:rPr>
        <w:tab/>
        <w:t>Fysiek ontwerp</w:t>
      </w:r>
      <w:bookmarkEnd w:id="10"/>
      <w:bookmarkEnd w:id="11"/>
    </w:p>
    <w:p w14:paraId="6A4E69F0" w14:textId="77777777" w:rsidR="00F04376" w:rsidRPr="00745AE5" w:rsidRDefault="00F04376" w:rsidP="00F04376">
      <w:pPr>
        <w:pStyle w:val="Bijschrift"/>
        <w:rPr>
          <w:rFonts w:ascii="Arial" w:hAnsi="Arial" w:cs="Arial"/>
        </w:rPr>
      </w:pPr>
    </w:p>
    <w:p w14:paraId="5D431798" w14:textId="77777777" w:rsidR="00F04376" w:rsidRPr="00745AE5" w:rsidRDefault="00FA42BB" w:rsidP="00F04376">
      <w:pPr>
        <w:pStyle w:val="Kop2"/>
        <w:rPr>
          <w:rFonts w:cs="Arial"/>
        </w:rPr>
      </w:pPr>
      <w:bookmarkStart w:id="12" w:name="_Toc433806919"/>
      <w:bookmarkStart w:id="13" w:name="_Toc440534712"/>
      <w:r w:rsidRPr="00745AE5">
        <w:rPr>
          <w:rFonts w:cs="Arial"/>
        </w:rPr>
        <w:t>2.1</w:t>
      </w:r>
      <w:r w:rsidR="00F04376" w:rsidRPr="00745AE5">
        <w:rPr>
          <w:rFonts w:cs="Arial"/>
        </w:rPr>
        <w:tab/>
      </w:r>
      <w:bookmarkEnd w:id="12"/>
      <w:r w:rsidR="00745AE5" w:rsidRPr="00745AE5">
        <w:rPr>
          <w:rFonts w:cs="Arial"/>
        </w:rPr>
        <w:t>Plan</w:t>
      </w:r>
      <w:bookmarkEnd w:id="13"/>
    </w:p>
    <w:p w14:paraId="71ED0246" w14:textId="77777777" w:rsidR="00F638E3" w:rsidRPr="00745AE5" w:rsidRDefault="00F638E3" w:rsidP="00F638E3">
      <w:pPr>
        <w:rPr>
          <w:rFonts w:cs="Arial"/>
        </w:rPr>
      </w:pPr>
    </w:p>
    <w:p w14:paraId="2C7D3263" w14:textId="77777777" w:rsidR="00FA42BB" w:rsidRPr="00745AE5" w:rsidRDefault="00FA42BB" w:rsidP="00F04376">
      <w:pPr>
        <w:pStyle w:val="Bijschrift"/>
        <w:rPr>
          <w:rFonts w:ascii="Arial" w:hAnsi="Arial" w:cs="Arial"/>
        </w:rPr>
      </w:pPr>
    </w:p>
    <w:p w14:paraId="5A02DCA6" w14:textId="77777777" w:rsidR="00F04376" w:rsidRPr="00745AE5" w:rsidRDefault="00FA42BB" w:rsidP="001527B5">
      <w:pPr>
        <w:pStyle w:val="Kop2"/>
        <w:rPr>
          <w:rFonts w:cs="Arial"/>
        </w:rPr>
      </w:pPr>
      <w:bookmarkStart w:id="14" w:name="_Toc433806920"/>
      <w:bookmarkStart w:id="15" w:name="_Toc440534713"/>
      <w:r w:rsidRPr="00745AE5">
        <w:rPr>
          <w:rFonts w:cs="Arial"/>
        </w:rPr>
        <w:t>2.2</w:t>
      </w:r>
      <w:r w:rsidR="001527B5" w:rsidRPr="00745AE5">
        <w:rPr>
          <w:rFonts w:cs="Arial"/>
        </w:rPr>
        <w:tab/>
        <w:t xml:space="preserve">Opsomming </w:t>
      </w:r>
      <w:bookmarkEnd w:id="14"/>
      <w:r w:rsidR="00745AE5" w:rsidRPr="00745AE5">
        <w:rPr>
          <w:rFonts w:cs="Arial"/>
        </w:rPr>
        <w:t>te verrichte activiteiten</w:t>
      </w:r>
      <w:bookmarkEnd w:id="15"/>
      <w:r w:rsidR="00745AE5" w:rsidRPr="00745AE5">
        <w:rPr>
          <w:rFonts w:cs="Arial"/>
        </w:rPr>
        <w:t xml:space="preserve"> </w:t>
      </w:r>
    </w:p>
    <w:p w14:paraId="3AD7C098" w14:textId="77777777" w:rsidR="00211685" w:rsidRPr="00745AE5" w:rsidRDefault="00211685" w:rsidP="00745AE5">
      <w:pPr>
        <w:pStyle w:val="Bijschrift"/>
        <w:rPr>
          <w:rFonts w:ascii="Arial" w:hAnsi="Arial" w:cs="Arial"/>
          <w:sz w:val="16"/>
          <w:szCs w:val="16"/>
        </w:rPr>
      </w:pPr>
    </w:p>
    <w:p w14:paraId="02045D77" w14:textId="77777777" w:rsidR="00211685" w:rsidRPr="00745AE5" w:rsidRDefault="00211685" w:rsidP="006D4CF5">
      <w:pPr>
        <w:pStyle w:val="Bijschrift"/>
        <w:jc w:val="right"/>
        <w:rPr>
          <w:rFonts w:ascii="Arial" w:hAnsi="Arial" w:cs="Arial"/>
          <w:sz w:val="16"/>
          <w:szCs w:val="16"/>
        </w:rPr>
      </w:pPr>
    </w:p>
    <w:p w14:paraId="7C825453" w14:textId="77777777" w:rsidR="00211685" w:rsidRPr="00745AE5" w:rsidRDefault="00211685" w:rsidP="006D4CF5">
      <w:pPr>
        <w:pStyle w:val="Bijschrift"/>
        <w:jc w:val="right"/>
        <w:rPr>
          <w:rFonts w:ascii="Arial" w:hAnsi="Arial" w:cs="Arial"/>
          <w:sz w:val="16"/>
          <w:szCs w:val="16"/>
        </w:rPr>
      </w:pPr>
    </w:p>
    <w:p w14:paraId="2EE9F9E7" w14:textId="77777777" w:rsidR="00211685" w:rsidRPr="00745AE5" w:rsidRDefault="00211685" w:rsidP="006D4CF5">
      <w:pPr>
        <w:pStyle w:val="Bijschrift"/>
        <w:jc w:val="right"/>
        <w:rPr>
          <w:rFonts w:ascii="Arial" w:hAnsi="Arial" w:cs="Arial"/>
          <w:sz w:val="16"/>
          <w:szCs w:val="16"/>
        </w:rPr>
      </w:pPr>
    </w:p>
    <w:p w14:paraId="6124E629" w14:textId="77777777" w:rsidR="0079659F" w:rsidRPr="00745AE5" w:rsidRDefault="0079659F" w:rsidP="006D4CF5">
      <w:pPr>
        <w:pStyle w:val="Bijschrift"/>
        <w:jc w:val="right"/>
        <w:rPr>
          <w:rFonts w:ascii="Arial" w:hAnsi="Arial" w:cs="Arial"/>
          <w:sz w:val="16"/>
          <w:szCs w:val="16"/>
        </w:rPr>
      </w:pPr>
    </w:p>
    <w:p w14:paraId="5F9EAB87" w14:textId="77777777" w:rsidR="001527B5" w:rsidRDefault="00FA42BB" w:rsidP="00924642">
      <w:pPr>
        <w:pStyle w:val="Kop2"/>
        <w:rPr>
          <w:rFonts w:cs="Arial"/>
        </w:rPr>
      </w:pPr>
      <w:bookmarkStart w:id="16" w:name="_Toc433806921"/>
      <w:bookmarkStart w:id="17" w:name="_Toc440534714"/>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6"/>
      <w:r w:rsidR="00745AE5" w:rsidRPr="00745AE5">
        <w:rPr>
          <w:rFonts w:cs="Arial"/>
        </w:rPr>
        <w:t xml:space="preserve"> </w:t>
      </w:r>
      <w:proofErr w:type="gramStart"/>
      <w:r w:rsidR="00745AE5" w:rsidRPr="00745AE5">
        <w:rPr>
          <w:rFonts w:cs="Arial"/>
        </w:rPr>
        <w:t>en /</w:t>
      </w:r>
      <w:proofErr w:type="gramEnd"/>
      <w:r w:rsidR="00745AE5" w:rsidRPr="00745AE5">
        <w:rPr>
          <w:rFonts w:cs="Arial"/>
        </w:rPr>
        <w:t xml:space="preserve"> of omgevingen</w:t>
      </w:r>
      <w:bookmarkEnd w:id="17"/>
    </w:p>
    <w:p w14:paraId="4E770F21" w14:textId="77777777" w:rsidR="002B618B" w:rsidRDefault="002B618B" w:rsidP="002B618B"/>
    <w:p w14:paraId="488C3E4D" w14:textId="56938017" w:rsidR="002B618B" w:rsidRDefault="002B618B" w:rsidP="002B618B">
      <w:proofErr w:type="spellStart"/>
      <w:proofErr w:type="gramStart"/>
      <w:r>
        <w:t>aruba</w:t>
      </w:r>
      <w:proofErr w:type="spellEnd"/>
      <w:proofErr w:type="gramEnd"/>
      <w:r>
        <w:t xml:space="preserve"> acces point</w:t>
      </w:r>
    </w:p>
    <w:p w14:paraId="473EFD98" w14:textId="6B2429DD" w:rsidR="002B618B" w:rsidRDefault="002B618B" w:rsidP="002B618B">
      <w:r>
        <w:t>Ophanging voor de acces points.</w:t>
      </w:r>
    </w:p>
    <w:p w14:paraId="73A5E452" w14:textId="77777777" w:rsidR="002B618B" w:rsidRPr="002B618B" w:rsidRDefault="002B618B" w:rsidP="002B618B"/>
    <w:p w14:paraId="0019BFB0" w14:textId="77777777" w:rsidR="002B618B" w:rsidRDefault="002B618B" w:rsidP="002B618B"/>
    <w:p w14:paraId="3A1B1354" w14:textId="1BB5FF2E" w:rsidR="002B618B" w:rsidRPr="002B618B" w:rsidRDefault="002B618B" w:rsidP="002B618B"/>
    <w:p w14:paraId="652744D0" w14:textId="77777777" w:rsidR="00924642" w:rsidRPr="00745AE5" w:rsidRDefault="00924642" w:rsidP="00924642">
      <w:pPr>
        <w:rPr>
          <w:rFonts w:cs="Arial"/>
        </w:rPr>
      </w:pPr>
    </w:p>
    <w:p w14:paraId="2E87D98C" w14:textId="77777777" w:rsidR="007E36D5" w:rsidRPr="00745AE5" w:rsidRDefault="007E36D5" w:rsidP="00924642">
      <w:pPr>
        <w:rPr>
          <w:rFonts w:cs="Arial"/>
        </w:rPr>
      </w:pPr>
    </w:p>
    <w:p w14:paraId="2CB19E9C" w14:textId="77777777" w:rsidR="00DE0BB4" w:rsidRPr="00745AE5" w:rsidRDefault="00DE0BB4" w:rsidP="00DE0BB4">
      <w:pPr>
        <w:rPr>
          <w:rFonts w:cs="Arial"/>
          <w:b/>
        </w:rPr>
      </w:pPr>
    </w:p>
    <w:p w14:paraId="351E9CD7" w14:textId="77777777" w:rsidR="00DE0BB4" w:rsidRPr="00745AE5" w:rsidRDefault="00DE0BB4" w:rsidP="00DE0BB4">
      <w:pPr>
        <w:pStyle w:val="Bijschrift"/>
        <w:rPr>
          <w:rFonts w:ascii="Arial" w:hAnsi="Arial" w:cs="Arial"/>
        </w:rPr>
      </w:pPr>
    </w:p>
    <w:p w14:paraId="7273B999" w14:textId="77777777" w:rsidR="00DE0BB4" w:rsidRPr="00745AE5" w:rsidRDefault="00F36614" w:rsidP="00C8302E">
      <w:pPr>
        <w:pStyle w:val="Kop1"/>
        <w:rPr>
          <w:rFonts w:ascii="Arial" w:hAnsi="Arial" w:cs="Arial"/>
        </w:rPr>
      </w:pPr>
      <w:r w:rsidRPr="00745AE5">
        <w:rPr>
          <w:rFonts w:ascii="Arial" w:hAnsi="Arial" w:cs="Arial"/>
        </w:rPr>
        <w:br w:type="page"/>
      </w:r>
      <w:bookmarkStart w:id="18" w:name="_Toc433806923"/>
      <w:bookmarkStart w:id="19" w:name="_Toc440534715"/>
      <w:r w:rsidR="00C8302E" w:rsidRPr="00745AE5">
        <w:rPr>
          <w:rFonts w:ascii="Arial" w:hAnsi="Arial" w:cs="Arial"/>
        </w:rPr>
        <w:lastRenderedPageBreak/>
        <w:t>3</w:t>
      </w:r>
      <w:r w:rsidR="00C8302E" w:rsidRPr="00745AE5">
        <w:rPr>
          <w:rFonts w:ascii="Arial" w:hAnsi="Arial" w:cs="Arial"/>
        </w:rPr>
        <w:tab/>
        <w:t xml:space="preserve">Inrichting </w:t>
      </w:r>
      <w:bookmarkEnd w:id="18"/>
      <w:r w:rsidR="00745AE5" w:rsidRPr="00745AE5">
        <w:rPr>
          <w:rFonts w:ascii="Arial" w:hAnsi="Arial" w:cs="Arial"/>
        </w:rPr>
        <w:t>omgeving</w:t>
      </w:r>
      <w:bookmarkEnd w:id="19"/>
    </w:p>
    <w:p w14:paraId="5CA40616" w14:textId="77777777" w:rsidR="00C8302E" w:rsidRPr="00745AE5" w:rsidRDefault="00C8302E" w:rsidP="00DE0BB4">
      <w:pPr>
        <w:rPr>
          <w:rFonts w:cs="Arial"/>
        </w:rPr>
      </w:pPr>
    </w:p>
    <w:p w14:paraId="1B8A5C3A" w14:textId="77777777" w:rsidR="00C8302E" w:rsidRPr="00745AE5" w:rsidRDefault="00C8302E" w:rsidP="00C8302E">
      <w:pPr>
        <w:pStyle w:val="Kop2"/>
        <w:rPr>
          <w:rFonts w:cs="Arial"/>
        </w:rPr>
      </w:pPr>
      <w:bookmarkStart w:id="20" w:name="_Toc433806924"/>
      <w:bookmarkStart w:id="21" w:name="_Toc440534716"/>
      <w:r w:rsidRPr="00745AE5">
        <w:rPr>
          <w:rFonts w:cs="Arial"/>
        </w:rPr>
        <w:t>3.1</w:t>
      </w:r>
      <w:r w:rsidRPr="00745AE5">
        <w:rPr>
          <w:rFonts w:cs="Arial"/>
        </w:rPr>
        <w:tab/>
        <w:t>Installatie</w:t>
      </w:r>
      <w:bookmarkEnd w:id="20"/>
      <w:r w:rsidR="00745AE5" w:rsidRPr="00745AE5">
        <w:rPr>
          <w:rFonts w:cs="Arial"/>
        </w:rPr>
        <w:t>overzicht</w:t>
      </w:r>
      <w:bookmarkEnd w:id="21"/>
    </w:p>
    <w:p w14:paraId="2600D591" w14:textId="77777777" w:rsidR="00C8302E" w:rsidRPr="00745AE5" w:rsidRDefault="00C8302E" w:rsidP="00DE0BB4">
      <w:pPr>
        <w:rPr>
          <w:rFonts w:cs="Arial"/>
        </w:rPr>
      </w:pPr>
    </w:p>
    <w:p w14:paraId="090DF3DF" w14:textId="77777777" w:rsidR="00C8302E" w:rsidRPr="00745AE5" w:rsidRDefault="00C8302E" w:rsidP="00C8302E">
      <w:pPr>
        <w:rPr>
          <w:rFonts w:cs="Arial"/>
        </w:rPr>
      </w:pPr>
    </w:p>
    <w:p w14:paraId="77515D78" w14:textId="77777777" w:rsidR="007E36D5" w:rsidRPr="00745AE5" w:rsidRDefault="007E36D5" w:rsidP="00924642">
      <w:pPr>
        <w:rPr>
          <w:rFonts w:cs="Arial"/>
        </w:rPr>
      </w:pPr>
    </w:p>
    <w:p w14:paraId="077BABEC" w14:textId="77777777" w:rsidR="007E36D5" w:rsidRPr="00745AE5" w:rsidRDefault="00C8302E" w:rsidP="00C8302E">
      <w:pPr>
        <w:pStyle w:val="Kop2"/>
        <w:rPr>
          <w:rFonts w:cs="Arial"/>
        </w:rPr>
      </w:pPr>
      <w:bookmarkStart w:id="22" w:name="_Toc433806925"/>
      <w:bookmarkStart w:id="23" w:name="_Toc440534717"/>
      <w:r w:rsidRPr="00745AE5">
        <w:rPr>
          <w:rFonts w:cs="Arial"/>
        </w:rPr>
        <w:t>3.2</w:t>
      </w:r>
      <w:r w:rsidRPr="00745AE5">
        <w:rPr>
          <w:rFonts w:cs="Arial"/>
        </w:rPr>
        <w:tab/>
      </w:r>
      <w:r w:rsidR="00745AE5" w:rsidRPr="00745AE5">
        <w:rPr>
          <w:rFonts w:cs="Arial"/>
        </w:rPr>
        <w:t>Deel</w:t>
      </w:r>
      <w:r w:rsidRPr="00745AE5">
        <w:rPr>
          <w:rFonts w:cs="Arial"/>
        </w:rPr>
        <w:t>-overzicht</w:t>
      </w:r>
      <w:bookmarkEnd w:id="22"/>
      <w:bookmarkEnd w:id="23"/>
    </w:p>
    <w:p w14:paraId="2E7F42CB" w14:textId="77777777" w:rsidR="00487B33" w:rsidRPr="00745AE5" w:rsidRDefault="00487B33" w:rsidP="00AD3F93">
      <w:pPr>
        <w:rPr>
          <w:rFonts w:cs="Arial"/>
        </w:rPr>
      </w:pPr>
    </w:p>
    <w:p w14:paraId="63323937" w14:textId="77777777" w:rsidR="004D4FE1" w:rsidRPr="00745AE5" w:rsidRDefault="004D4FE1" w:rsidP="00E67DB0">
      <w:pPr>
        <w:pStyle w:val="Bijschrift"/>
        <w:jc w:val="right"/>
        <w:rPr>
          <w:rFonts w:ascii="Arial" w:hAnsi="Arial" w:cs="Arial"/>
          <w:sz w:val="16"/>
          <w:szCs w:val="16"/>
        </w:rPr>
      </w:pPr>
    </w:p>
    <w:p w14:paraId="18C9DA29" w14:textId="77777777" w:rsidR="00D94F32" w:rsidRPr="00745AE5" w:rsidRDefault="00D94F32" w:rsidP="00C8302E">
      <w:pPr>
        <w:pStyle w:val="Bijschrift"/>
        <w:rPr>
          <w:rFonts w:ascii="Arial" w:hAnsi="Arial" w:cs="Arial"/>
        </w:rPr>
      </w:pPr>
    </w:p>
    <w:p w14:paraId="12C30EF2" w14:textId="77777777" w:rsidR="004D4FE1" w:rsidRPr="00745AE5" w:rsidRDefault="004D4FE1" w:rsidP="00C8302E">
      <w:pPr>
        <w:pStyle w:val="Bijschrift"/>
        <w:rPr>
          <w:rFonts w:ascii="Arial" w:hAnsi="Arial" w:cs="Arial"/>
        </w:rPr>
      </w:pPr>
    </w:p>
    <w:p w14:paraId="6021084B" w14:textId="77777777" w:rsidR="00C8302E" w:rsidRPr="00745AE5" w:rsidRDefault="0080318A" w:rsidP="00AE698E">
      <w:pPr>
        <w:pStyle w:val="Kop2"/>
        <w:rPr>
          <w:rFonts w:cs="Arial"/>
        </w:rPr>
      </w:pPr>
      <w:bookmarkStart w:id="24" w:name="_Toc433806926"/>
      <w:bookmarkStart w:id="25" w:name="_Toc440534718"/>
      <w:r w:rsidRPr="00745AE5">
        <w:rPr>
          <w:rFonts w:cs="Arial"/>
        </w:rPr>
        <w:t>3.3</w:t>
      </w:r>
      <w:r w:rsidRPr="00745AE5">
        <w:rPr>
          <w:rFonts w:cs="Arial"/>
        </w:rPr>
        <w:tab/>
        <w:t>I</w:t>
      </w:r>
      <w:r w:rsidR="00AE698E" w:rsidRPr="00745AE5">
        <w:rPr>
          <w:rFonts w:cs="Arial"/>
        </w:rPr>
        <w:t>nrichting permissies</w:t>
      </w:r>
      <w:bookmarkEnd w:id="24"/>
      <w:bookmarkEnd w:id="25"/>
    </w:p>
    <w:p w14:paraId="6E480FCB" w14:textId="77777777" w:rsidR="00AE698E" w:rsidRPr="00745AE5" w:rsidRDefault="00AE698E" w:rsidP="00AE698E">
      <w:pPr>
        <w:rPr>
          <w:rFonts w:cs="Arial"/>
        </w:rPr>
      </w:pPr>
    </w:p>
    <w:p w14:paraId="5D92C3D3" w14:textId="77777777" w:rsidR="00B51AF7" w:rsidRPr="00745AE5" w:rsidRDefault="00B51AF7" w:rsidP="00B51AF7">
      <w:pPr>
        <w:pStyle w:val="Kop2"/>
        <w:rPr>
          <w:rFonts w:cs="Arial"/>
        </w:rPr>
      </w:pPr>
      <w:bookmarkStart w:id="26" w:name="_Toc433806931"/>
      <w:bookmarkStart w:id="27" w:name="_Toc440534719"/>
      <w:r w:rsidRPr="00745AE5">
        <w:rPr>
          <w:rFonts w:cs="Arial"/>
        </w:rPr>
        <w:t>3.4</w:t>
      </w:r>
      <w:r w:rsidRPr="00745AE5">
        <w:rPr>
          <w:rFonts w:cs="Arial"/>
        </w:rPr>
        <w:tab/>
        <w:t>Applicaties</w:t>
      </w:r>
      <w:bookmarkEnd w:id="26"/>
      <w:bookmarkEnd w:id="27"/>
    </w:p>
    <w:p w14:paraId="626F50D7" w14:textId="77777777" w:rsidR="00910309" w:rsidRPr="00745AE5" w:rsidRDefault="00910309" w:rsidP="00910309">
      <w:pPr>
        <w:rPr>
          <w:rFonts w:cs="Arial"/>
        </w:rPr>
      </w:pPr>
    </w:p>
    <w:p w14:paraId="637D241E" w14:textId="77777777" w:rsidR="00B51AF7" w:rsidRPr="00745AE5" w:rsidRDefault="00B51AF7" w:rsidP="00B51AF7">
      <w:pPr>
        <w:rPr>
          <w:rFonts w:cs="Arial"/>
        </w:rPr>
      </w:pPr>
    </w:p>
    <w:p w14:paraId="52DF6ED6" w14:textId="77777777" w:rsidR="00AE698E" w:rsidRPr="00745AE5" w:rsidRDefault="00DB2087" w:rsidP="006039C1">
      <w:pPr>
        <w:pStyle w:val="Kop1"/>
        <w:rPr>
          <w:rFonts w:ascii="Arial" w:hAnsi="Arial" w:cs="Arial"/>
        </w:rPr>
      </w:pPr>
      <w:r w:rsidRPr="00745AE5">
        <w:rPr>
          <w:rFonts w:ascii="Arial" w:hAnsi="Arial" w:cs="Arial"/>
        </w:rPr>
        <w:br w:type="page"/>
      </w:r>
      <w:bookmarkStart w:id="28" w:name="_Toc433806932"/>
      <w:bookmarkStart w:id="29" w:name="_Toc440534720"/>
      <w:r w:rsidR="006039C1" w:rsidRPr="00745AE5">
        <w:rPr>
          <w:rFonts w:ascii="Arial" w:hAnsi="Arial" w:cs="Arial"/>
        </w:rPr>
        <w:lastRenderedPageBreak/>
        <w:t>4</w:t>
      </w:r>
      <w:r w:rsidR="006039C1" w:rsidRPr="00745AE5">
        <w:rPr>
          <w:rFonts w:ascii="Arial" w:hAnsi="Arial" w:cs="Arial"/>
        </w:rPr>
        <w:tab/>
        <w:t>Inrichting services</w:t>
      </w:r>
      <w:bookmarkEnd w:id="28"/>
      <w:r w:rsidR="00745AE5" w:rsidRPr="00745AE5">
        <w:rPr>
          <w:rFonts w:ascii="Arial" w:hAnsi="Arial" w:cs="Arial"/>
        </w:rPr>
        <w:t xml:space="preserve"> en gebruikers</w:t>
      </w:r>
      <w:bookmarkEnd w:id="29"/>
    </w:p>
    <w:p w14:paraId="60ABDCB6" w14:textId="77777777" w:rsidR="006039C1" w:rsidRPr="00745AE5" w:rsidRDefault="006039C1" w:rsidP="006039C1">
      <w:pPr>
        <w:pStyle w:val="Bijschrift"/>
        <w:rPr>
          <w:rFonts w:ascii="Arial" w:hAnsi="Arial" w:cs="Arial"/>
        </w:rPr>
      </w:pPr>
    </w:p>
    <w:p w14:paraId="3C3F0B35" w14:textId="77777777" w:rsidR="006039C1" w:rsidRPr="00745AE5" w:rsidRDefault="006039C1" w:rsidP="00924642">
      <w:pPr>
        <w:rPr>
          <w:rFonts w:cs="Arial"/>
        </w:rPr>
      </w:pPr>
    </w:p>
    <w:p w14:paraId="599DC8F8" w14:textId="77777777" w:rsidR="006039C1" w:rsidRPr="00745AE5" w:rsidRDefault="0072769A" w:rsidP="006039C1">
      <w:pPr>
        <w:pStyle w:val="Kop2"/>
        <w:rPr>
          <w:rFonts w:cs="Arial"/>
        </w:rPr>
      </w:pPr>
      <w:bookmarkStart w:id="30" w:name="_Toc433806933"/>
      <w:bookmarkStart w:id="31" w:name="_Toc440534721"/>
      <w:r w:rsidRPr="00745AE5">
        <w:rPr>
          <w:rFonts w:cs="Arial"/>
        </w:rPr>
        <w:t>4.1</w:t>
      </w:r>
      <w:r w:rsidRPr="00745AE5">
        <w:rPr>
          <w:rFonts w:cs="Arial"/>
        </w:rPr>
        <w:tab/>
      </w:r>
      <w:r w:rsidR="00745AE5" w:rsidRPr="00745AE5">
        <w:rPr>
          <w:rFonts w:cs="Arial"/>
        </w:rPr>
        <w:t>te gebruiken</w:t>
      </w:r>
      <w:r w:rsidR="006039C1" w:rsidRPr="00745AE5">
        <w:rPr>
          <w:rFonts w:cs="Arial"/>
        </w:rPr>
        <w:t xml:space="preserve"> services</w:t>
      </w:r>
      <w:bookmarkEnd w:id="30"/>
      <w:bookmarkEnd w:id="31"/>
    </w:p>
    <w:p w14:paraId="1533AE55" w14:textId="77777777" w:rsidR="006039C1" w:rsidRPr="00745AE5" w:rsidRDefault="006039C1" w:rsidP="006039C1">
      <w:pPr>
        <w:rPr>
          <w:rFonts w:cs="Arial"/>
        </w:rPr>
      </w:pPr>
    </w:p>
    <w:p w14:paraId="7AB3BD5B" w14:textId="77777777" w:rsidR="006039C1" w:rsidRPr="00745AE5" w:rsidRDefault="006039C1" w:rsidP="006039C1">
      <w:pPr>
        <w:rPr>
          <w:rFonts w:cs="Arial"/>
        </w:rPr>
      </w:pPr>
    </w:p>
    <w:p w14:paraId="5C743B07" w14:textId="77777777" w:rsidR="006039C1" w:rsidRPr="00745AE5" w:rsidRDefault="006039C1" w:rsidP="006039C1">
      <w:pPr>
        <w:rPr>
          <w:rFonts w:cs="Arial"/>
        </w:rPr>
      </w:pPr>
    </w:p>
    <w:p w14:paraId="720955D4" w14:textId="77777777" w:rsidR="006039C1" w:rsidRPr="00745AE5" w:rsidRDefault="006039C1" w:rsidP="00A96F9C">
      <w:pPr>
        <w:pStyle w:val="Bijschrift"/>
        <w:jc w:val="right"/>
        <w:rPr>
          <w:rFonts w:ascii="Arial" w:hAnsi="Arial" w:cs="Arial"/>
          <w:sz w:val="16"/>
          <w:szCs w:val="16"/>
        </w:rPr>
      </w:pPr>
    </w:p>
    <w:p w14:paraId="6B2EA17F" w14:textId="77777777" w:rsidR="00A96F9C" w:rsidRPr="00745AE5" w:rsidRDefault="00A96F9C" w:rsidP="00A96F9C">
      <w:pPr>
        <w:pStyle w:val="Bijschrift"/>
        <w:jc w:val="right"/>
        <w:rPr>
          <w:rFonts w:ascii="Arial" w:hAnsi="Arial" w:cs="Arial"/>
        </w:rPr>
      </w:pPr>
    </w:p>
    <w:p w14:paraId="76F66C29" w14:textId="77777777" w:rsidR="006039C1" w:rsidRPr="00745AE5" w:rsidRDefault="00745AE5" w:rsidP="00745AE5">
      <w:pPr>
        <w:pStyle w:val="Kop2"/>
        <w:rPr>
          <w:rFonts w:cs="Arial"/>
        </w:rPr>
      </w:pPr>
      <w:bookmarkStart w:id="32" w:name="_Toc420489438"/>
      <w:bookmarkStart w:id="33" w:name="_Toc433806936"/>
      <w:bookmarkStart w:id="34" w:name="_Toc440534722"/>
      <w:r w:rsidRPr="00745AE5">
        <w:rPr>
          <w:rFonts w:cs="Arial"/>
        </w:rPr>
        <w:t>4.2</w:t>
      </w:r>
      <w:r w:rsidR="00A96F9C" w:rsidRPr="00745AE5">
        <w:rPr>
          <w:rFonts w:cs="Arial"/>
        </w:rPr>
        <w:tab/>
        <w:t>Gebruikers</w:t>
      </w:r>
      <w:bookmarkEnd w:id="32"/>
      <w:bookmarkEnd w:id="33"/>
      <w:bookmarkEnd w:id="34"/>
    </w:p>
    <w:p w14:paraId="66A057CE" w14:textId="77777777" w:rsidR="00A96F9C" w:rsidRPr="00745AE5" w:rsidRDefault="00A96F9C" w:rsidP="006039C1">
      <w:pPr>
        <w:rPr>
          <w:rFonts w:cs="Arial"/>
        </w:rPr>
      </w:pPr>
    </w:p>
    <w:p w14:paraId="30555DDE" w14:textId="77777777" w:rsidR="00A96F9C" w:rsidRPr="00745AE5" w:rsidRDefault="00A96F9C" w:rsidP="006039C1">
      <w:pPr>
        <w:rPr>
          <w:rFonts w:cs="Arial"/>
        </w:rPr>
      </w:pPr>
    </w:p>
    <w:p w14:paraId="55FED3EE" w14:textId="77777777" w:rsidR="00A96F9C" w:rsidRPr="00745AE5" w:rsidRDefault="00A96F9C" w:rsidP="00745AE5">
      <w:pPr>
        <w:pStyle w:val="Kop2"/>
        <w:rPr>
          <w:rFonts w:cs="Arial"/>
        </w:rPr>
      </w:pPr>
      <w:bookmarkStart w:id="35" w:name="_Toc420489439"/>
      <w:bookmarkStart w:id="36" w:name="_Toc433806937"/>
      <w:bookmarkStart w:id="37" w:name="_Toc440534723"/>
      <w:r w:rsidRPr="00745AE5">
        <w:rPr>
          <w:rFonts w:cs="Arial"/>
        </w:rPr>
        <w:t>4.</w:t>
      </w:r>
      <w:bookmarkEnd w:id="35"/>
      <w:bookmarkEnd w:id="36"/>
      <w:r w:rsidR="00745AE5" w:rsidRPr="00745AE5">
        <w:rPr>
          <w:rFonts w:cs="Arial"/>
        </w:rPr>
        <w:t>3    Rechten</w:t>
      </w:r>
      <w:bookmarkEnd w:id="37"/>
    </w:p>
    <w:p w14:paraId="2C1539D6" w14:textId="77777777" w:rsidR="00745AE5" w:rsidRPr="00745AE5" w:rsidRDefault="00745AE5" w:rsidP="00745AE5">
      <w:pPr>
        <w:rPr>
          <w:rFonts w:cs="Arial"/>
        </w:rPr>
      </w:pPr>
    </w:p>
    <w:p w14:paraId="4558A18E" w14:textId="77777777" w:rsidR="00745AE5" w:rsidRPr="00745AE5" w:rsidRDefault="00745AE5" w:rsidP="00745AE5">
      <w:pPr>
        <w:pStyle w:val="Kop2"/>
        <w:rPr>
          <w:rFonts w:cs="Arial"/>
        </w:rPr>
      </w:pPr>
      <w:bookmarkStart w:id="38" w:name="_Toc440534724"/>
      <w:r w:rsidRPr="00745AE5">
        <w:rPr>
          <w:rFonts w:cs="Arial"/>
        </w:rPr>
        <w:t>4.4   Licenties</w:t>
      </w:r>
      <w:bookmarkEnd w:id="38"/>
    </w:p>
    <w:p w14:paraId="743AA41E" w14:textId="77777777" w:rsidR="00EE4C1C" w:rsidRPr="00745AE5" w:rsidRDefault="00EE4C1C" w:rsidP="006039C1">
      <w:pPr>
        <w:rPr>
          <w:rFonts w:cs="Arial"/>
        </w:rPr>
      </w:pPr>
    </w:p>
    <w:p w14:paraId="08B70372" w14:textId="77777777" w:rsidR="00B22F21" w:rsidRPr="00745AE5" w:rsidRDefault="00B22F21" w:rsidP="006039C1">
      <w:pPr>
        <w:rPr>
          <w:rFonts w:cs="Arial"/>
        </w:rPr>
      </w:pPr>
    </w:p>
    <w:p w14:paraId="700BD94B" w14:textId="77777777" w:rsidR="00EE4C1C" w:rsidRPr="00745AE5" w:rsidRDefault="00EE4C1C" w:rsidP="00EE4C1C">
      <w:pPr>
        <w:rPr>
          <w:rFonts w:cs="Arial"/>
        </w:rPr>
      </w:pPr>
    </w:p>
    <w:p w14:paraId="119C0AE2" w14:textId="77777777" w:rsidR="00EE4C1C" w:rsidRPr="00745AE5" w:rsidRDefault="00EE4C1C" w:rsidP="00EE4C1C">
      <w:pPr>
        <w:rPr>
          <w:rFonts w:cs="Arial"/>
          <w:i/>
        </w:rPr>
      </w:pPr>
    </w:p>
    <w:p w14:paraId="2A5A44AA" w14:textId="77777777" w:rsidR="00EE4C1C" w:rsidRPr="00745AE5" w:rsidRDefault="00EE4C1C" w:rsidP="00EE4C1C">
      <w:pPr>
        <w:rPr>
          <w:rFonts w:cs="Arial"/>
        </w:rPr>
      </w:pPr>
    </w:p>
    <w:p w14:paraId="6408E8F3" w14:textId="77777777" w:rsidR="00596402" w:rsidRPr="00745AE5" w:rsidRDefault="00596402" w:rsidP="001413C4">
      <w:pPr>
        <w:pStyle w:val="Kop1"/>
        <w:rPr>
          <w:rFonts w:ascii="Arial" w:hAnsi="Arial" w:cs="Arial"/>
        </w:rPr>
      </w:pPr>
    </w:p>
    <w:p w14:paraId="44DD9F26" w14:textId="77777777" w:rsidR="007574D0" w:rsidRPr="00745AE5" w:rsidRDefault="007574D0" w:rsidP="007574D0">
      <w:pPr>
        <w:rPr>
          <w:rFonts w:cs="Arial"/>
          <w:lang w:eastAsia="ar-SA"/>
        </w:rPr>
      </w:pPr>
    </w:p>
    <w:p w14:paraId="052F4BBA" w14:textId="77777777" w:rsidR="007574D0" w:rsidRPr="00735BF4" w:rsidRDefault="007574D0" w:rsidP="007574D0">
      <w:pPr>
        <w:rPr>
          <w:rFonts w:cs="Arial"/>
          <w:lang w:eastAsia="ar-SA"/>
        </w:rPr>
      </w:pPr>
    </w:p>
    <w:p w14:paraId="0278C6A9" w14:textId="77777777" w:rsidR="00745AE5" w:rsidRPr="00745AE5" w:rsidRDefault="001413C4" w:rsidP="00EE4C1C">
      <w:pPr>
        <w:pStyle w:val="Kop1"/>
        <w:ind w:left="0" w:firstLine="0"/>
        <w:rPr>
          <w:rFonts w:ascii="Arial" w:hAnsi="Arial" w:cs="Arial"/>
        </w:rPr>
      </w:pPr>
      <w:r w:rsidRPr="00745AE5">
        <w:rPr>
          <w:rFonts w:ascii="Arial" w:hAnsi="Arial" w:cs="Arial"/>
        </w:rPr>
        <w:br w:type="page"/>
      </w:r>
      <w:bookmarkStart w:id="39" w:name="_Toc433806938"/>
      <w:bookmarkStart w:id="40" w:name="_Toc440534725"/>
      <w:r w:rsidR="00C02274" w:rsidRPr="00745AE5">
        <w:rPr>
          <w:rFonts w:ascii="Arial" w:hAnsi="Arial" w:cs="Arial"/>
        </w:rPr>
        <w:lastRenderedPageBreak/>
        <w:t>5</w:t>
      </w:r>
      <w:r w:rsidR="00C02274" w:rsidRPr="00745AE5">
        <w:rPr>
          <w:rFonts w:ascii="Arial" w:hAnsi="Arial" w:cs="Arial"/>
        </w:rPr>
        <w:tab/>
        <w:t>Vereiste</w:t>
      </w:r>
      <w:r w:rsidRPr="00745AE5">
        <w:rPr>
          <w:rFonts w:ascii="Arial" w:hAnsi="Arial" w:cs="Arial"/>
        </w:rPr>
        <w:t xml:space="preserve"> werkstations</w:t>
      </w:r>
      <w:bookmarkEnd w:id="39"/>
      <w:bookmarkEnd w:id="40"/>
      <w:r w:rsidR="000622D8" w:rsidRPr="00745AE5">
        <w:rPr>
          <w:rFonts w:ascii="Arial" w:hAnsi="Arial" w:cs="Arial"/>
        </w:rPr>
        <w:t xml:space="preserve"> </w:t>
      </w:r>
    </w:p>
    <w:p w14:paraId="6E69FBB0" w14:textId="77777777" w:rsidR="00F87FC2" w:rsidRPr="00745AE5" w:rsidRDefault="00745AE5" w:rsidP="00EE4C1C">
      <w:pPr>
        <w:pStyle w:val="Kop1"/>
        <w:ind w:left="0" w:firstLine="0"/>
        <w:rPr>
          <w:rFonts w:ascii="Arial" w:hAnsi="Arial" w:cs="Arial"/>
        </w:rPr>
      </w:pPr>
      <w:r w:rsidRPr="00745AE5">
        <w:rPr>
          <w:rFonts w:ascii="Arial" w:hAnsi="Arial" w:cs="Arial"/>
        </w:rPr>
        <w:br w:type="page"/>
      </w:r>
    </w:p>
    <w:p w14:paraId="72E974EA" w14:textId="77777777" w:rsidR="001413C4" w:rsidRPr="00745AE5" w:rsidRDefault="001413C4" w:rsidP="006039C1">
      <w:pPr>
        <w:rPr>
          <w:rFonts w:cs="Arial"/>
        </w:rPr>
      </w:pPr>
    </w:p>
    <w:p w14:paraId="01372E05" w14:textId="77777777" w:rsidR="00B51AF7" w:rsidRPr="00745AE5" w:rsidRDefault="00B51AF7" w:rsidP="00B51AF7">
      <w:pPr>
        <w:pStyle w:val="Kop1"/>
        <w:rPr>
          <w:rFonts w:ascii="Arial" w:hAnsi="Arial" w:cs="Arial"/>
          <w:color w:val="FF0000"/>
        </w:rPr>
      </w:pPr>
      <w:bookmarkStart w:id="41" w:name="_Toc433806944"/>
      <w:bookmarkStart w:id="42" w:name="_Toc440534726"/>
      <w:r w:rsidRPr="00745AE5">
        <w:rPr>
          <w:rFonts w:ascii="Arial" w:hAnsi="Arial" w:cs="Arial"/>
        </w:rPr>
        <w:t>6</w:t>
      </w:r>
      <w:r w:rsidRPr="00745AE5">
        <w:rPr>
          <w:rFonts w:ascii="Arial" w:hAnsi="Arial" w:cs="Arial"/>
        </w:rPr>
        <w:tab/>
        <w:t>Testplan</w:t>
      </w:r>
      <w:bookmarkEnd w:id="41"/>
      <w:bookmarkEnd w:id="42"/>
      <w:r w:rsidR="00C957F3" w:rsidRPr="00745AE5">
        <w:rPr>
          <w:rFonts w:ascii="Arial" w:hAnsi="Arial" w:cs="Arial"/>
        </w:rPr>
        <w:t xml:space="preserve"> </w:t>
      </w:r>
    </w:p>
    <w:p w14:paraId="3CED36C8" w14:textId="77777777" w:rsidR="00B51AF7" w:rsidRPr="00745AE5" w:rsidRDefault="00B51AF7" w:rsidP="00B51AF7">
      <w:pPr>
        <w:rPr>
          <w:rFonts w:cs="Arial"/>
        </w:rPr>
      </w:pPr>
    </w:p>
    <w:p w14:paraId="735B5CA3" w14:textId="77777777" w:rsidR="00B51AF7" w:rsidRPr="00745AE5" w:rsidRDefault="00B51AF7" w:rsidP="00B51AF7">
      <w:pPr>
        <w:rPr>
          <w:rFonts w:cs="Arial"/>
        </w:rPr>
      </w:pPr>
    </w:p>
    <w:p w14:paraId="12FDD78C" w14:textId="77777777" w:rsidR="00B51AF7" w:rsidRPr="00745AE5" w:rsidRDefault="00B51AF7" w:rsidP="00B51AF7">
      <w:pPr>
        <w:pStyle w:val="Kop2"/>
        <w:rPr>
          <w:rFonts w:cs="Arial"/>
        </w:rPr>
      </w:pPr>
      <w:bookmarkStart w:id="43" w:name="_Toc433806945"/>
      <w:bookmarkStart w:id="44" w:name="_Toc440534727"/>
      <w:r w:rsidRPr="00745AE5">
        <w:rPr>
          <w:rFonts w:cs="Arial"/>
        </w:rPr>
        <w:t>6.1</w:t>
      </w:r>
      <w:r w:rsidRPr="00745AE5">
        <w:rPr>
          <w:rFonts w:cs="Arial"/>
        </w:rPr>
        <w:tab/>
        <w:t>Waarom wordt er getest</w:t>
      </w:r>
      <w:bookmarkEnd w:id="43"/>
      <w:bookmarkEnd w:id="44"/>
    </w:p>
    <w:p w14:paraId="2F42D2ED" w14:textId="77777777" w:rsidR="00B51AF7" w:rsidRPr="00745AE5" w:rsidRDefault="00B51AF7" w:rsidP="00B51AF7">
      <w:pPr>
        <w:rPr>
          <w:rFonts w:cs="Arial"/>
        </w:rPr>
      </w:pPr>
    </w:p>
    <w:p w14:paraId="31A2A95D" w14:textId="77777777" w:rsidR="00B51AF7" w:rsidRPr="00745AE5" w:rsidRDefault="00B51AF7" w:rsidP="00B51AF7">
      <w:pPr>
        <w:rPr>
          <w:rFonts w:cs="Arial"/>
        </w:rPr>
      </w:pPr>
    </w:p>
    <w:p w14:paraId="48481167" w14:textId="77777777" w:rsidR="00B51AF7" w:rsidRPr="00745AE5" w:rsidRDefault="00B51AF7" w:rsidP="00D94A01">
      <w:pPr>
        <w:pStyle w:val="Kop2"/>
        <w:rPr>
          <w:rFonts w:cs="Arial"/>
        </w:rPr>
      </w:pPr>
      <w:bookmarkStart w:id="45" w:name="_Toc433806946"/>
      <w:bookmarkStart w:id="46" w:name="_Toc440534728"/>
      <w:r w:rsidRPr="00745AE5">
        <w:rPr>
          <w:rFonts w:cs="Arial"/>
        </w:rPr>
        <w:t>6.2</w:t>
      </w:r>
      <w:r w:rsidRPr="00745AE5">
        <w:rPr>
          <w:rFonts w:cs="Arial"/>
        </w:rPr>
        <w:tab/>
        <w:t>Wanneer testen</w:t>
      </w:r>
      <w:bookmarkEnd w:id="45"/>
      <w:bookmarkEnd w:id="46"/>
    </w:p>
    <w:p w14:paraId="0FD0743D" w14:textId="77777777" w:rsidR="00B51AF7" w:rsidRPr="00745AE5" w:rsidRDefault="00B51AF7" w:rsidP="00B51AF7">
      <w:pPr>
        <w:rPr>
          <w:rFonts w:cs="Arial"/>
        </w:rPr>
      </w:pPr>
    </w:p>
    <w:p w14:paraId="4B07F724" w14:textId="77777777" w:rsidR="00D94A01" w:rsidRPr="00745AE5" w:rsidRDefault="00D94A01" w:rsidP="00B51AF7">
      <w:pPr>
        <w:rPr>
          <w:rFonts w:cs="Arial"/>
        </w:rPr>
      </w:pPr>
    </w:p>
    <w:p w14:paraId="0BA0F5A6" w14:textId="77777777" w:rsidR="00B51AF7" w:rsidRPr="00745AE5" w:rsidRDefault="00B51AF7" w:rsidP="00D94A01">
      <w:pPr>
        <w:pStyle w:val="Kop2"/>
        <w:rPr>
          <w:rFonts w:cs="Arial"/>
        </w:rPr>
      </w:pPr>
      <w:bookmarkStart w:id="47" w:name="_Toc433806947"/>
      <w:bookmarkStart w:id="48" w:name="_Toc440534729"/>
      <w:r w:rsidRPr="00745AE5">
        <w:rPr>
          <w:rFonts w:cs="Arial"/>
        </w:rPr>
        <w:t>6.3</w:t>
      </w:r>
      <w:r w:rsidRPr="00745AE5">
        <w:rPr>
          <w:rFonts w:cs="Arial"/>
        </w:rPr>
        <w:tab/>
        <w:t>Wie gaat testen</w:t>
      </w:r>
      <w:bookmarkEnd w:id="47"/>
      <w:bookmarkEnd w:id="48"/>
    </w:p>
    <w:p w14:paraId="38FCA56A" w14:textId="77777777" w:rsidR="00B51AF7" w:rsidRPr="00745AE5" w:rsidRDefault="00B51AF7" w:rsidP="00B51AF7">
      <w:pPr>
        <w:rPr>
          <w:rFonts w:cs="Arial"/>
        </w:rPr>
      </w:pPr>
    </w:p>
    <w:p w14:paraId="4F62B19E" w14:textId="77777777" w:rsidR="00D94A01" w:rsidRPr="00745AE5" w:rsidRDefault="00D94A01" w:rsidP="00B51AF7">
      <w:pPr>
        <w:rPr>
          <w:rFonts w:cs="Arial"/>
        </w:rPr>
      </w:pPr>
    </w:p>
    <w:p w14:paraId="1844D9A3" w14:textId="77777777" w:rsidR="00B51AF7" w:rsidRPr="00745AE5" w:rsidRDefault="00B51AF7" w:rsidP="00D94A01">
      <w:pPr>
        <w:pStyle w:val="Kop2"/>
        <w:rPr>
          <w:rFonts w:cs="Arial"/>
        </w:rPr>
      </w:pPr>
      <w:bookmarkStart w:id="49" w:name="_Toc433806948"/>
      <w:bookmarkStart w:id="50" w:name="_Toc440534730"/>
      <w:r w:rsidRPr="00745AE5">
        <w:rPr>
          <w:rFonts w:cs="Arial"/>
        </w:rPr>
        <w:t>6.4</w:t>
      </w:r>
      <w:r w:rsidRPr="00745AE5">
        <w:rPr>
          <w:rFonts w:cs="Arial"/>
        </w:rPr>
        <w:tab/>
        <w:t>Waar wordt getest</w:t>
      </w:r>
      <w:bookmarkEnd w:id="49"/>
      <w:bookmarkEnd w:id="50"/>
    </w:p>
    <w:p w14:paraId="245DF086" w14:textId="77777777" w:rsidR="00D94A01" w:rsidRPr="00745AE5" w:rsidRDefault="00D94A01" w:rsidP="00B51AF7">
      <w:pPr>
        <w:rPr>
          <w:rFonts w:cs="Arial"/>
        </w:rPr>
      </w:pPr>
    </w:p>
    <w:p w14:paraId="42E101E5" w14:textId="77777777" w:rsidR="00B51AF7" w:rsidRPr="00745AE5" w:rsidRDefault="00B51AF7" w:rsidP="00D94A01">
      <w:pPr>
        <w:pStyle w:val="Kop2"/>
        <w:rPr>
          <w:rFonts w:cs="Arial"/>
        </w:rPr>
      </w:pPr>
      <w:bookmarkStart w:id="51" w:name="_Toc433806949"/>
      <w:bookmarkStart w:id="52" w:name="_Toc440534731"/>
      <w:r w:rsidRPr="00745AE5">
        <w:rPr>
          <w:rFonts w:cs="Arial"/>
        </w:rPr>
        <w:t>6.5</w:t>
      </w:r>
      <w:r w:rsidRPr="00745AE5">
        <w:rPr>
          <w:rFonts w:cs="Arial"/>
        </w:rPr>
        <w:tab/>
        <w:t>Wat wordt getest</w:t>
      </w:r>
      <w:bookmarkEnd w:id="51"/>
      <w:bookmarkEnd w:id="52"/>
      <w:r w:rsidR="00AA3CC0" w:rsidRPr="00745AE5">
        <w:rPr>
          <w:rFonts w:cs="Arial"/>
        </w:rPr>
        <w:t xml:space="preserve"> </w:t>
      </w:r>
    </w:p>
    <w:p w14:paraId="4D129764" w14:textId="77777777" w:rsidR="00B51AF7" w:rsidRPr="00745AE5" w:rsidRDefault="00B51AF7" w:rsidP="00B51AF7">
      <w:pPr>
        <w:rPr>
          <w:rFonts w:cs="Arial"/>
        </w:rPr>
      </w:pPr>
    </w:p>
    <w:p w14:paraId="5D46B211" w14:textId="77777777" w:rsidR="00D94A01" w:rsidRPr="00745AE5" w:rsidRDefault="00D94A01" w:rsidP="00B51AF7">
      <w:pPr>
        <w:rPr>
          <w:rFonts w:cs="Arial"/>
        </w:rPr>
      </w:pPr>
    </w:p>
    <w:p w14:paraId="7C2A0EBD" w14:textId="77777777" w:rsidR="00B51AF7" w:rsidRPr="00745AE5" w:rsidRDefault="00B51AF7" w:rsidP="00D94A01">
      <w:pPr>
        <w:pStyle w:val="Kop2"/>
        <w:rPr>
          <w:rFonts w:cs="Arial"/>
        </w:rPr>
      </w:pPr>
      <w:bookmarkStart w:id="53" w:name="_Toc433806950"/>
      <w:bookmarkStart w:id="54" w:name="_Toc440534732"/>
      <w:r w:rsidRPr="00745AE5">
        <w:rPr>
          <w:rFonts w:cs="Arial"/>
        </w:rPr>
        <w:t>6.6</w:t>
      </w:r>
      <w:r w:rsidRPr="00745AE5">
        <w:rPr>
          <w:rFonts w:cs="Arial"/>
        </w:rPr>
        <w:tab/>
        <w:t>Welke testen worden uitgevoerd</w:t>
      </w:r>
      <w:bookmarkEnd w:id="53"/>
      <w:bookmarkEnd w:id="54"/>
    </w:p>
    <w:p w14:paraId="74845D52" w14:textId="77777777" w:rsidR="00745AE5" w:rsidRPr="00745AE5" w:rsidRDefault="00745AE5" w:rsidP="00745AE5">
      <w:pPr>
        <w:pStyle w:val="Kop1"/>
        <w:rPr>
          <w:rFonts w:ascii="Arial" w:hAnsi="Arial" w:cs="Arial"/>
        </w:rPr>
      </w:pPr>
      <w:bookmarkStart w:id="55" w:name="_Toc433806951"/>
      <w:r w:rsidRPr="00745AE5">
        <w:rPr>
          <w:rFonts w:ascii="Arial" w:hAnsi="Arial" w:cs="Arial"/>
        </w:rPr>
        <w:br w:type="page"/>
      </w:r>
      <w:bookmarkStart w:id="56" w:name="_Toc440534733"/>
      <w:bookmarkEnd w:id="55"/>
      <w:r w:rsidRPr="00745AE5">
        <w:rPr>
          <w:rFonts w:ascii="Arial" w:hAnsi="Arial" w:cs="Arial"/>
        </w:rPr>
        <w:lastRenderedPageBreak/>
        <w:t>Bijlage A: Installatiehandleiding</w:t>
      </w:r>
      <w:bookmarkEnd w:id="56"/>
    </w:p>
    <w:p w14:paraId="14FD0BF3" w14:textId="77777777" w:rsidR="00E83B07" w:rsidRPr="00745AE5" w:rsidRDefault="00745AE5" w:rsidP="00745AE5">
      <w:pPr>
        <w:pStyle w:val="Kop1"/>
        <w:rPr>
          <w:rFonts w:ascii="Arial" w:hAnsi="Arial" w:cs="Arial"/>
        </w:rPr>
      </w:pPr>
      <w:r w:rsidRPr="00745AE5">
        <w:rPr>
          <w:rFonts w:ascii="Arial" w:hAnsi="Arial" w:cs="Arial"/>
        </w:rPr>
        <w:br w:type="page"/>
      </w:r>
      <w:bookmarkStart w:id="57" w:name="_Toc440534734"/>
      <w:r w:rsidR="00FF478C">
        <w:rPr>
          <w:rFonts w:ascii="Arial" w:hAnsi="Arial" w:cs="Arial"/>
        </w:rPr>
        <w:lastRenderedPageBreak/>
        <w:t>Bijlage B</w:t>
      </w:r>
      <w:r w:rsidRPr="00745AE5">
        <w:rPr>
          <w:rFonts w:ascii="Arial" w:hAnsi="Arial" w:cs="Arial"/>
        </w:rPr>
        <w:t>: Gebruikershandleiding</w:t>
      </w:r>
      <w:bookmarkEnd w:id="57"/>
      <w:r w:rsidRPr="00745AE5">
        <w:rPr>
          <w:rFonts w:ascii="Arial" w:hAnsi="Arial" w:cs="Arial"/>
        </w:rPr>
        <w:t xml:space="preserve"> </w:t>
      </w:r>
    </w:p>
    <w:p w14:paraId="4AC0382D" w14:textId="77777777" w:rsidR="00E83B07" w:rsidRDefault="00E83B07" w:rsidP="006039C1">
      <w:pPr>
        <w:rPr>
          <w:rFonts w:cs="Arial"/>
        </w:rPr>
      </w:pPr>
    </w:p>
    <w:p w14:paraId="0580189E" w14:textId="77777777" w:rsidR="00B860B7" w:rsidRDefault="00B860B7" w:rsidP="006039C1">
      <w:pPr>
        <w:rPr>
          <w:rFonts w:cs="Arial"/>
        </w:rPr>
      </w:pPr>
    </w:p>
    <w:p w14:paraId="1E3D2A43" w14:textId="77777777" w:rsidR="00B860B7" w:rsidRDefault="00B860B7" w:rsidP="006039C1">
      <w:pPr>
        <w:rPr>
          <w:rFonts w:cs="Arial"/>
        </w:rPr>
      </w:pPr>
    </w:p>
    <w:p w14:paraId="2B8AFD0B" w14:textId="77777777" w:rsidR="00B860B7" w:rsidRDefault="00B860B7" w:rsidP="006039C1">
      <w:pPr>
        <w:rPr>
          <w:rFonts w:cs="Arial"/>
        </w:rPr>
      </w:pPr>
    </w:p>
    <w:p w14:paraId="0E1A6B63" w14:textId="77777777" w:rsidR="00B860B7" w:rsidRDefault="00B860B7" w:rsidP="006039C1">
      <w:pPr>
        <w:rPr>
          <w:rFonts w:cs="Arial"/>
        </w:rPr>
      </w:pPr>
    </w:p>
    <w:p w14:paraId="26966705" w14:textId="77777777" w:rsidR="00B860B7" w:rsidRDefault="00B860B7" w:rsidP="006039C1">
      <w:pPr>
        <w:rPr>
          <w:rFonts w:cs="Arial"/>
        </w:rPr>
      </w:pPr>
    </w:p>
    <w:p w14:paraId="72FAEB2D" w14:textId="77777777" w:rsidR="00B860B7" w:rsidRDefault="00B860B7" w:rsidP="006039C1">
      <w:pPr>
        <w:rPr>
          <w:rFonts w:cs="Arial"/>
        </w:rPr>
      </w:pPr>
    </w:p>
    <w:p w14:paraId="1F1D1EAD" w14:textId="77777777" w:rsidR="00B860B7" w:rsidRDefault="00B860B7" w:rsidP="006039C1">
      <w:pPr>
        <w:rPr>
          <w:rFonts w:cs="Arial"/>
        </w:rPr>
      </w:pPr>
    </w:p>
    <w:p w14:paraId="3B2E9A1B" w14:textId="77777777" w:rsidR="00B860B7" w:rsidRDefault="00B860B7" w:rsidP="006039C1">
      <w:pPr>
        <w:rPr>
          <w:rFonts w:cs="Arial"/>
        </w:rPr>
      </w:pPr>
    </w:p>
    <w:p w14:paraId="05DACDB0" w14:textId="77777777" w:rsidR="00B860B7" w:rsidRDefault="00B860B7" w:rsidP="006039C1">
      <w:pPr>
        <w:rPr>
          <w:rFonts w:cs="Arial"/>
        </w:rPr>
      </w:pPr>
    </w:p>
    <w:p w14:paraId="36117E2E" w14:textId="77777777" w:rsidR="00B860B7" w:rsidRDefault="00B860B7" w:rsidP="006039C1">
      <w:pPr>
        <w:rPr>
          <w:rFonts w:cs="Arial"/>
        </w:rPr>
      </w:pPr>
    </w:p>
    <w:p w14:paraId="3B1976E0" w14:textId="6A26F095" w:rsidR="00B860B7" w:rsidRDefault="00B860B7" w:rsidP="006039C1">
      <w:pPr>
        <w:rPr>
          <w:rFonts w:cs="Arial"/>
        </w:rPr>
      </w:pPr>
      <w:r>
        <w:rPr>
          <w:rFonts w:cs="Arial"/>
        </w:rPr>
        <w:t>Welke authenticatie gaan gebruiken</w:t>
      </w:r>
    </w:p>
    <w:p w14:paraId="2558AD29" w14:textId="77777777" w:rsidR="00B860B7" w:rsidRDefault="00B860B7" w:rsidP="006039C1">
      <w:pPr>
        <w:rPr>
          <w:rFonts w:cs="Arial"/>
        </w:rPr>
      </w:pPr>
      <w:r>
        <w:rPr>
          <w:rFonts w:cs="Arial"/>
        </w:rPr>
        <w:t>Cloud controller</w:t>
      </w:r>
    </w:p>
    <w:p w14:paraId="075CD0AD" w14:textId="2ED2674F" w:rsidR="001D691D" w:rsidRDefault="001D691D" w:rsidP="006039C1">
      <w:pPr>
        <w:rPr>
          <w:rFonts w:cs="Arial"/>
        </w:rPr>
      </w:pPr>
      <w:r>
        <w:rPr>
          <w:rFonts w:cs="Arial"/>
        </w:rPr>
        <w:t xml:space="preserve">Bijkomende Licentie voor aanschaf </w:t>
      </w:r>
      <w:proofErr w:type="spellStart"/>
      <w:r>
        <w:rPr>
          <w:rFonts w:cs="Arial"/>
        </w:rPr>
        <w:t>aruba</w:t>
      </w:r>
      <w:proofErr w:type="spellEnd"/>
      <w:r>
        <w:rPr>
          <w:rFonts w:cs="Arial"/>
        </w:rPr>
        <w:t xml:space="preserve"> producten.</w:t>
      </w:r>
    </w:p>
    <w:p w14:paraId="6295FB31" w14:textId="6137C8C7" w:rsidR="001D691D" w:rsidRDefault="00E56028" w:rsidP="006039C1">
      <w:pPr>
        <w:rPr>
          <w:rFonts w:cs="Arial"/>
        </w:rPr>
      </w:pPr>
      <w:r>
        <w:rPr>
          <w:rFonts w:cs="Arial"/>
        </w:rPr>
        <w:t xml:space="preserve">Garanties </w:t>
      </w:r>
    </w:p>
    <w:p w14:paraId="0356130E" w14:textId="7149B0C6" w:rsidR="00E56028" w:rsidRDefault="00E56028" w:rsidP="006039C1">
      <w:pPr>
        <w:rPr>
          <w:rFonts w:cs="Arial"/>
        </w:rPr>
      </w:pPr>
    </w:p>
    <w:p w14:paraId="57B24575" w14:textId="77777777" w:rsidR="00E56028" w:rsidRDefault="00E56028" w:rsidP="006039C1">
      <w:pPr>
        <w:rPr>
          <w:rFonts w:cs="Arial"/>
        </w:rPr>
      </w:pPr>
    </w:p>
    <w:p w14:paraId="35217FFC" w14:textId="078A1773" w:rsidR="00E56028" w:rsidRDefault="00E56028" w:rsidP="006039C1">
      <w:pPr>
        <w:rPr>
          <w:rFonts w:cs="Arial"/>
        </w:rPr>
      </w:pPr>
    </w:p>
    <w:p w14:paraId="5C4E8602" w14:textId="77777777" w:rsidR="001D691D" w:rsidRDefault="001D691D" w:rsidP="006039C1">
      <w:pPr>
        <w:rPr>
          <w:rFonts w:cs="Arial"/>
        </w:rPr>
      </w:pPr>
    </w:p>
    <w:p w14:paraId="1362106F" w14:textId="77777777" w:rsidR="001D691D" w:rsidRDefault="001D691D" w:rsidP="006039C1">
      <w:pPr>
        <w:rPr>
          <w:rFonts w:cs="Arial"/>
        </w:rPr>
      </w:pPr>
    </w:p>
    <w:p w14:paraId="264413F2" w14:textId="0EBE26E3" w:rsidR="00B860B7" w:rsidRPr="00745AE5" w:rsidRDefault="00B860B7" w:rsidP="006039C1">
      <w:pPr>
        <w:rPr>
          <w:rFonts w:cs="Arial"/>
        </w:rPr>
      </w:pPr>
      <w:r>
        <w:rPr>
          <w:rFonts w:cs="Arial"/>
        </w:rPr>
        <w:t xml:space="preserve"> </w:t>
      </w:r>
    </w:p>
    <w:sectPr w:rsidR="00B860B7" w:rsidRPr="00745AE5">
      <w:headerReference w:type="default" r:id="rId8"/>
      <w:footerReference w:type="default" r:id="rId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94E44" w14:textId="77777777" w:rsidR="00065DBA" w:rsidRDefault="00065DBA" w:rsidP="00AB494A">
      <w:r>
        <w:separator/>
      </w:r>
    </w:p>
  </w:endnote>
  <w:endnote w:type="continuationSeparator" w:id="0">
    <w:p w14:paraId="5412B327" w14:textId="77777777" w:rsidR="00065DBA" w:rsidRDefault="00065DBA"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484030"/>
      <w:docPartObj>
        <w:docPartGallery w:val="Page Numbers (Bottom of Page)"/>
        <w:docPartUnique/>
      </w:docPartObj>
    </w:sdtPr>
    <w:sdtEndPr/>
    <w:sdtContent>
      <w:p w14:paraId="69FB4E21" w14:textId="77777777" w:rsidR="002F28CD" w:rsidRDefault="002F28CD">
        <w:pPr>
          <w:pStyle w:val="Voettekst"/>
          <w:jc w:val="right"/>
        </w:pPr>
        <w:r>
          <w:fldChar w:fldCharType="begin"/>
        </w:r>
        <w:r>
          <w:instrText>PAGE   \* MERGEFORMAT</w:instrText>
        </w:r>
        <w:r>
          <w:fldChar w:fldCharType="separate"/>
        </w:r>
        <w:r w:rsidR="007914B0">
          <w:rPr>
            <w:noProof/>
          </w:rPr>
          <w:t>4</w:t>
        </w:r>
        <w:r>
          <w:fldChar w:fldCharType="end"/>
        </w:r>
      </w:p>
    </w:sdtContent>
  </w:sdt>
  <w:p w14:paraId="68F12978" w14:textId="77777777" w:rsidR="00DB2087" w:rsidRPr="0022527D" w:rsidRDefault="00DB2087" w:rsidP="00CD05FD">
    <w:pPr>
      <w:pStyle w:val="Voettekst"/>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957B4" w14:textId="77777777" w:rsidR="00065DBA" w:rsidRDefault="00065DBA" w:rsidP="00AB494A">
      <w:r>
        <w:separator/>
      </w:r>
    </w:p>
  </w:footnote>
  <w:footnote w:type="continuationSeparator" w:id="0">
    <w:p w14:paraId="04F32D05" w14:textId="77777777" w:rsidR="00065DBA" w:rsidRDefault="00065DBA" w:rsidP="00AB49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0B9F5" w14:textId="77777777" w:rsidR="00DB2087" w:rsidRDefault="00FF478C">
    <w:pPr>
      <w:pStyle w:val="Koptekst"/>
    </w:pPr>
    <w:r>
      <w:rPr>
        <w:noProof/>
      </w:rPr>
      <w:drawing>
        <wp:anchor distT="0" distB="0" distL="114300" distR="114300" simplePos="0" relativeHeight="251657728" behindDoc="1" locked="0" layoutInCell="1" allowOverlap="1" wp14:anchorId="6774796C" wp14:editId="7A630869">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44469EBA" wp14:editId="644425B4">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6745F4"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914B0">
                            <w:rPr>
                              <w:b/>
                              <w:noProof/>
                              <w:color w:val="A6A6A6"/>
                              <w:sz w:val="36"/>
                              <w:szCs w:val="36"/>
                            </w:rPr>
                            <w:t>4</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469EBA" id="_x0000_t202" coordsize="21600,21600" o:spt="202" path="m0,0l0,21600,21600,21600,21600,0xe">
              <v:stroke joinstyle="miter"/>
              <v:path gradientshapeok="t" o:connecttype="rect"/>
            </v:shapetype>
            <v:shape id="Text_x0020_Box_x0020_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" stroked="f">
              <v:textbox inset="0,0,0,0">
                <w:txbxContent>
                  <w:p w14:paraId="256745F4"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E26BA8">
                      <w:rPr>
                        <w:b/>
                        <w:noProof/>
                        <w:color w:val="A6A6A6"/>
                        <w:sz w:val="36"/>
                        <w:szCs w:val="36"/>
                      </w:rPr>
                      <w:t>3</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3FE67B4"/>
    <w:lvl w:ilvl="0">
      <w:start w:val="1"/>
      <w:numFmt w:val="decimal"/>
      <w:lvlText w:val="%1."/>
      <w:lvlJc w:val="left"/>
      <w:pPr>
        <w:tabs>
          <w:tab w:val="num" w:pos="1492"/>
        </w:tabs>
        <w:ind w:left="1492" w:hanging="360"/>
      </w:pPr>
    </w:lvl>
  </w:abstractNum>
  <w:abstractNum w:abstractNumId="1">
    <w:nsid w:val="FFFFFF7D"/>
    <w:multiLevelType w:val="singleLevel"/>
    <w:tmpl w:val="7660D404"/>
    <w:lvl w:ilvl="0">
      <w:start w:val="1"/>
      <w:numFmt w:val="decimal"/>
      <w:lvlText w:val="%1."/>
      <w:lvlJc w:val="left"/>
      <w:pPr>
        <w:tabs>
          <w:tab w:val="num" w:pos="1209"/>
        </w:tabs>
        <w:ind w:left="1209" w:hanging="360"/>
      </w:pPr>
    </w:lvl>
  </w:abstractNum>
  <w:abstractNum w:abstractNumId="2">
    <w:nsid w:val="FFFFFF7E"/>
    <w:multiLevelType w:val="singleLevel"/>
    <w:tmpl w:val="93F20FE6"/>
    <w:lvl w:ilvl="0">
      <w:start w:val="1"/>
      <w:numFmt w:val="decimal"/>
      <w:lvlText w:val="%1."/>
      <w:lvlJc w:val="left"/>
      <w:pPr>
        <w:tabs>
          <w:tab w:val="num" w:pos="926"/>
        </w:tabs>
        <w:ind w:left="926" w:hanging="360"/>
      </w:pPr>
    </w:lvl>
  </w:abstractNum>
  <w:abstractNum w:abstractNumId="3">
    <w:nsid w:val="FFFFFF7F"/>
    <w:multiLevelType w:val="singleLevel"/>
    <w:tmpl w:val="45BA5170"/>
    <w:lvl w:ilvl="0">
      <w:start w:val="1"/>
      <w:numFmt w:val="decimal"/>
      <w:lvlText w:val="%1."/>
      <w:lvlJc w:val="left"/>
      <w:pPr>
        <w:tabs>
          <w:tab w:val="num" w:pos="643"/>
        </w:tabs>
        <w:ind w:left="643" w:hanging="360"/>
      </w:pPr>
    </w:lvl>
  </w:abstractNum>
  <w:abstractNum w:abstractNumId="4">
    <w:nsid w:val="FFFFFF80"/>
    <w:multiLevelType w:val="singleLevel"/>
    <w:tmpl w:val="A85074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E2FBC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426A4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1828F7C0"/>
    <w:lvl w:ilvl="0">
      <w:start w:val="1"/>
      <w:numFmt w:val="decimal"/>
      <w:lvlText w:val="%1."/>
      <w:lvlJc w:val="left"/>
      <w:pPr>
        <w:tabs>
          <w:tab w:val="num" w:pos="360"/>
        </w:tabs>
        <w:ind w:left="360" w:hanging="360"/>
      </w:pPr>
    </w:lvl>
  </w:abstractNum>
  <w:abstractNum w:abstractNumId="9">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1745C21"/>
    <w:multiLevelType w:val="hybridMultilevel"/>
    <w:tmpl w:val="70E2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2">
    <w:nsid w:val="04043F2E"/>
    <w:multiLevelType w:val="hybridMultilevel"/>
    <w:tmpl w:val="114E30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059313C2"/>
    <w:multiLevelType w:val="hybridMultilevel"/>
    <w:tmpl w:val="73BC7266"/>
    <w:lvl w:ilvl="0" w:tplc="04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065A69DE"/>
    <w:multiLevelType w:val="hybridMultilevel"/>
    <w:tmpl w:val="6FC8A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0AB15CFE"/>
    <w:multiLevelType w:val="hybridMultilevel"/>
    <w:tmpl w:val="61B0F076"/>
    <w:lvl w:ilvl="0" w:tplc="6D4EA7E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0DE95E2B"/>
    <w:multiLevelType w:val="multilevel"/>
    <w:tmpl w:val="E668AFBC"/>
    <w:lvl w:ilvl="0">
      <w:start w:val="1"/>
      <w:numFmt w:val="decimal"/>
      <w:lvlText w:val="%1"/>
      <w:lvlJc w:val="left"/>
      <w:pPr>
        <w:ind w:left="800" w:hanging="440"/>
      </w:pPr>
      <w:rPr>
        <w:rFonts w:hint="default"/>
      </w:rPr>
    </w:lvl>
    <w:lvl w:ilvl="1">
      <w:start w:val="2"/>
      <w:numFmt w:val="decimal"/>
      <w:isLgl/>
      <w:lvlText w:val="%1.%2"/>
      <w:lvlJc w:val="left"/>
      <w:pPr>
        <w:ind w:left="1060" w:hanging="7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133D442C"/>
    <w:multiLevelType w:val="hybridMultilevel"/>
    <w:tmpl w:val="4168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17CB0865"/>
    <w:multiLevelType w:val="hybridMultilevel"/>
    <w:tmpl w:val="8BE66E2C"/>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18A475B4"/>
    <w:multiLevelType w:val="hybridMultilevel"/>
    <w:tmpl w:val="AD6A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1">
    <w:nsid w:val="1AD04D8D"/>
    <w:multiLevelType w:val="hybridMultilevel"/>
    <w:tmpl w:val="B41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2">
    <w:nsid w:val="1C436E96"/>
    <w:multiLevelType w:val="hybridMultilevel"/>
    <w:tmpl w:val="6A46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1E530326"/>
    <w:multiLevelType w:val="hybridMultilevel"/>
    <w:tmpl w:val="D02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4">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5">
    <w:nsid w:val="2CD63882"/>
    <w:multiLevelType w:val="hybridMultilevel"/>
    <w:tmpl w:val="42E6C4E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5820BC5"/>
    <w:multiLevelType w:val="hybridMultilevel"/>
    <w:tmpl w:val="5B82EA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nsid w:val="3E8D7676"/>
    <w:multiLevelType w:val="hybridMultilevel"/>
    <w:tmpl w:val="C29EE0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3FCA7BDB"/>
    <w:multiLevelType w:val="hybridMultilevel"/>
    <w:tmpl w:val="1B26D910"/>
    <w:lvl w:ilvl="0" w:tplc="2A6E02CE">
      <w:numFmt w:val="bullet"/>
      <w:lvlText w:val="-"/>
      <w:lvlJc w:val="left"/>
      <w:pPr>
        <w:tabs>
          <w:tab w:val="num" w:pos="1065"/>
        </w:tabs>
        <w:ind w:left="1065" w:hanging="705"/>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23D54A3"/>
    <w:multiLevelType w:val="hybridMultilevel"/>
    <w:tmpl w:val="9042A0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5DF3EC3"/>
    <w:multiLevelType w:val="hybridMultilevel"/>
    <w:tmpl w:val="41023C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88612A8"/>
    <w:multiLevelType w:val="hybridMultilevel"/>
    <w:tmpl w:val="BB74E50A"/>
    <w:lvl w:ilvl="0" w:tplc="0413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52693FB7"/>
    <w:multiLevelType w:val="hybridMultilevel"/>
    <w:tmpl w:val="2B721E3E"/>
    <w:lvl w:ilvl="0" w:tplc="DBF28E14">
      <w:numFmt w:val="bullet"/>
      <w:lvlText w:val="-"/>
      <w:lvlJc w:val="left"/>
      <w:pPr>
        <w:ind w:left="1080" w:hanging="360"/>
      </w:pPr>
      <w:rPr>
        <w:rFonts w:ascii="Trebuchet MS" w:eastAsia="Times New Roman" w:hAnsi="Trebuchet MS"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3">
    <w:nsid w:val="53B04F9D"/>
    <w:multiLevelType w:val="hybridMultilevel"/>
    <w:tmpl w:val="256C2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6401C9E"/>
    <w:multiLevelType w:val="hybridMultilevel"/>
    <w:tmpl w:val="2EC6C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9184074"/>
    <w:multiLevelType w:val="hybridMultilevel"/>
    <w:tmpl w:val="D8EED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B982BFB"/>
    <w:multiLevelType w:val="hybridMultilevel"/>
    <w:tmpl w:val="0EA8B1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0590BC5"/>
    <w:multiLevelType w:val="hybridMultilevel"/>
    <w:tmpl w:val="B35C50F0"/>
    <w:lvl w:ilvl="0" w:tplc="3338412C">
      <w:start w:val="4"/>
      <w:numFmt w:val="bullet"/>
      <w:lvlText w:val="-"/>
      <w:lvlJc w:val="left"/>
      <w:pPr>
        <w:ind w:left="1065" w:hanging="360"/>
      </w:pPr>
      <w:rPr>
        <w:rFonts w:ascii="Arial" w:eastAsia="Times New Roman"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8">
    <w:nsid w:val="60BD0BE9"/>
    <w:multiLevelType w:val="hybridMultilevel"/>
    <w:tmpl w:val="43A0A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43D3B56"/>
    <w:multiLevelType w:val="hybridMultilevel"/>
    <w:tmpl w:val="0AF483A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0">
    <w:nsid w:val="652D4D56"/>
    <w:multiLevelType w:val="hybridMultilevel"/>
    <w:tmpl w:val="3F18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9B63574"/>
    <w:multiLevelType w:val="hybridMultilevel"/>
    <w:tmpl w:val="D7EAE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B747DC0"/>
    <w:multiLevelType w:val="hybridMultilevel"/>
    <w:tmpl w:val="FCCEF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CAA7695"/>
    <w:multiLevelType w:val="hybridMultilevel"/>
    <w:tmpl w:val="EFE0E2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6FBC4F5F"/>
    <w:multiLevelType w:val="multilevel"/>
    <w:tmpl w:val="6958D2A0"/>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786213A"/>
    <w:multiLevelType w:val="hybridMultilevel"/>
    <w:tmpl w:val="CE2C2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C8C5479"/>
    <w:multiLevelType w:val="hybridMultilevel"/>
    <w:tmpl w:val="C65C5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E5A18A0"/>
    <w:multiLevelType w:val="hybridMultilevel"/>
    <w:tmpl w:val="26144D06"/>
    <w:lvl w:ilvl="0" w:tplc="04130001">
      <w:start w:val="1"/>
      <w:numFmt w:val="bullet"/>
      <w:lvlText w:val=""/>
      <w:lvlJc w:val="left"/>
      <w:pPr>
        <w:ind w:left="106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10"/>
  </w:num>
  <w:num w:numId="14">
    <w:abstractNumId w:val="11"/>
  </w:num>
  <w:num w:numId="15">
    <w:abstractNumId w:val="10"/>
  </w:num>
  <w:num w:numId="16">
    <w:abstractNumId w:val="24"/>
  </w:num>
  <w:num w:numId="17">
    <w:abstractNumId w:val="21"/>
  </w:num>
  <w:num w:numId="18">
    <w:abstractNumId w:val="23"/>
  </w:num>
  <w:num w:numId="19">
    <w:abstractNumId w:val="20"/>
  </w:num>
  <w:num w:numId="20">
    <w:abstractNumId w:val="12"/>
  </w:num>
  <w:num w:numId="21">
    <w:abstractNumId w:val="30"/>
  </w:num>
  <w:num w:numId="22">
    <w:abstractNumId w:val="26"/>
  </w:num>
  <w:num w:numId="23">
    <w:abstractNumId w:val="29"/>
  </w:num>
  <w:num w:numId="24">
    <w:abstractNumId w:val="27"/>
  </w:num>
  <w:num w:numId="25">
    <w:abstractNumId w:val="43"/>
  </w:num>
  <w:num w:numId="26">
    <w:abstractNumId w:val="19"/>
  </w:num>
  <w:num w:numId="27">
    <w:abstractNumId w:val="39"/>
  </w:num>
  <w:num w:numId="28">
    <w:abstractNumId w:val="25"/>
  </w:num>
  <w:num w:numId="29">
    <w:abstractNumId w:val="18"/>
  </w:num>
  <w:num w:numId="30">
    <w:abstractNumId w:val="13"/>
  </w:num>
  <w:num w:numId="31">
    <w:abstractNumId w:val="41"/>
  </w:num>
  <w:num w:numId="32">
    <w:abstractNumId w:val="46"/>
  </w:num>
  <w:num w:numId="33">
    <w:abstractNumId w:val="38"/>
  </w:num>
  <w:num w:numId="34">
    <w:abstractNumId w:val="42"/>
  </w:num>
  <w:num w:numId="35">
    <w:abstractNumId w:val="40"/>
  </w:num>
  <w:num w:numId="36">
    <w:abstractNumId w:val="33"/>
  </w:num>
  <w:num w:numId="37">
    <w:abstractNumId w:val="35"/>
  </w:num>
  <w:num w:numId="38">
    <w:abstractNumId w:val="32"/>
  </w:num>
  <w:num w:numId="39">
    <w:abstractNumId w:val="14"/>
  </w:num>
  <w:num w:numId="40">
    <w:abstractNumId w:val="34"/>
  </w:num>
  <w:num w:numId="41">
    <w:abstractNumId w:val="36"/>
  </w:num>
  <w:num w:numId="42">
    <w:abstractNumId w:val="17"/>
  </w:num>
  <w:num w:numId="43">
    <w:abstractNumId w:val="37"/>
  </w:num>
  <w:num w:numId="44">
    <w:abstractNumId w:val="47"/>
  </w:num>
  <w:num w:numId="45">
    <w:abstractNumId w:val="22"/>
  </w:num>
  <w:num w:numId="46">
    <w:abstractNumId w:val="45"/>
  </w:num>
  <w:num w:numId="47">
    <w:abstractNumId w:val="31"/>
  </w:num>
  <w:num w:numId="48">
    <w:abstractNumId w:val="16"/>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65DBA"/>
    <w:rsid w:val="000704C8"/>
    <w:rsid w:val="000755AF"/>
    <w:rsid w:val="00075B2F"/>
    <w:rsid w:val="00080564"/>
    <w:rsid w:val="0008142C"/>
    <w:rsid w:val="000937D6"/>
    <w:rsid w:val="000A1335"/>
    <w:rsid w:val="000B76EB"/>
    <w:rsid w:val="000E0D3C"/>
    <w:rsid w:val="000E5D82"/>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D691D"/>
    <w:rsid w:val="001E5502"/>
    <w:rsid w:val="001F029E"/>
    <w:rsid w:val="00210591"/>
    <w:rsid w:val="00211685"/>
    <w:rsid w:val="0022527D"/>
    <w:rsid w:val="00232D41"/>
    <w:rsid w:val="002567D2"/>
    <w:rsid w:val="00262522"/>
    <w:rsid w:val="00271B16"/>
    <w:rsid w:val="002B1413"/>
    <w:rsid w:val="002B618B"/>
    <w:rsid w:val="002F28CD"/>
    <w:rsid w:val="002F6340"/>
    <w:rsid w:val="0032296D"/>
    <w:rsid w:val="00327B27"/>
    <w:rsid w:val="00352753"/>
    <w:rsid w:val="00355A03"/>
    <w:rsid w:val="003627CA"/>
    <w:rsid w:val="0036671F"/>
    <w:rsid w:val="00372665"/>
    <w:rsid w:val="00380994"/>
    <w:rsid w:val="003A0141"/>
    <w:rsid w:val="003A0847"/>
    <w:rsid w:val="003B0865"/>
    <w:rsid w:val="003B64C0"/>
    <w:rsid w:val="003D4BEC"/>
    <w:rsid w:val="003E3BC3"/>
    <w:rsid w:val="003E4F5F"/>
    <w:rsid w:val="00404F78"/>
    <w:rsid w:val="00413EE5"/>
    <w:rsid w:val="00444C58"/>
    <w:rsid w:val="00453D06"/>
    <w:rsid w:val="00463C7B"/>
    <w:rsid w:val="00482494"/>
    <w:rsid w:val="00486FFE"/>
    <w:rsid w:val="00487B33"/>
    <w:rsid w:val="004D0690"/>
    <w:rsid w:val="004D1A15"/>
    <w:rsid w:val="004D4FE1"/>
    <w:rsid w:val="004E618E"/>
    <w:rsid w:val="004F4BE6"/>
    <w:rsid w:val="00507F2F"/>
    <w:rsid w:val="00532B12"/>
    <w:rsid w:val="00563A82"/>
    <w:rsid w:val="00571EF9"/>
    <w:rsid w:val="00596402"/>
    <w:rsid w:val="005A65A5"/>
    <w:rsid w:val="005C5CB6"/>
    <w:rsid w:val="006039C1"/>
    <w:rsid w:val="006330B5"/>
    <w:rsid w:val="006379BC"/>
    <w:rsid w:val="0065678F"/>
    <w:rsid w:val="00680483"/>
    <w:rsid w:val="0069146B"/>
    <w:rsid w:val="006A1317"/>
    <w:rsid w:val="006A7B52"/>
    <w:rsid w:val="006B6AE0"/>
    <w:rsid w:val="006D4CF5"/>
    <w:rsid w:val="006F1282"/>
    <w:rsid w:val="006F42E3"/>
    <w:rsid w:val="006F79A2"/>
    <w:rsid w:val="00716DB1"/>
    <w:rsid w:val="0072769A"/>
    <w:rsid w:val="00735BF4"/>
    <w:rsid w:val="00745AE5"/>
    <w:rsid w:val="00751D62"/>
    <w:rsid w:val="0075349F"/>
    <w:rsid w:val="00754B48"/>
    <w:rsid w:val="007574D0"/>
    <w:rsid w:val="00764453"/>
    <w:rsid w:val="00772158"/>
    <w:rsid w:val="007914B0"/>
    <w:rsid w:val="0079659F"/>
    <w:rsid w:val="007A7384"/>
    <w:rsid w:val="007E36D5"/>
    <w:rsid w:val="0080318A"/>
    <w:rsid w:val="00803B82"/>
    <w:rsid w:val="00820BF1"/>
    <w:rsid w:val="00823310"/>
    <w:rsid w:val="00896810"/>
    <w:rsid w:val="008A2368"/>
    <w:rsid w:val="008C5F62"/>
    <w:rsid w:val="008D0C0F"/>
    <w:rsid w:val="00910309"/>
    <w:rsid w:val="00914509"/>
    <w:rsid w:val="00924642"/>
    <w:rsid w:val="00951502"/>
    <w:rsid w:val="00952953"/>
    <w:rsid w:val="00954BCA"/>
    <w:rsid w:val="00955D53"/>
    <w:rsid w:val="00971FFE"/>
    <w:rsid w:val="009740E7"/>
    <w:rsid w:val="00991A28"/>
    <w:rsid w:val="009A521F"/>
    <w:rsid w:val="009B35ED"/>
    <w:rsid w:val="009C124E"/>
    <w:rsid w:val="009C429A"/>
    <w:rsid w:val="009D2244"/>
    <w:rsid w:val="009D3439"/>
    <w:rsid w:val="009D56AF"/>
    <w:rsid w:val="009D6ACC"/>
    <w:rsid w:val="009E4559"/>
    <w:rsid w:val="009F4719"/>
    <w:rsid w:val="00A01C4A"/>
    <w:rsid w:val="00A104F4"/>
    <w:rsid w:val="00A332CF"/>
    <w:rsid w:val="00A43D7D"/>
    <w:rsid w:val="00A44F8D"/>
    <w:rsid w:val="00A476B2"/>
    <w:rsid w:val="00A70FB7"/>
    <w:rsid w:val="00A96F9C"/>
    <w:rsid w:val="00AA36B2"/>
    <w:rsid w:val="00AA3CC0"/>
    <w:rsid w:val="00AB494A"/>
    <w:rsid w:val="00AD3F93"/>
    <w:rsid w:val="00AE698E"/>
    <w:rsid w:val="00B22F21"/>
    <w:rsid w:val="00B51AF7"/>
    <w:rsid w:val="00B676FE"/>
    <w:rsid w:val="00B860B7"/>
    <w:rsid w:val="00B919DF"/>
    <w:rsid w:val="00BA3E0C"/>
    <w:rsid w:val="00BE113A"/>
    <w:rsid w:val="00C01DDC"/>
    <w:rsid w:val="00C02274"/>
    <w:rsid w:val="00C22021"/>
    <w:rsid w:val="00C267F3"/>
    <w:rsid w:val="00C62F48"/>
    <w:rsid w:val="00C64394"/>
    <w:rsid w:val="00C8302E"/>
    <w:rsid w:val="00C856B0"/>
    <w:rsid w:val="00C940ED"/>
    <w:rsid w:val="00C957F3"/>
    <w:rsid w:val="00CA25C8"/>
    <w:rsid w:val="00CA56C7"/>
    <w:rsid w:val="00CA7572"/>
    <w:rsid w:val="00CB609F"/>
    <w:rsid w:val="00CB7D73"/>
    <w:rsid w:val="00CD05FD"/>
    <w:rsid w:val="00CF4606"/>
    <w:rsid w:val="00D037BA"/>
    <w:rsid w:val="00D21AA2"/>
    <w:rsid w:val="00D34191"/>
    <w:rsid w:val="00D91192"/>
    <w:rsid w:val="00D932AC"/>
    <w:rsid w:val="00D94A01"/>
    <w:rsid w:val="00D94F32"/>
    <w:rsid w:val="00D9629E"/>
    <w:rsid w:val="00DB2087"/>
    <w:rsid w:val="00DE0BB4"/>
    <w:rsid w:val="00DF2FDE"/>
    <w:rsid w:val="00E12167"/>
    <w:rsid w:val="00E17607"/>
    <w:rsid w:val="00E242DE"/>
    <w:rsid w:val="00E26BA8"/>
    <w:rsid w:val="00E27D88"/>
    <w:rsid w:val="00E30FB4"/>
    <w:rsid w:val="00E449E0"/>
    <w:rsid w:val="00E56028"/>
    <w:rsid w:val="00E67DB0"/>
    <w:rsid w:val="00E76310"/>
    <w:rsid w:val="00E83B07"/>
    <w:rsid w:val="00E86DE7"/>
    <w:rsid w:val="00E913B3"/>
    <w:rsid w:val="00E9194C"/>
    <w:rsid w:val="00EA24C0"/>
    <w:rsid w:val="00EB2590"/>
    <w:rsid w:val="00ED0769"/>
    <w:rsid w:val="00EE4C1C"/>
    <w:rsid w:val="00EF7C17"/>
    <w:rsid w:val="00F04376"/>
    <w:rsid w:val="00F12383"/>
    <w:rsid w:val="00F25DA8"/>
    <w:rsid w:val="00F36614"/>
    <w:rsid w:val="00F41AF6"/>
    <w:rsid w:val="00F56924"/>
    <w:rsid w:val="00F638E3"/>
    <w:rsid w:val="00F87FC2"/>
    <w:rsid w:val="00F94432"/>
    <w:rsid w:val="00FA42BB"/>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A1959"/>
  <w15:chartTrackingRefBased/>
  <w15:docId w15:val="{E3394FE2-D4AA-4AA5-9DF5-032821E3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AB494A"/>
    <w:pPr>
      <w:tabs>
        <w:tab w:val="center" w:pos="4680"/>
        <w:tab w:val="right" w:pos="9360"/>
      </w:tabs>
    </w:pPr>
  </w:style>
  <w:style w:type="character" w:customStyle="1" w:styleId="KoptekstTeken">
    <w:name w:val="Koptekst Teken"/>
    <w:link w:val="Koptekst"/>
    <w:uiPriority w:val="99"/>
    <w:rsid w:val="00AB494A"/>
    <w:rPr>
      <w:rFonts w:ascii="Arial" w:hAnsi="Arial"/>
      <w:bCs/>
      <w:sz w:val="22"/>
      <w:szCs w:val="22"/>
      <w:lang w:val="nl-NL" w:eastAsia="nl-NL"/>
    </w:rPr>
  </w:style>
  <w:style w:type="paragraph" w:styleId="Voettekst">
    <w:name w:val="footer"/>
    <w:basedOn w:val="Standaard"/>
    <w:link w:val="VoettekstTeken"/>
    <w:uiPriority w:val="99"/>
    <w:unhideWhenUsed/>
    <w:rsid w:val="00AB494A"/>
    <w:pPr>
      <w:tabs>
        <w:tab w:val="center" w:pos="4680"/>
        <w:tab w:val="right" w:pos="9360"/>
      </w:tabs>
    </w:pPr>
  </w:style>
  <w:style w:type="character" w:customStyle="1" w:styleId="VoettekstTeken">
    <w:name w:val="Voettekst Teken"/>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Teken"/>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Teken">
    <w:name w:val="Ondertitel Teken"/>
    <w:link w:val="Ondertitel"/>
    <w:rsid w:val="0022527D"/>
    <w:rPr>
      <w:rFonts w:ascii="Arial" w:hAnsi="Arial"/>
      <w:sz w:val="40"/>
    </w:rPr>
  </w:style>
  <w:style w:type="paragraph" w:styleId="Titel">
    <w:name w:val="Title"/>
    <w:basedOn w:val="Standaard"/>
    <w:next w:val="Ondertitel"/>
    <w:link w:val="TitelTeken"/>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Teken">
    <w:name w:val="Titel Teken"/>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Teken"/>
    <w:uiPriority w:val="99"/>
    <w:semiHidden/>
    <w:unhideWhenUsed/>
    <w:rsid w:val="009D56AF"/>
    <w:rPr>
      <w:sz w:val="20"/>
      <w:szCs w:val="20"/>
    </w:rPr>
  </w:style>
  <w:style w:type="character" w:customStyle="1" w:styleId="TekstopmerkingTeken">
    <w:name w:val="Tekst opmerking Teken"/>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Teken"/>
    <w:uiPriority w:val="99"/>
    <w:semiHidden/>
    <w:unhideWhenUsed/>
    <w:rsid w:val="009D56AF"/>
    <w:rPr>
      <w:b/>
    </w:rPr>
  </w:style>
  <w:style w:type="character" w:customStyle="1" w:styleId="OnderwerpvanopmerkingTeken">
    <w:name w:val="Onderwerp van opmerking Teken"/>
    <w:link w:val="Onderwerpvanopmerking"/>
    <w:uiPriority w:val="99"/>
    <w:semiHidden/>
    <w:rsid w:val="009D56AF"/>
    <w:rPr>
      <w:rFonts w:ascii="Arial" w:hAnsi="Arial"/>
      <w:b/>
      <w:bCs/>
    </w:rPr>
  </w:style>
  <w:style w:type="paragraph" w:styleId="Ballontekst">
    <w:name w:val="Balloon Text"/>
    <w:basedOn w:val="Standaard"/>
    <w:link w:val="BallontekstTeken"/>
    <w:uiPriority w:val="99"/>
    <w:semiHidden/>
    <w:unhideWhenUsed/>
    <w:rsid w:val="009D56AF"/>
    <w:rPr>
      <w:rFonts w:ascii="Segoe UI" w:hAnsi="Segoe UI" w:cs="Segoe UI"/>
      <w:sz w:val="18"/>
      <w:szCs w:val="18"/>
    </w:rPr>
  </w:style>
  <w:style w:type="character" w:customStyle="1" w:styleId="BallontekstTeken">
    <w:name w:val="Ballontekst Teken"/>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4F0CB99F-F642-464E-A85A-5A20EB760064}">
  <ds:schemaRefs>
    <ds:schemaRef ds:uri="http://schemas.openxmlformats.org/officeDocument/2006/bibliography"/>
  </ds:schemaRefs>
</ds:datastoreItem>
</file>

<file path=customXml/itemProps2.xml><?xml version="1.0" encoding="utf-8"?>
<ds:datastoreItem xmlns:ds="http://schemas.openxmlformats.org/officeDocument/2006/customXml" ds:itemID="{26A1EF83-5661-4772-962C-9AFA788BF0B8}"/>
</file>

<file path=customXml/itemProps3.xml><?xml version="1.0" encoding="utf-8"?>
<ds:datastoreItem xmlns:ds="http://schemas.openxmlformats.org/officeDocument/2006/customXml" ds:itemID="{B3BB55B9-D3AE-42D6-99D6-B03B5F10192D}"/>
</file>

<file path=customXml/itemProps4.xml><?xml version="1.0" encoding="utf-8"?>
<ds:datastoreItem xmlns:ds="http://schemas.openxmlformats.org/officeDocument/2006/customXml" ds:itemID="{6DF8BED7-9FEE-468C-B2D0-5328C77C9674}"/>
</file>

<file path=docProps/app.xml><?xml version="1.0" encoding="utf-8"?>
<Properties xmlns="http://schemas.openxmlformats.org/officeDocument/2006/extended-properties" xmlns:vt="http://schemas.openxmlformats.org/officeDocument/2006/docPropsVTypes">
  <Template>C:\Documents and Settings\Haspel\Application Data\Microsoft\Sjablonen\Maatwerk cd-rom.dot</Template>
  <TotalTime>50</TotalTime>
  <Pages>10</Pages>
  <Words>920</Words>
  <Characters>5064</Characters>
  <Application>Microsoft Macintosh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Ontwerprapport (link vanuit project)</vt:lpstr>
    </vt:vector>
  </TitlesOfParts>
  <Company>ROC Westerschelde</Company>
  <LinksUpToDate>false</LinksUpToDate>
  <CharactersWithSpaces>5973</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Microsoft Office-gebruiker</cp:lastModifiedBy>
  <cp:revision>4</cp:revision>
  <cp:lastPrinted>2006-03-28T16:06:00Z</cp:lastPrinted>
  <dcterms:created xsi:type="dcterms:W3CDTF">2018-01-13T23:03:00Z</dcterms:created>
  <dcterms:modified xsi:type="dcterms:W3CDTF">2018-01-16T10:08:00Z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